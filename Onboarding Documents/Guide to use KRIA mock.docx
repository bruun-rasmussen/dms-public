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margin" w:tblpY="3516"/>
        <w:tblOverlap w:val="nev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#LayoutTable"/>
      </w:tblPr>
      <w:tblGrid>
        <w:gridCol w:w="4372"/>
        <w:gridCol w:w="4700"/>
      </w:tblGrid>
      <w:tr w:rsidR="00F4322E" w:rsidRPr="00956D50" w14:paraId="77CEFE06" w14:textId="77777777" w:rsidTr="00C97CCA">
        <w:tc>
          <w:tcPr>
            <w:tcW w:w="9072" w:type="dxa"/>
            <w:gridSpan w:val="2"/>
            <w:shd w:val="clear" w:color="auto" w:fill="auto"/>
          </w:tcPr>
          <w:p w14:paraId="72EC8C4B" w14:textId="3DD21E1C" w:rsidR="00A204F7" w:rsidRPr="00956D50" w:rsidRDefault="00956D50" w:rsidP="00C97CCA">
            <w:pPr>
              <w:pStyle w:val="Forsidetitel"/>
              <w:rPr>
                <w:lang w:val="en-US"/>
              </w:rPr>
            </w:pPr>
            <w:r w:rsidRPr="00956D50">
              <w:rPr>
                <w:lang w:val="en-US"/>
              </w:rPr>
              <w:t xml:space="preserve">Guide to </w:t>
            </w:r>
            <w:r>
              <w:rPr>
                <w:lang w:val="en-US"/>
              </w:rPr>
              <w:t>a</w:t>
            </w:r>
            <w:r w:rsidR="005D4C29" w:rsidRPr="00956D50">
              <w:rPr>
                <w:lang w:val="en-US"/>
              </w:rPr>
              <w:t>ctivate KRIA mock</w:t>
            </w:r>
            <w:r w:rsidR="0053136A" w:rsidRPr="00956D50">
              <w:rPr>
                <w:lang w:val="en-US"/>
              </w:rPr>
              <w:t xml:space="preserve"> </w:t>
            </w:r>
            <w:r>
              <w:rPr>
                <w:lang w:val="en-US"/>
              </w:rPr>
              <w:t>on TFE</w:t>
            </w:r>
          </w:p>
        </w:tc>
      </w:tr>
      <w:tr w:rsidR="00E1439C" w:rsidRPr="00A062F2" w14:paraId="0E123266" w14:textId="77777777" w:rsidTr="00C97CCA">
        <w:tc>
          <w:tcPr>
            <w:tcW w:w="4372" w:type="dxa"/>
            <w:shd w:val="clear" w:color="auto" w:fill="auto"/>
          </w:tcPr>
          <w:p w14:paraId="5AF411DB" w14:textId="77777777" w:rsidR="00C97CCA" w:rsidRPr="00A062F2" w:rsidRDefault="00C97CCA" w:rsidP="00C97CCA">
            <w:r>
              <w:rPr>
                <w:noProof/>
              </w:rPr>
              <w:drawing>
                <wp:inline distT="0" distB="0" distL="0" distR="0" wp14:anchorId="785E08A8" wp14:editId="4A7EFF34">
                  <wp:extent cx="2775600" cy="748800"/>
                  <wp:effectExtent l="0" t="0" r="5715" b="0"/>
                  <wp:docPr id="4" name="Picture 4" descr="#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katst_element_2_dueblaa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600" cy="74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0" w:type="dxa"/>
            <w:shd w:val="clear" w:color="auto" w:fill="auto"/>
          </w:tcPr>
          <w:p w14:paraId="605DEB21" w14:textId="77777777" w:rsidR="00C97CCA" w:rsidRPr="00A062F2" w:rsidRDefault="00C97CCA" w:rsidP="00C97CCA"/>
        </w:tc>
      </w:tr>
      <w:tr w:rsidR="00F4322E" w:rsidRPr="005D4C29" w14:paraId="65AA7848" w14:textId="77777777" w:rsidTr="00C97CCA">
        <w:tc>
          <w:tcPr>
            <w:tcW w:w="9072" w:type="dxa"/>
            <w:gridSpan w:val="2"/>
            <w:shd w:val="clear" w:color="auto" w:fill="auto"/>
            <w:tcMar>
              <w:right w:w="2835" w:type="dxa"/>
            </w:tcMar>
          </w:tcPr>
          <w:p w14:paraId="6B242BA0" w14:textId="2663048D" w:rsidR="00F4322E" w:rsidRPr="00045C17" w:rsidRDefault="00014242" w:rsidP="00C97CCA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A guide on how to activate the KRIA mock on TFE</w:t>
            </w:r>
          </w:p>
        </w:tc>
      </w:tr>
    </w:tbl>
    <w:tbl>
      <w:tblPr>
        <w:tblStyle w:val="TableGrid"/>
        <w:tblpPr w:vertAnchor="page" w:horzAnchor="margin" w:tblpY="56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#LayoutTable"/>
      </w:tblPr>
      <w:tblGrid>
        <w:gridCol w:w="6822"/>
      </w:tblGrid>
      <w:tr w:rsidR="00905564" w:rsidRPr="005D4C29" w14:paraId="2E5F49CA" w14:textId="77777777" w:rsidTr="00EE72EF">
        <w:tc>
          <w:tcPr>
            <w:tcW w:w="6822" w:type="dxa"/>
            <w:shd w:val="clear" w:color="auto" w:fill="auto"/>
          </w:tcPr>
          <w:p w14:paraId="57D5565E" w14:textId="1F30C46C" w:rsidR="00905564" w:rsidRPr="00045C17" w:rsidRDefault="00956D50" w:rsidP="00D44594">
            <w:pPr>
              <w:pStyle w:val="Header-Forside"/>
              <w:rPr>
                <w:lang w:val="en-US"/>
              </w:rPr>
            </w:pPr>
            <w:r>
              <w:rPr>
                <w:lang w:val="en-US"/>
              </w:rPr>
              <w:t>A guide on how to activate the KRIA mock on TFE</w:t>
            </w:r>
            <w:r w:rsidRPr="00045C17">
              <w:rPr>
                <w:lang w:val="en-US"/>
              </w:rPr>
              <w:t xml:space="preserve"> </w:t>
            </w:r>
            <w:r w:rsidR="00905564" w:rsidRPr="00045C17">
              <w:rPr>
                <w:lang w:val="en-US"/>
              </w:rPr>
              <w:t xml:space="preserve">          </w:t>
            </w:r>
            <w:r w:rsidR="00045C17" w:rsidRPr="00045C17">
              <w:rPr>
                <w:lang w:val="en-US"/>
              </w:rPr>
              <w:t>October</w:t>
            </w:r>
            <w:r w:rsidR="0053136A" w:rsidRPr="00045C17">
              <w:rPr>
                <w:lang w:val="en-US"/>
              </w:rPr>
              <w:t xml:space="preserve"> 202</w:t>
            </w:r>
            <w:r w:rsidR="000877F0" w:rsidRPr="00045C17">
              <w:rPr>
                <w:lang w:val="en-US"/>
              </w:rPr>
              <w:t>3</w:t>
            </w:r>
            <w:r w:rsidR="00FE5EF5" w:rsidRPr="00045C17">
              <w:rPr>
                <w:lang w:val="en-US"/>
              </w:rPr>
              <w:t>, version 1.</w:t>
            </w:r>
            <w:r w:rsidR="00045C17">
              <w:rPr>
                <w:lang w:val="en-US"/>
              </w:rPr>
              <w:t>0</w:t>
            </w:r>
          </w:p>
        </w:tc>
      </w:tr>
    </w:tbl>
    <w:sdt>
      <w:sdtPr>
        <w:id w:val="-1411228828"/>
        <w:lock w:val="sdtContentLocked"/>
        <w:placeholder>
          <w:docPart w:val="E1103F9D6516433B96511D5FC5ADC048"/>
        </w:placeholder>
      </w:sdtPr>
      <w:sdtEndPr>
        <w:rPr>
          <w:lang w:val="en-US"/>
        </w:rPr>
      </w:sdtEndPr>
      <w:sdtContent>
        <w:p w14:paraId="189E849B" w14:textId="77777777" w:rsidR="00794972" w:rsidRPr="00A062F2" w:rsidRDefault="00794972" w:rsidP="000252BC"/>
        <w:p w14:paraId="1451E6F5" w14:textId="77777777" w:rsidR="00F31C20" w:rsidRPr="004D72D4" w:rsidRDefault="00000000">
          <w:pPr>
            <w:rPr>
              <w:lang w:val="en-US"/>
            </w:rPr>
            <w:sectPr w:rsidR="00F31C20" w:rsidRPr="004D72D4" w:rsidSect="00A204F7">
              <w:headerReference w:type="default" r:id="rId12"/>
              <w:footerReference w:type="default" r:id="rId13"/>
              <w:headerReference w:type="first" r:id="rId14"/>
              <w:pgSz w:w="11906" w:h="16838" w:code="9"/>
              <w:pgMar w:top="2041" w:right="3827" w:bottom="907" w:left="1247" w:header="567" w:footer="584" w:gutter="0"/>
              <w:cols w:space="708"/>
              <w:docGrid w:linePitch="360"/>
            </w:sectPr>
          </w:pPr>
        </w:p>
      </w:sdtContent>
    </w:sdt>
    <w:sdt>
      <w:sdtPr>
        <w:rPr>
          <w:rFonts w:ascii="Academy Sans Office" w:hAnsi="Academy Sans Office"/>
          <w:sz w:val="18"/>
        </w:rPr>
        <w:id w:val="-116724261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0796C403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5FCFA008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73B01292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2A3FF766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498146D3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26171D7E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6E3A6EEE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2E95CE16" w14:textId="77777777" w:rsidR="00272868" w:rsidRDefault="00272868">
          <w:pPr>
            <w:pStyle w:val="TOCHeading"/>
            <w:rPr>
              <w:rFonts w:ascii="Academy Sans Office" w:hAnsi="Academy Sans Office"/>
              <w:sz w:val="18"/>
            </w:rPr>
          </w:pPr>
        </w:p>
        <w:p w14:paraId="42A70BF8" w14:textId="1FF5AA5F" w:rsidR="00367894" w:rsidRPr="00570000" w:rsidRDefault="00570000">
          <w:pPr>
            <w:pStyle w:val="TOCHeading"/>
            <w:rPr>
              <w:lang w:val="en-US"/>
            </w:rPr>
          </w:pPr>
          <w:r w:rsidRPr="0053136A">
            <w:rPr>
              <w:b/>
              <w:lang w:val="en-US"/>
            </w:rPr>
            <w:t>Table o</w:t>
          </w:r>
          <w:r>
            <w:rPr>
              <w:b/>
              <w:lang w:val="en-US"/>
            </w:rPr>
            <w:t>f contents</w:t>
          </w:r>
        </w:p>
        <w:p w14:paraId="56494D2D" w14:textId="05283CE8" w:rsidR="006B5937" w:rsidRDefault="0036789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DK" w:eastAsia="en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16604" w:history="1">
            <w:r w:rsidR="006B5937" w:rsidRPr="00D8214C">
              <w:rPr>
                <w:rStyle w:val="Hyperlink"/>
                <w:rFonts w:eastAsiaTheme="majorEastAsia"/>
                <w:noProof/>
              </w:rPr>
              <w:t>1.</w:t>
            </w:r>
            <w:r w:rsidR="006B5937">
              <w:rPr>
                <w:rFonts w:asciiTheme="minorHAnsi" w:eastAsiaTheme="minorEastAsia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DK" w:eastAsia="en-DK"/>
                <w14:ligatures w14:val="standardContextual"/>
              </w:rPr>
              <w:tab/>
            </w:r>
            <w:r w:rsidR="006B5937" w:rsidRPr="00D8214C">
              <w:rPr>
                <w:rStyle w:val="Hyperlink"/>
                <w:rFonts w:eastAsiaTheme="majorEastAsia"/>
                <w:noProof/>
              </w:rPr>
              <w:t>Introduction</w:t>
            </w:r>
            <w:r w:rsidR="006B5937">
              <w:rPr>
                <w:noProof/>
                <w:webHidden/>
              </w:rPr>
              <w:tab/>
            </w:r>
            <w:r w:rsidR="006B5937">
              <w:rPr>
                <w:noProof/>
                <w:webHidden/>
              </w:rPr>
              <w:fldChar w:fldCharType="begin"/>
            </w:r>
            <w:r w:rsidR="006B5937">
              <w:rPr>
                <w:noProof/>
                <w:webHidden/>
              </w:rPr>
              <w:instrText xml:space="preserve"> PAGEREF _Toc148716604 \h </w:instrText>
            </w:r>
            <w:r w:rsidR="006B5937">
              <w:rPr>
                <w:noProof/>
                <w:webHidden/>
              </w:rPr>
            </w:r>
            <w:r w:rsidR="006B5937">
              <w:rPr>
                <w:noProof/>
                <w:webHidden/>
              </w:rPr>
              <w:fldChar w:fldCharType="separate"/>
            </w:r>
            <w:r w:rsidR="006B5937">
              <w:rPr>
                <w:noProof/>
                <w:webHidden/>
              </w:rPr>
              <w:t>3</w:t>
            </w:r>
            <w:r w:rsidR="006B5937">
              <w:rPr>
                <w:noProof/>
                <w:webHidden/>
              </w:rPr>
              <w:fldChar w:fldCharType="end"/>
            </w:r>
          </w:hyperlink>
        </w:p>
        <w:p w14:paraId="55229887" w14:textId="5A293468" w:rsidR="006B5937" w:rsidRDefault="006B59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 w:val="22"/>
              <w:szCs w:val="22"/>
              <w:lang w:val="en-DK" w:eastAsia="en-DK"/>
              <w14:ligatures w14:val="standardContextual"/>
            </w:rPr>
          </w:pPr>
          <w:hyperlink w:anchor="_Toc148716605" w:history="1">
            <w:r w:rsidRPr="00D8214C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pacing w:val="0"/>
                <w:kern w:val="2"/>
                <w:sz w:val="22"/>
                <w:szCs w:val="22"/>
                <w:lang w:val="en-DK" w:eastAsia="en-DK"/>
                <w14:ligatures w14:val="standardContextual"/>
              </w:rPr>
              <w:tab/>
            </w:r>
            <w:r w:rsidRPr="00D8214C">
              <w:rPr>
                <w:rStyle w:val="Hyperlink"/>
                <w:rFonts w:eastAsiaTheme="majorEastAsia"/>
                <w:noProof/>
                <w:lang w:val="en-US"/>
              </w:rPr>
              <w:t>Guide for Export and Transit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6370" w14:textId="25DC2DD9" w:rsidR="006B5937" w:rsidRDefault="006B593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DK" w:eastAsia="en-DK"/>
              <w14:ligatures w14:val="standardContextual"/>
            </w:rPr>
          </w:pPr>
          <w:hyperlink w:anchor="_Toc148716606" w:history="1">
            <w:r w:rsidRPr="00D8214C">
              <w:rPr>
                <w:rStyle w:val="Hyperlink"/>
                <w:rFonts w:eastAsiaTheme="majorEastAsia"/>
                <w:noProof/>
                <w:lang w:val="en-US" w:eastAsia="en-DK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DK" w:eastAsia="en-DK"/>
                <w14:ligatures w14:val="standardContextual"/>
              </w:rPr>
              <w:tab/>
            </w:r>
            <w:r w:rsidRPr="00D8214C">
              <w:rPr>
                <w:rStyle w:val="Hyperlink"/>
                <w:rFonts w:eastAsiaTheme="majorEastAsia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84D9" w14:textId="54C7AFEB" w:rsidR="006B5937" w:rsidRDefault="006B5937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DK" w:eastAsia="en-DK"/>
              <w14:ligatures w14:val="standardContextual"/>
            </w:rPr>
          </w:pPr>
          <w:hyperlink w:anchor="_Toc148716607" w:history="1">
            <w:r w:rsidRPr="00D8214C">
              <w:rPr>
                <w:rStyle w:val="Hyperlink"/>
                <w:rFonts w:eastAsiaTheme="majorEastAsi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DK" w:eastAsia="en-DK"/>
                <w14:ligatures w14:val="standardContextual"/>
              </w:rPr>
              <w:tab/>
            </w:r>
            <w:r w:rsidRPr="00D8214C">
              <w:rPr>
                <w:rStyle w:val="Hyperlink"/>
                <w:rFonts w:eastAsiaTheme="majorEastAsia"/>
                <w:noProof/>
              </w:rPr>
              <w:t>Transit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_Toc148716607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10A6" w14:textId="2F0E4569" w:rsidR="00367894" w:rsidRDefault="00367894">
          <w:r>
            <w:rPr>
              <w:b/>
              <w:bCs/>
            </w:rPr>
            <w:fldChar w:fldCharType="end"/>
          </w:r>
        </w:p>
      </w:sdtContent>
    </w:sdt>
    <w:p w14:paraId="399E9D11" w14:textId="53673422" w:rsidR="00363FA7" w:rsidRPr="00A0788D" w:rsidRDefault="0053136A" w:rsidP="00A43FA4">
      <w:pPr>
        <w:pStyle w:val="Heading1"/>
      </w:pPr>
      <w:bookmarkStart w:id="2" w:name="_Toc112749560"/>
      <w:bookmarkStart w:id="3" w:name="_Toc138074616"/>
      <w:bookmarkStart w:id="4" w:name="_Toc148716604"/>
      <w:r w:rsidRPr="00A43FA4">
        <w:lastRenderedPageBreak/>
        <w:t>Introduction</w:t>
      </w:r>
      <w:bookmarkEnd w:id="2"/>
      <w:bookmarkEnd w:id="3"/>
      <w:bookmarkEnd w:id="4"/>
    </w:p>
    <w:p w14:paraId="14FC69FF" w14:textId="77777777" w:rsidR="00363FA7" w:rsidRPr="00A062F2" w:rsidRDefault="00363FA7" w:rsidP="00363FA7">
      <w:r w:rsidRPr="00A062F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1" wp14:anchorId="0855D40E" wp14:editId="5FB4C26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96000" cy="10728000"/>
                <wp:effectExtent l="0" t="0" r="508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1072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EFC2A" w14:textId="77777777" w:rsidR="00363FA7" w:rsidRDefault="00363FA7" w:rsidP="00363F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5D40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0;width:598.1pt;height:844.7pt;z-index:-2516582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" fillcolor="#14143c [3204]" stroked="f" strokeweight=".5pt">
                <v:textbox inset="0,0,0,0">
                  <w:txbxContent>
                    <w:p w14:paraId="75FEFC2A" w14:textId="77777777" w:rsidR="00363FA7" w:rsidRDefault="00363FA7" w:rsidP="00363FA7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tbl>
      <w:tblPr>
        <w:tblStyle w:val="Blank"/>
        <w:tblpPr w:horzAnchor="page" w:tblpX="681" w:tblpYSpec="bottom"/>
        <w:tblOverlap w:val="never"/>
        <w:tblW w:w="9752" w:type="dxa"/>
        <w:tblLayout w:type="fixed"/>
        <w:tblLook w:val="04A0" w:firstRow="1" w:lastRow="0" w:firstColumn="1" w:lastColumn="0" w:noHBand="0" w:noVBand="1"/>
      </w:tblPr>
      <w:tblGrid>
        <w:gridCol w:w="9752"/>
      </w:tblGrid>
      <w:tr w:rsidR="00363FA7" w:rsidRPr="00A062F2" w14:paraId="398BF457" w14:textId="77777777" w:rsidTr="003B6AE3">
        <w:tc>
          <w:tcPr>
            <w:tcW w:w="9752" w:type="dxa"/>
          </w:tcPr>
          <w:p w14:paraId="327B26CA" w14:textId="77777777" w:rsidR="00363FA7" w:rsidRPr="00A062F2" w:rsidRDefault="00363FA7" w:rsidP="002404E1">
            <w:pPr>
              <w:pStyle w:val="Kapitelsidenr"/>
            </w:pPr>
          </w:p>
        </w:tc>
      </w:tr>
    </w:tbl>
    <w:p w14:paraId="49298918" w14:textId="77777777" w:rsidR="00363FA7" w:rsidRPr="00A062F2" w:rsidRDefault="00363FA7" w:rsidP="00363FA7"/>
    <w:p w14:paraId="597D2F3D" w14:textId="77777777" w:rsidR="00363FA7" w:rsidRPr="00A062F2" w:rsidRDefault="00363FA7" w:rsidP="00363FA7"/>
    <w:p w14:paraId="328A28FA" w14:textId="77777777" w:rsidR="00363FA7" w:rsidRPr="00A062F2" w:rsidRDefault="00363FA7" w:rsidP="00363FA7">
      <w:r w:rsidRPr="00A062F2">
        <w:br w:type="page"/>
      </w:r>
    </w:p>
    <w:p w14:paraId="4792B6BF" w14:textId="19464B85" w:rsidR="0053136A" w:rsidRPr="000D40D3" w:rsidRDefault="00BF69B4" w:rsidP="0053136A">
      <w:pPr>
        <w:rPr>
          <w:lang w:val="en-US"/>
        </w:rPr>
      </w:pPr>
      <w:r>
        <w:rPr>
          <w:lang w:val="en-US"/>
        </w:rPr>
        <w:lastRenderedPageBreak/>
        <w:t xml:space="preserve">This </w:t>
      </w:r>
      <w:r w:rsidR="005D4C29">
        <w:rPr>
          <w:lang w:val="en-US"/>
        </w:rPr>
        <w:t xml:space="preserve">purpose of this document is </w:t>
      </w:r>
      <w:r w:rsidR="004163C1">
        <w:rPr>
          <w:lang w:val="en-US"/>
        </w:rPr>
        <w:t xml:space="preserve">to </w:t>
      </w:r>
      <w:r w:rsidR="000F4C32">
        <w:rPr>
          <w:lang w:val="en-US"/>
        </w:rPr>
        <w:t>explain how a user can</w:t>
      </w:r>
      <w:r w:rsidR="005663D4">
        <w:rPr>
          <w:lang w:val="en-US"/>
        </w:rPr>
        <w:t xml:space="preserve"> </w:t>
      </w:r>
      <w:r w:rsidR="007B7794">
        <w:rPr>
          <w:lang w:val="en-US"/>
        </w:rPr>
        <w:t xml:space="preserve">trigger the KRIA mock that is </w:t>
      </w:r>
      <w:r w:rsidR="00A7440D">
        <w:rPr>
          <w:lang w:val="en-US"/>
        </w:rPr>
        <w:t xml:space="preserve">used on TFE. </w:t>
      </w:r>
      <w:r w:rsidR="00DE6725">
        <w:rPr>
          <w:lang w:val="en-US"/>
        </w:rPr>
        <w:t>The following</w:t>
      </w:r>
      <w:r w:rsidR="00FA35C8">
        <w:rPr>
          <w:lang w:val="en-US"/>
        </w:rPr>
        <w:t xml:space="preserve"> is split in </w:t>
      </w:r>
      <w:r w:rsidR="00014242">
        <w:rPr>
          <w:lang w:val="en-US"/>
        </w:rPr>
        <w:t>how to trigger the KRIA mock</w:t>
      </w:r>
      <w:r w:rsidR="00FA35C8">
        <w:rPr>
          <w:lang w:val="en-US"/>
        </w:rPr>
        <w:t xml:space="preserve"> for Export and Transit</w:t>
      </w:r>
      <w:r w:rsidR="00C843F1">
        <w:rPr>
          <w:lang w:val="en-US"/>
        </w:rPr>
        <w:t xml:space="preserve">. </w:t>
      </w:r>
    </w:p>
    <w:p w14:paraId="62799AE5" w14:textId="77777777" w:rsidR="0053136A" w:rsidRDefault="0053136A" w:rsidP="0053136A">
      <w:pPr>
        <w:rPr>
          <w:lang w:val="en-US"/>
        </w:rPr>
      </w:pPr>
    </w:p>
    <w:p w14:paraId="58F345B9" w14:textId="0E01D4C4" w:rsidR="00BB7126" w:rsidRPr="0053136A" w:rsidRDefault="00BB7126" w:rsidP="00BB7126">
      <w:pPr>
        <w:rPr>
          <w:lang w:val="en-US"/>
        </w:rPr>
      </w:pPr>
    </w:p>
    <w:p w14:paraId="7B7D9111" w14:textId="77777777" w:rsidR="00264A2B" w:rsidRPr="008263F2" w:rsidRDefault="00264A2B" w:rsidP="006A4F0C">
      <w:pPr>
        <w:rPr>
          <w:lang w:val="en-US"/>
        </w:rPr>
      </w:pPr>
    </w:p>
    <w:p w14:paraId="1B3345E5" w14:textId="6AF5EEE3" w:rsidR="00363FA7" w:rsidRPr="006B5937" w:rsidRDefault="006B5937" w:rsidP="002404E1">
      <w:pPr>
        <w:pStyle w:val="Heading1"/>
        <w:rPr>
          <w:lang w:val="en-US"/>
        </w:rPr>
      </w:pPr>
      <w:bookmarkStart w:id="5" w:name="_Toc148716605"/>
      <w:r w:rsidRPr="006B5937">
        <w:rPr>
          <w:lang w:val="en-US"/>
        </w:rPr>
        <w:lastRenderedPageBreak/>
        <w:t>Guide for Export and T</w:t>
      </w:r>
      <w:r>
        <w:rPr>
          <w:lang w:val="en-US"/>
        </w:rPr>
        <w:t>ransit</w:t>
      </w:r>
      <w:bookmarkEnd w:id="5"/>
    </w:p>
    <w:p w14:paraId="190D1A77" w14:textId="77777777" w:rsidR="00363FA7" w:rsidRPr="006B5937" w:rsidRDefault="00363FA7" w:rsidP="00363FA7">
      <w:pPr>
        <w:rPr>
          <w:lang w:val="en-US"/>
        </w:rPr>
      </w:pPr>
      <w:r w:rsidRPr="00A062F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EFE9817" wp14:editId="781D839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96000" cy="10728000"/>
                <wp:effectExtent l="0" t="0" r="508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1072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237C33" w14:textId="77777777" w:rsidR="00363FA7" w:rsidRDefault="00363FA7" w:rsidP="00363FA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9817" id="Text Box 17" o:spid="_x0000_s1027" type="#_x0000_t202" style="position:absolute;margin-left:0;margin-top:0;width:598.1pt;height:844.7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" fillcolor="#14143c [3204]" stroked="f" strokeweight=".5pt">
                <v:textbox inset="0,0,0,0">
                  <w:txbxContent>
                    <w:p w14:paraId="18237C33" w14:textId="77777777" w:rsidR="00363FA7" w:rsidRDefault="00363FA7" w:rsidP="00363FA7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tbl>
      <w:tblPr>
        <w:tblStyle w:val="Blank"/>
        <w:tblpPr w:horzAnchor="page" w:tblpX="852" w:tblpYSpec="bottom"/>
        <w:tblOverlap w:val="never"/>
        <w:tblW w:w="9752" w:type="dxa"/>
        <w:tblLook w:val="04A0" w:firstRow="1" w:lastRow="0" w:firstColumn="1" w:lastColumn="0" w:noHBand="0" w:noVBand="1"/>
      </w:tblPr>
      <w:tblGrid>
        <w:gridCol w:w="9752"/>
      </w:tblGrid>
      <w:tr w:rsidR="00363FA7" w:rsidRPr="006B5937" w14:paraId="3D494823" w14:textId="77777777" w:rsidTr="003B6AE3">
        <w:tc>
          <w:tcPr>
            <w:tcW w:w="10199" w:type="dxa"/>
          </w:tcPr>
          <w:p w14:paraId="26BD0A85" w14:textId="77777777" w:rsidR="00363FA7" w:rsidRPr="006B5937" w:rsidRDefault="00363FA7" w:rsidP="002404E1">
            <w:pPr>
              <w:pStyle w:val="Kapitelsidenr"/>
              <w:rPr>
                <w:lang w:val="en-US"/>
              </w:rPr>
            </w:pPr>
          </w:p>
        </w:tc>
      </w:tr>
    </w:tbl>
    <w:p w14:paraId="3F614CEB" w14:textId="77777777" w:rsidR="00363FA7" w:rsidRPr="006B5937" w:rsidRDefault="00363FA7" w:rsidP="00363FA7">
      <w:pPr>
        <w:rPr>
          <w:lang w:val="en-US"/>
        </w:rPr>
      </w:pPr>
    </w:p>
    <w:p w14:paraId="12D0A3EC" w14:textId="77777777" w:rsidR="00363FA7" w:rsidRPr="006B5937" w:rsidRDefault="00363FA7" w:rsidP="00363FA7">
      <w:pPr>
        <w:rPr>
          <w:lang w:val="en-US"/>
        </w:rPr>
      </w:pPr>
    </w:p>
    <w:p w14:paraId="04F2C25B" w14:textId="33F66224" w:rsidR="00C615C2" w:rsidRPr="006B5937" w:rsidRDefault="00363FA7" w:rsidP="00C615C2">
      <w:pPr>
        <w:rPr>
          <w:lang w:val="en-US"/>
        </w:rPr>
      </w:pPr>
      <w:r w:rsidRPr="006B5937">
        <w:rPr>
          <w:lang w:val="en-US"/>
        </w:rPr>
        <w:br w:type="page"/>
      </w:r>
      <w:bookmarkStart w:id="6" w:name="_Hlk5301364"/>
      <w:bookmarkStart w:id="7" w:name="_Hlk5303662"/>
      <w:bookmarkStart w:id="8" w:name="_Hlk5299615"/>
    </w:p>
    <w:p w14:paraId="255AAF40" w14:textId="77777777" w:rsidR="00C615C2" w:rsidRDefault="00C615C2" w:rsidP="00C615C2">
      <w:pPr>
        <w:pStyle w:val="Heading2"/>
        <w:rPr>
          <w:sz w:val="36"/>
          <w:szCs w:val="36"/>
          <w:lang w:eastAsia="en-DK"/>
        </w:rPr>
      </w:pPr>
      <w:bookmarkStart w:id="9" w:name="_Toc148716606"/>
      <w:r>
        <w:lastRenderedPageBreak/>
        <w:t>Export</w:t>
      </w:r>
      <w:bookmarkEnd w:id="9"/>
    </w:p>
    <w:p w14:paraId="2301E8E4" w14:textId="77777777" w:rsidR="00C615C2" w:rsidRPr="00C615C2" w:rsidRDefault="00C615C2" w:rsidP="00C615C2">
      <w:pPr>
        <w:pStyle w:val="NormalWeb"/>
        <w:rPr>
          <w:lang w:val="en-US"/>
        </w:rPr>
      </w:pPr>
      <w:r w:rsidRPr="00C615C2">
        <w:rPr>
          <w:lang w:val="en-US"/>
        </w:rPr>
        <w:t xml:space="preserve">For </w:t>
      </w:r>
      <w:r w:rsidRPr="00C615C2">
        <w:rPr>
          <w:rStyle w:val="Strong"/>
          <w:lang w:val="en-US"/>
        </w:rPr>
        <w:t>Export</w:t>
      </w:r>
      <w:r w:rsidRPr="00C615C2">
        <w:rPr>
          <w:lang w:val="en-US"/>
        </w:rPr>
        <w:t>, the following lists shows what to add to what field in order to achieve the amount of control needed. The list is divided into procedure types.</w:t>
      </w:r>
    </w:p>
    <w:p w14:paraId="1B5046FA" w14:textId="77777777" w:rsidR="00C615C2" w:rsidRPr="00C615C2" w:rsidRDefault="00C615C2" w:rsidP="00C615C2">
      <w:pPr>
        <w:pStyle w:val="NormalWeb"/>
        <w:rPr>
          <w:lang w:val="en-US"/>
        </w:rPr>
      </w:pPr>
      <w:r w:rsidRPr="00C615C2">
        <w:rPr>
          <w:rStyle w:val="Strong"/>
          <w:lang w:val="en-US"/>
        </w:rPr>
        <w:t>GENERAL:</w:t>
      </w:r>
    </w:p>
    <w:p w14:paraId="71BF979E" w14:textId="77777777" w:rsidR="00C615C2" w:rsidRPr="00C615C2" w:rsidRDefault="00C615C2" w:rsidP="00C615C2">
      <w:pPr>
        <w:pStyle w:val="NormalWeb"/>
        <w:rPr>
          <w:lang w:val="en-US"/>
        </w:rPr>
      </w:pPr>
      <w:r w:rsidRPr="00C615C2">
        <w:rPr>
          <w:lang w:val="en-US"/>
        </w:rPr>
        <w:t xml:space="preserve">The export flow regarding </w:t>
      </w:r>
      <w:r w:rsidRPr="00C615C2">
        <w:rPr>
          <w:rStyle w:val="Strong"/>
          <w:lang w:val="en-US"/>
        </w:rPr>
        <w:t>risk</w:t>
      </w:r>
      <w:r w:rsidRPr="00C615C2">
        <w:rPr>
          <w:lang w:val="en-US"/>
        </w:rPr>
        <w:t xml:space="preserve">, </w:t>
      </w:r>
      <w:r w:rsidRPr="00C615C2">
        <w:rPr>
          <w:rStyle w:val="Strong"/>
          <w:lang w:val="en-US"/>
        </w:rPr>
        <w:t xml:space="preserve">control </w:t>
      </w:r>
      <w:r w:rsidRPr="00C615C2">
        <w:rPr>
          <w:lang w:val="en-US"/>
        </w:rPr>
        <w:t xml:space="preserve">and </w:t>
      </w:r>
      <w:r w:rsidRPr="00C615C2">
        <w:rPr>
          <w:rStyle w:val="Strong"/>
          <w:lang w:val="en-US"/>
        </w:rPr>
        <w:t>customs position</w:t>
      </w:r>
      <w:r w:rsidRPr="00C615C2">
        <w:rPr>
          <w:lang w:val="en-US"/>
        </w:rPr>
        <w:t xml:space="preserve"> is completely automated. That means that no manual work tasks should be created, since all actions are taken in KRIA.</w:t>
      </w:r>
    </w:p>
    <w:p w14:paraId="5E288E72" w14:textId="77777777" w:rsidR="00C615C2" w:rsidRPr="00C615C2" w:rsidRDefault="00C615C2" w:rsidP="00C615C2">
      <w:pPr>
        <w:pStyle w:val="NormalWeb"/>
        <w:rPr>
          <w:lang w:val="en-US"/>
        </w:rPr>
      </w:pPr>
      <w:r w:rsidRPr="00C615C2">
        <w:rPr>
          <w:lang w:val="en-US"/>
        </w:rPr>
        <w:t xml:space="preserve">The cases below are all </w:t>
      </w:r>
      <w:r w:rsidRPr="00C615C2">
        <w:rPr>
          <w:rStyle w:val="Strong"/>
          <w:lang w:val="en-US"/>
        </w:rPr>
        <w:t>physical control</w:t>
      </w:r>
      <w:r w:rsidRPr="00C615C2">
        <w:rPr>
          <w:lang w:val="en-US"/>
        </w:rPr>
        <w:t xml:space="preserve">. To trigger </w:t>
      </w:r>
      <w:r w:rsidRPr="00C615C2">
        <w:rPr>
          <w:rStyle w:val="Strong"/>
          <w:lang w:val="en-US"/>
        </w:rPr>
        <w:t>document control</w:t>
      </w:r>
      <w:r w:rsidRPr="00C615C2">
        <w:rPr>
          <w:lang w:val="en-US"/>
        </w:rPr>
        <w:t>, add the keyword "</w:t>
      </w:r>
      <w:r w:rsidRPr="00C615C2">
        <w:rPr>
          <w:u w:val="single"/>
          <w:lang w:val="en-US"/>
        </w:rPr>
        <w:t>document</w:t>
      </w:r>
      <w:r w:rsidRPr="00C615C2">
        <w:rPr>
          <w:rStyle w:val="Emphasis"/>
          <w:rFonts w:eastAsiaTheme="majorEastAsia"/>
          <w:lang w:val="en-US"/>
        </w:rPr>
        <w:t>"</w:t>
      </w:r>
      <w:r w:rsidRPr="00C615C2">
        <w:rPr>
          <w:lang w:val="en-US"/>
        </w:rPr>
        <w:t xml:space="preserve"> to each string. For example, "</w:t>
      </w:r>
      <w:r w:rsidRPr="00C615C2">
        <w:rPr>
          <w:u w:val="single"/>
          <w:lang w:val="en-US"/>
        </w:rPr>
        <w:t>control document</w:t>
      </w:r>
      <w:r w:rsidRPr="00C615C2">
        <w:rPr>
          <w:lang w:val="en-US"/>
        </w:rPr>
        <w:t xml:space="preserve">" will trigger a </w:t>
      </w:r>
      <w:r w:rsidRPr="00C615C2">
        <w:rPr>
          <w:rStyle w:val="Strong"/>
          <w:lang w:val="en-US"/>
        </w:rPr>
        <w:t>document control without discrepancies</w:t>
      </w:r>
      <w:r w:rsidRPr="00C615C2">
        <w:rPr>
          <w:lang w:val="en-US"/>
        </w:rPr>
        <w:t>.</w:t>
      </w:r>
    </w:p>
    <w:p w14:paraId="54ED839B" w14:textId="77777777" w:rsidR="00C615C2" w:rsidRPr="00C615C2" w:rsidRDefault="00C615C2" w:rsidP="00C615C2">
      <w:pPr>
        <w:pStyle w:val="NormalWeb"/>
        <w:rPr>
          <w:lang w:val="en-US"/>
        </w:rPr>
      </w:pPr>
      <w:r w:rsidRPr="00C615C2">
        <w:rPr>
          <w:rStyle w:val="Strong"/>
          <w:lang w:val="en-US"/>
        </w:rPr>
        <w:t>B1, B2, B3, B4, C1, C2EIDR:</w:t>
      </w:r>
    </w:p>
    <w:p w14:paraId="36DEA322" w14:textId="77777777" w:rsidR="00C615C2" w:rsidRDefault="00C615C2" w:rsidP="00C615C2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Office of Export</w:t>
      </w:r>
    </w:p>
    <w:p w14:paraId="16251051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don't notify declarant, Customs Position = A1</w:t>
      </w:r>
    </w:p>
    <w:p w14:paraId="26EFB969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>"</w:t>
      </w:r>
      <w:r>
        <w:rPr>
          <w:u w:val="single"/>
        </w:rPr>
        <w:t>control</w:t>
      </w:r>
      <w:r>
        <w:t xml:space="preserve">" in </w:t>
      </w:r>
      <w:r>
        <w:rPr>
          <w:u w:val="single"/>
        </w:rPr>
        <w:t>GoodsItemDescription</w:t>
      </w:r>
    </w:p>
    <w:p w14:paraId="55A8BDA5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 notify declarant, Customs Position = A1</w:t>
      </w:r>
    </w:p>
    <w:p w14:paraId="45804E3D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>"</w:t>
      </w:r>
      <w:r>
        <w:rPr>
          <w:u w:val="single"/>
        </w:rPr>
        <w:t>control aeo</w:t>
      </w:r>
      <w:r>
        <w:t xml:space="preserve">" in </w:t>
      </w:r>
      <w:r>
        <w:rPr>
          <w:u w:val="single"/>
        </w:rPr>
        <w:t>GoodsItemDescription</w:t>
      </w:r>
    </w:p>
    <w:p w14:paraId="66465831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don't notify declarant, Customs Position = A4</w:t>
      </w:r>
    </w:p>
    <w:p w14:paraId="33B24E6E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 xml:space="preserve">"control </w:t>
      </w:r>
      <w:r>
        <w:rPr>
          <w:u w:val="single"/>
        </w:rPr>
        <w:t>minor</w:t>
      </w:r>
      <w:r>
        <w:t xml:space="preserve">" in </w:t>
      </w:r>
      <w:r>
        <w:rPr>
          <w:u w:val="single"/>
        </w:rPr>
        <w:t>GoodsItemDescription</w:t>
      </w:r>
    </w:p>
    <w:p w14:paraId="5A77AAC0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 notify declarant, Customs Position = A4</w:t>
      </w:r>
    </w:p>
    <w:p w14:paraId="3BDE6AF5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 xml:space="preserve">"control </w:t>
      </w:r>
      <w:r>
        <w:rPr>
          <w:u w:val="single"/>
        </w:rPr>
        <w:t>minor aeo</w:t>
      </w:r>
      <w:r>
        <w:t xml:space="preserve">" in </w:t>
      </w:r>
      <w:r>
        <w:rPr>
          <w:u w:val="single"/>
        </w:rPr>
        <w:t>GoodsItemDescription</w:t>
      </w:r>
    </w:p>
    <w:p w14:paraId="5EB9FF5C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don't notify declarant, Customs Position = B1</w:t>
      </w:r>
    </w:p>
    <w:p w14:paraId="20865BC4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>"</w:t>
      </w:r>
      <w:r>
        <w:rPr>
          <w:u w:val="single"/>
        </w:rPr>
        <w:t>control not okay</w:t>
      </w:r>
      <w:r>
        <w:t xml:space="preserve">" in </w:t>
      </w:r>
      <w:r>
        <w:rPr>
          <w:u w:val="single"/>
        </w:rPr>
        <w:t>GoodsItemDescription</w:t>
      </w:r>
    </w:p>
    <w:p w14:paraId="5D7B44E5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 notify declarant, Customs Position = B1</w:t>
      </w:r>
    </w:p>
    <w:p w14:paraId="5D0EE519" w14:textId="77777777" w:rsidR="00C615C2" w:rsidRPr="00C615C2" w:rsidRDefault="00C615C2" w:rsidP="00C615C2">
      <w:pPr>
        <w:numPr>
          <w:ilvl w:val="2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control not okay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GoodsItemDescription</w:t>
      </w:r>
    </w:p>
    <w:p w14:paraId="1F77DD1B" w14:textId="77777777" w:rsidR="00C615C2" w:rsidRDefault="00C615C2" w:rsidP="00C615C2">
      <w:pPr>
        <w:numPr>
          <w:ilvl w:val="0"/>
          <w:numId w:val="38"/>
        </w:numPr>
        <w:spacing w:before="100" w:beforeAutospacing="1" w:after="100" w:afterAutospacing="1"/>
      </w:pPr>
      <w:r>
        <w:rPr>
          <w:rStyle w:val="Strong"/>
        </w:rPr>
        <w:t>Office of Exit</w:t>
      </w:r>
    </w:p>
    <w:p w14:paraId="546A134C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don't notify declarant, Customs Position = A1</w:t>
      </w:r>
    </w:p>
    <w:p w14:paraId="0473372F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>"</w:t>
      </w:r>
      <w:r>
        <w:rPr>
          <w:u w:val="single"/>
        </w:rPr>
        <w:t>exitcntrl</w:t>
      </w:r>
      <w:r>
        <w:t xml:space="preserve">" in </w:t>
      </w:r>
      <w:r>
        <w:rPr>
          <w:u w:val="single"/>
        </w:rPr>
        <w:t>GoodsItemDescription</w:t>
      </w:r>
    </w:p>
    <w:p w14:paraId="5318C11E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 notify declarant, Customs Position = A1</w:t>
      </w:r>
    </w:p>
    <w:p w14:paraId="77B57AD4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>"</w:t>
      </w:r>
      <w:r>
        <w:rPr>
          <w:u w:val="single"/>
        </w:rPr>
        <w:t>exitcntrl aeo</w:t>
      </w:r>
      <w:r>
        <w:t xml:space="preserve">" in </w:t>
      </w:r>
      <w:r>
        <w:rPr>
          <w:u w:val="single"/>
        </w:rPr>
        <w:t>GoodsItemDescription</w:t>
      </w:r>
    </w:p>
    <w:p w14:paraId="08361C8B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don't notify declarant, Customs Position = A4</w:t>
      </w:r>
    </w:p>
    <w:p w14:paraId="1EF1A7FC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 xml:space="preserve">"exircntrl </w:t>
      </w:r>
      <w:r>
        <w:rPr>
          <w:u w:val="single"/>
        </w:rPr>
        <w:t>minor</w:t>
      </w:r>
      <w:r>
        <w:t xml:space="preserve">" in </w:t>
      </w:r>
      <w:r>
        <w:rPr>
          <w:u w:val="single"/>
        </w:rPr>
        <w:t>GoodsItemDescription</w:t>
      </w:r>
    </w:p>
    <w:p w14:paraId="37C63DD2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 notify declarant, Customs Position = A4</w:t>
      </w:r>
    </w:p>
    <w:p w14:paraId="4B3E81DF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t xml:space="preserve">"exitcntrl </w:t>
      </w:r>
      <w:r>
        <w:rPr>
          <w:u w:val="single"/>
        </w:rPr>
        <w:t>minor aeo</w:t>
      </w:r>
      <w:r>
        <w:t xml:space="preserve">" in </w:t>
      </w:r>
      <w:r>
        <w:rPr>
          <w:u w:val="single"/>
        </w:rPr>
        <w:t>GoodsItemDescription</w:t>
      </w:r>
    </w:p>
    <w:p w14:paraId="38092706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don't notify declarant, Customs Position = B1</w:t>
      </w:r>
    </w:p>
    <w:p w14:paraId="522AD0F1" w14:textId="77777777" w:rsidR="00C615C2" w:rsidRDefault="00C615C2" w:rsidP="00C615C2">
      <w:pPr>
        <w:numPr>
          <w:ilvl w:val="2"/>
          <w:numId w:val="38"/>
        </w:numPr>
        <w:spacing w:before="100" w:beforeAutospacing="1" w:after="100" w:afterAutospacing="1"/>
      </w:pPr>
      <w:r>
        <w:lastRenderedPageBreak/>
        <w:t>"</w:t>
      </w:r>
      <w:r>
        <w:rPr>
          <w:u w:val="single"/>
        </w:rPr>
        <w:t>exitcntrl not okay</w:t>
      </w:r>
      <w:r>
        <w:t xml:space="preserve">" in </w:t>
      </w:r>
      <w:r>
        <w:rPr>
          <w:u w:val="single"/>
        </w:rPr>
        <w:t>GoodsItemDescription</w:t>
      </w:r>
    </w:p>
    <w:p w14:paraId="4F9E9D7E" w14:textId="77777777" w:rsidR="00C615C2" w:rsidRPr="00C615C2" w:rsidRDefault="00C615C2" w:rsidP="00C615C2">
      <w:pPr>
        <w:numPr>
          <w:ilvl w:val="1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 notify declarant, Customs Position = B1</w:t>
      </w:r>
    </w:p>
    <w:p w14:paraId="130CD2DA" w14:textId="77777777" w:rsidR="00C615C2" w:rsidRPr="00C615C2" w:rsidRDefault="00C615C2" w:rsidP="00C615C2">
      <w:pPr>
        <w:numPr>
          <w:ilvl w:val="2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exitcntrl not okay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GoodsItemDescription</w:t>
      </w:r>
    </w:p>
    <w:p w14:paraId="6E01B422" w14:textId="77777777" w:rsidR="00C615C2" w:rsidRPr="00C615C2" w:rsidRDefault="00C615C2" w:rsidP="00C615C2">
      <w:pPr>
        <w:numPr>
          <w:ilvl w:val="0"/>
          <w:numId w:val="38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Combine the above examples to get your sought behavior at both </w:t>
      </w:r>
      <w:r w:rsidRPr="00C615C2">
        <w:rPr>
          <w:rStyle w:val="Strong"/>
          <w:lang w:val="en-US"/>
        </w:rPr>
        <w:t>Office of Export</w:t>
      </w:r>
      <w:r w:rsidRPr="00C615C2">
        <w:rPr>
          <w:lang w:val="en-US"/>
        </w:rPr>
        <w:t xml:space="preserve"> and </w:t>
      </w:r>
      <w:r w:rsidRPr="00C615C2">
        <w:rPr>
          <w:rStyle w:val="Strong"/>
          <w:lang w:val="en-US"/>
        </w:rPr>
        <w:t>Office of</w:t>
      </w:r>
      <w:r w:rsidRPr="00C615C2">
        <w:rPr>
          <w:lang w:val="en-US"/>
        </w:rPr>
        <w:t xml:space="preserve"> </w:t>
      </w:r>
      <w:r w:rsidRPr="00C615C2">
        <w:rPr>
          <w:rStyle w:val="Strong"/>
          <w:lang w:val="en-US"/>
        </w:rPr>
        <w:t xml:space="preserve">Exit </w:t>
      </w:r>
      <w:r w:rsidRPr="00C615C2">
        <w:rPr>
          <w:lang w:val="en-US"/>
        </w:rPr>
        <w:t>in one declaration.</w:t>
      </w:r>
    </w:p>
    <w:p w14:paraId="52686C5E" w14:textId="77777777" w:rsidR="00C615C2" w:rsidRDefault="00C615C2" w:rsidP="00C615C2">
      <w:pPr>
        <w:pStyle w:val="NormalWeb"/>
      </w:pPr>
      <w:r>
        <w:rPr>
          <w:rStyle w:val="Strong"/>
        </w:rPr>
        <w:t>A1, A2:</w:t>
      </w:r>
    </w:p>
    <w:p w14:paraId="0B124145" w14:textId="77777777" w:rsidR="00C615C2" w:rsidRDefault="00C615C2" w:rsidP="00C615C2">
      <w:pPr>
        <w:numPr>
          <w:ilvl w:val="0"/>
          <w:numId w:val="39"/>
        </w:numPr>
        <w:spacing w:before="100" w:beforeAutospacing="1" w:after="100" w:afterAutospacing="1"/>
      </w:pPr>
      <w:r>
        <w:rPr>
          <w:rStyle w:val="Strong"/>
        </w:rPr>
        <w:t>Office of Exit</w:t>
      </w:r>
    </w:p>
    <w:p w14:paraId="565EB5DA" w14:textId="77777777" w:rsidR="00C615C2" w:rsidRPr="00C615C2" w:rsidRDefault="00C615C2" w:rsidP="00C615C2">
      <w:pPr>
        <w:numPr>
          <w:ilvl w:val="1"/>
          <w:numId w:val="39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don't notify declarant, Customs Position = A1</w:t>
      </w:r>
    </w:p>
    <w:p w14:paraId="0A735878" w14:textId="77777777" w:rsidR="00C615C2" w:rsidRDefault="00C615C2" w:rsidP="00C615C2">
      <w:pPr>
        <w:numPr>
          <w:ilvl w:val="2"/>
          <w:numId w:val="39"/>
        </w:numPr>
        <w:spacing w:before="100" w:beforeAutospacing="1" w:after="100" w:afterAutospacing="1"/>
      </w:pPr>
      <w:r>
        <w:t>"</w:t>
      </w:r>
      <w:r>
        <w:rPr>
          <w:u w:val="single"/>
        </w:rPr>
        <w:t>exitcntrl</w:t>
      </w:r>
      <w:r>
        <w:t xml:space="preserve">" in </w:t>
      </w:r>
      <w:r>
        <w:rPr>
          <w:u w:val="single"/>
        </w:rPr>
        <w:t>MasterConsignmentItemDescription</w:t>
      </w:r>
    </w:p>
    <w:p w14:paraId="0615B922" w14:textId="77777777" w:rsidR="00C615C2" w:rsidRPr="00C615C2" w:rsidRDefault="00C615C2" w:rsidP="00C615C2">
      <w:pPr>
        <w:numPr>
          <w:ilvl w:val="1"/>
          <w:numId w:val="39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 notify declarant, Customs Position = A1</w:t>
      </w:r>
    </w:p>
    <w:p w14:paraId="0A6BF00C" w14:textId="77777777" w:rsidR="00C615C2" w:rsidRDefault="00C615C2" w:rsidP="00C615C2">
      <w:pPr>
        <w:numPr>
          <w:ilvl w:val="2"/>
          <w:numId w:val="39"/>
        </w:numPr>
        <w:spacing w:before="100" w:beforeAutospacing="1" w:after="100" w:afterAutospacing="1"/>
      </w:pPr>
      <w:r>
        <w:t>"</w:t>
      </w:r>
      <w:r>
        <w:rPr>
          <w:u w:val="single"/>
        </w:rPr>
        <w:t>exitcntrl aeo</w:t>
      </w:r>
      <w:r>
        <w:t xml:space="preserve">" in </w:t>
      </w:r>
      <w:r>
        <w:rPr>
          <w:u w:val="single"/>
        </w:rPr>
        <w:t>MasterConsignmentItemDescription</w:t>
      </w:r>
    </w:p>
    <w:p w14:paraId="69E4B3A7" w14:textId="77777777" w:rsidR="00C615C2" w:rsidRPr="00C615C2" w:rsidRDefault="00C615C2" w:rsidP="00C615C2">
      <w:pPr>
        <w:numPr>
          <w:ilvl w:val="1"/>
          <w:numId w:val="39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don't notify declarant, Customs Position = A4</w:t>
      </w:r>
    </w:p>
    <w:p w14:paraId="05CD0FD3" w14:textId="77777777" w:rsidR="00C615C2" w:rsidRDefault="00C615C2" w:rsidP="00C615C2">
      <w:pPr>
        <w:numPr>
          <w:ilvl w:val="2"/>
          <w:numId w:val="39"/>
        </w:numPr>
        <w:spacing w:before="100" w:beforeAutospacing="1" w:after="100" w:afterAutospacing="1"/>
      </w:pPr>
      <w:r>
        <w:t xml:space="preserve">"exitcntrl </w:t>
      </w:r>
      <w:r>
        <w:rPr>
          <w:u w:val="single"/>
        </w:rPr>
        <w:t>minor</w:t>
      </w:r>
      <w:r>
        <w:t xml:space="preserve">" in </w:t>
      </w:r>
      <w:r>
        <w:rPr>
          <w:u w:val="single"/>
        </w:rPr>
        <w:t>MasterConsignmentItemDescription</w:t>
      </w:r>
    </w:p>
    <w:p w14:paraId="26E4B253" w14:textId="77777777" w:rsidR="00C615C2" w:rsidRPr="00C615C2" w:rsidRDefault="00C615C2" w:rsidP="00C615C2">
      <w:pPr>
        <w:numPr>
          <w:ilvl w:val="1"/>
          <w:numId w:val="39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 notify declarant, Customs Position = A4</w:t>
      </w:r>
    </w:p>
    <w:p w14:paraId="2E99D51F" w14:textId="77777777" w:rsidR="00C615C2" w:rsidRDefault="00C615C2" w:rsidP="00C615C2">
      <w:pPr>
        <w:numPr>
          <w:ilvl w:val="2"/>
          <w:numId w:val="39"/>
        </w:numPr>
        <w:spacing w:before="100" w:beforeAutospacing="1" w:after="100" w:afterAutospacing="1"/>
      </w:pPr>
      <w:r>
        <w:t xml:space="preserve">"exitcntrl </w:t>
      </w:r>
      <w:r>
        <w:rPr>
          <w:u w:val="single"/>
        </w:rPr>
        <w:t>minor aeo</w:t>
      </w:r>
      <w:r>
        <w:t xml:space="preserve">" in </w:t>
      </w:r>
      <w:r>
        <w:rPr>
          <w:u w:val="single"/>
        </w:rPr>
        <w:t>MasterConsignmentItemDescription</w:t>
      </w:r>
    </w:p>
    <w:p w14:paraId="5E91DE3A" w14:textId="77777777" w:rsidR="00C615C2" w:rsidRPr="00C615C2" w:rsidRDefault="00C615C2" w:rsidP="00C615C2">
      <w:pPr>
        <w:numPr>
          <w:ilvl w:val="1"/>
          <w:numId w:val="39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don't notify declarant, Customs Position = B1</w:t>
      </w:r>
    </w:p>
    <w:p w14:paraId="1D073A5A" w14:textId="77777777" w:rsidR="00C615C2" w:rsidRDefault="00C615C2" w:rsidP="00C615C2">
      <w:pPr>
        <w:numPr>
          <w:ilvl w:val="2"/>
          <w:numId w:val="39"/>
        </w:numPr>
        <w:spacing w:before="100" w:beforeAutospacing="1" w:after="100" w:afterAutospacing="1"/>
      </w:pPr>
      <w:r>
        <w:t>"</w:t>
      </w:r>
      <w:r>
        <w:rPr>
          <w:u w:val="single"/>
        </w:rPr>
        <w:t>exitcntrl not okay</w:t>
      </w:r>
      <w:r>
        <w:t xml:space="preserve">" in </w:t>
      </w:r>
      <w:r>
        <w:rPr>
          <w:u w:val="single"/>
        </w:rPr>
        <w:t>MasterConsignmentItemDescription</w:t>
      </w:r>
    </w:p>
    <w:p w14:paraId="39565C06" w14:textId="77777777" w:rsidR="00C615C2" w:rsidRPr="00C615C2" w:rsidRDefault="00C615C2" w:rsidP="00C615C2">
      <w:pPr>
        <w:numPr>
          <w:ilvl w:val="1"/>
          <w:numId w:val="39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 notify declarant, Customs Position = B1</w:t>
      </w:r>
    </w:p>
    <w:p w14:paraId="4115170A" w14:textId="77777777" w:rsidR="00C615C2" w:rsidRPr="00C615C2" w:rsidRDefault="00C615C2" w:rsidP="00C615C2">
      <w:pPr>
        <w:numPr>
          <w:ilvl w:val="2"/>
          <w:numId w:val="39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exitcntrl not okay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MasterConsignmentItemDescription</w:t>
      </w:r>
    </w:p>
    <w:p w14:paraId="6121B1B3" w14:textId="77777777" w:rsidR="00C615C2" w:rsidRDefault="00C615C2" w:rsidP="00C615C2">
      <w:pPr>
        <w:pStyle w:val="NormalWeb"/>
      </w:pPr>
      <w:r>
        <w:rPr>
          <w:rStyle w:val="Strong"/>
        </w:rPr>
        <w:t>A3:</w:t>
      </w:r>
    </w:p>
    <w:p w14:paraId="64AAFC69" w14:textId="77777777" w:rsidR="00C615C2" w:rsidRDefault="00C615C2" w:rsidP="00C615C2">
      <w:pPr>
        <w:numPr>
          <w:ilvl w:val="0"/>
          <w:numId w:val="40"/>
        </w:numPr>
        <w:spacing w:before="100" w:beforeAutospacing="1" w:after="100" w:afterAutospacing="1"/>
      </w:pPr>
      <w:r>
        <w:rPr>
          <w:rStyle w:val="Strong"/>
        </w:rPr>
        <w:t>Office of Exit</w:t>
      </w:r>
    </w:p>
    <w:p w14:paraId="0EA246ED" w14:textId="77777777" w:rsidR="00C615C2" w:rsidRPr="00C615C2" w:rsidRDefault="00C615C2" w:rsidP="00C615C2">
      <w:pPr>
        <w:numPr>
          <w:ilvl w:val="1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don't notify declarant, Customs Position = A1</w:t>
      </w:r>
    </w:p>
    <w:p w14:paraId="0287B277" w14:textId="77777777" w:rsidR="00C615C2" w:rsidRDefault="00C615C2" w:rsidP="00C615C2">
      <w:pPr>
        <w:numPr>
          <w:ilvl w:val="2"/>
          <w:numId w:val="40"/>
        </w:numPr>
        <w:spacing w:before="100" w:beforeAutospacing="1" w:after="100" w:afterAutospacing="1"/>
      </w:pPr>
      <w:r>
        <w:t>"</w:t>
      </w:r>
      <w:r>
        <w:rPr>
          <w:u w:val="single"/>
        </w:rPr>
        <w:t>control</w:t>
      </w:r>
      <w:r>
        <w:t xml:space="preserve">" in </w:t>
      </w:r>
      <w:r>
        <w:rPr>
          <w:u w:val="single"/>
        </w:rPr>
        <w:t>Packaging Shipping Marks</w:t>
      </w:r>
    </w:p>
    <w:p w14:paraId="2AD633D5" w14:textId="77777777" w:rsidR="00C615C2" w:rsidRPr="00C615C2" w:rsidRDefault="00C615C2" w:rsidP="00C615C2">
      <w:pPr>
        <w:numPr>
          <w:ilvl w:val="1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 notify declarant, Customs Position = A1</w:t>
      </w:r>
    </w:p>
    <w:p w14:paraId="768F397C" w14:textId="77777777" w:rsidR="00C615C2" w:rsidRPr="00C615C2" w:rsidRDefault="00C615C2" w:rsidP="00C615C2">
      <w:pPr>
        <w:numPr>
          <w:ilvl w:val="2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control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Packaging Shipping Marks</w:t>
      </w:r>
    </w:p>
    <w:p w14:paraId="6F9D4959" w14:textId="77777777" w:rsidR="00C615C2" w:rsidRPr="00C615C2" w:rsidRDefault="00C615C2" w:rsidP="00C615C2">
      <w:pPr>
        <w:numPr>
          <w:ilvl w:val="1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don't notify declarant, Customs Position = A4</w:t>
      </w:r>
    </w:p>
    <w:p w14:paraId="0013CC8E" w14:textId="77777777" w:rsidR="00C615C2" w:rsidRPr="00C615C2" w:rsidRDefault="00C615C2" w:rsidP="00C615C2">
      <w:pPr>
        <w:numPr>
          <w:ilvl w:val="2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 xml:space="preserve">"control </w:t>
      </w:r>
      <w:r w:rsidRPr="00C615C2">
        <w:rPr>
          <w:u w:val="single"/>
          <w:lang w:val="en-US"/>
        </w:rPr>
        <w:t>minor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Packaging Shipping Marks</w:t>
      </w:r>
    </w:p>
    <w:p w14:paraId="129B0262" w14:textId="77777777" w:rsidR="00C615C2" w:rsidRPr="00C615C2" w:rsidRDefault="00C615C2" w:rsidP="00C615C2">
      <w:pPr>
        <w:numPr>
          <w:ilvl w:val="1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 notify declarant, Customs Position = A4</w:t>
      </w:r>
    </w:p>
    <w:p w14:paraId="5FB7362E" w14:textId="77777777" w:rsidR="00C615C2" w:rsidRPr="00C615C2" w:rsidRDefault="00C615C2" w:rsidP="00C615C2">
      <w:pPr>
        <w:numPr>
          <w:ilvl w:val="2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lastRenderedPageBreak/>
        <w:t xml:space="preserve">"control </w:t>
      </w:r>
      <w:r w:rsidRPr="00C615C2">
        <w:rPr>
          <w:u w:val="single"/>
          <w:lang w:val="en-US"/>
        </w:rPr>
        <w:t>minor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Packaging Shipping Marks</w:t>
      </w:r>
    </w:p>
    <w:p w14:paraId="12A65C46" w14:textId="77777777" w:rsidR="00C615C2" w:rsidRPr="00C615C2" w:rsidRDefault="00C615C2" w:rsidP="00C615C2">
      <w:pPr>
        <w:numPr>
          <w:ilvl w:val="1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don't notify declarant, Customs Position = B1</w:t>
      </w:r>
    </w:p>
    <w:p w14:paraId="132E975D" w14:textId="77777777" w:rsidR="00C615C2" w:rsidRPr="00C615C2" w:rsidRDefault="00C615C2" w:rsidP="00C615C2">
      <w:pPr>
        <w:numPr>
          <w:ilvl w:val="2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control not okay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Packaging Shipping Marks</w:t>
      </w:r>
    </w:p>
    <w:p w14:paraId="7D718B85" w14:textId="77777777" w:rsidR="00C615C2" w:rsidRPr="00C615C2" w:rsidRDefault="00C615C2" w:rsidP="00C615C2">
      <w:pPr>
        <w:numPr>
          <w:ilvl w:val="1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 notify declarant, Customs Position = B1</w:t>
      </w:r>
    </w:p>
    <w:p w14:paraId="08026B20" w14:textId="77777777" w:rsidR="00C615C2" w:rsidRPr="00C615C2" w:rsidRDefault="00C615C2" w:rsidP="00C615C2">
      <w:pPr>
        <w:numPr>
          <w:ilvl w:val="2"/>
          <w:numId w:val="40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control not okay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Packaging Shipping Marks</w:t>
      </w:r>
    </w:p>
    <w:p w14:paraId="5FD45D33" w14:textId="77777777" w:rsidR="00C615C2" w:rsidRDefault="00C615C2" w:rsidP="00C615C2">
      <w:pPr>
        <w:pStyle w:val="Heading2"/>
      </w:pPr>
      <w:bookmarkStart w:id="10" w:name="_Toc148716607"/>
      <w:r>
        <w:t>Transit</w:t>
      </w:r>
      <w:bookmarkEnd w:id="10"/>
    </w:p>
    <w:p w14:paraId="71085EAB" w14:textId="77777777" w:rsidR="00C615C2" w:rsidRPr="00C615C2" w:rsidRDefault="00C615C2" w:rsidP="00C615C2">
      <w:pPr>
        <w:pStyle w:val="NormalWeb"/>
        <w:rPr>
          <w:lang w:val="en-US"/>
        </w:rPr>
      </w:pPr>
      <w:r w:rsidRPr="00C615C2">
        <w:rPr>
          <w:lang w:val="en-US"/>
        </w:rPr>
        <w:t xml:space="preserve">For </w:t>
      </w:r>
      <w:r w:rsidRPr="00C615C2">
        <w:rPr>
          <w:rStyle w:val="Strong"/>
          <w:lang w:val="en-US"/>
        </w:rPr>
        <w:t>Transit</w:t>
      </w:r>
      <w:r w:rsidRPr="00C615C2">
        <w:rPr>
          <w:lang w:val="en-US"/>
        </w:rPr>
        <w:t>, the following lists shows what to add to what field in order to achieve the amount of control needed.</w:t>
      </w:r>
    </w:p>
    <w:p w14:paraId="6924AA99" w14:textId="77777777" w:rsidR="00C615C2" w:rsidRPr="00C615C2" w:rsidRDefault="00C615C2" w:rsidP="00C615C2">
      <w:pPr>
        <w:pStyle w:val="NormalWeb"/>
        <w:rPr>
          <w:lang w:val="en-US"/>
        </w:rPr>
      </w:pPr>
      <w:r w:rsidRPr="00C615C2">
        <w:rPr>
          <w:lang w:val="en-US"/>
        </w:rPr>
        <w:t xml:space="preserve">The cases below are all </w:t>
      </w:r>
      <w:r w:rsidRPr="00C615C2">
        <w:rPr>
          <w:rStyle w:val="Strong"/>
          <w:lang w:val="en-US"/>
        </w:rPr>
        <w:t>physical control</w:t>
      </w:r>
      <w:r w:rsidRPr="00C615C2">
        <w:rPr>
          <w:lang w:val="en-US"/>
        </w:rPr>
        <w:t xml:space="preserve">. To trigger </w:t>
      </w:r>
      <w:r w:rsidRPr="00C615C2">
        <w:rPr>
          <w:rStyle w:val="Strong"/>
          <w:lang w:val="en-US"/>
        </w:rPr>
        <w:t>document control</w:t>
      </w:r>
      <w:r w:rsidRPr="00C615C2">
        <w:rPr>
          <w:lang w:val="en-US"/>
        </w:rPr>
        <w:t>, add the keyword "</w:t>
      </w:r>
      <w:r w:rsidRPr="00C615C2">
        <w:rPr>
          <w:u w:val="single"/>
          <w:lang w:val="en-US"/>
        </w:rPr>
        <w:t>document</w:t>
      </w:r>
      <w:r w:rsidRPr="00C615C2">
        <w:rPr>
          <w:rStyle w:val="Emphasis"/>
          <w:rFonts w:eastAsiaTheme="majorEastAsia"/>
          <w:lang w:val="en-US"/>
        </w:rPr>
        <w:t>"</w:t>
      </w:r>
      <w:r w:rsidRPr="00C615C2">
        <w:rPr>
          <w:lang w:val="en-US"/>
        </w:rPr>
        <w:t xml:space="preserve"> to each string. For example, "</w:t>
      </w:r>
      <w:r w:rsidRPr="00C615C2">
        <w:rPr>
          <w:u w:val="single"/>
          <w:lang w:val="en-US"/>
        </w:rPr>
        <w:t>control document</w:t>
      </w:r>
      <w:r w:rsidRPr="00C615C2">
        <w:rPr>
          <w:lang w:val="en-US"/>
        </w:rPr>
        <w:t xml:space="preserve">" will trigger a </w:t>
      </w:r>
      <w:r w:rsidRPr="00C615C2">
        <w:rPr>
          <w:rStyle w:val="Strong"/>
          <w:lang w:val="en-US"/>
        </w:rPr>
        <w:t>document control without discrepancies</w:t>
      </w:r>
      <w:r w:rsidRPr="00C615C2">
        <w:rPr>
          <w:lang w:val="en-US"/>
        </w:rPr>
        <w:t>. </w:t>
      </w:r>
    </w:p>
    <w:p w14:paraId="3EB19FC0" w14:textId="77777777" w:rsidR="00C615C2" w:rsidRDefault="00C615C2" w:rsidP="00C615C2">
      <w:pPr>
        <w:pStyle w:val="NormalWeb"/>
      </w:pPr>
      <w:r>
        <w:rPr>
          <w:rStyle w:val="Strong"/>
        </w:rPr>
        <w:t>D1, D2:</w:t>
      </w:r>
    </w:p>
    <w:p w14:paraId="3F4A5F5E" w14:textId="77777777" w:rsidR="00C615C2" w:rsidRDefault="00C615C2" w:rsidP="00C615C2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Office of Departure</w:t>
      </w:r>
    </w:p>
    <w:p w14:paraId="23397217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don't notify declarant</w:t>
      </w:r>
    </w:p>
    <w:p w14:paraId="6DDAA722" w14:textId="77777777" w:rsidR="00C615C2" w:rsidRDefault="00C615C2" w:rsidP="00C615C2">
      <w:pPr>
        <w:numPr>
          <w:ilvl w:val="2"/>
          <w:numId w:val="41"/>
        </w:numPr>
        <w:spacing w:before="100" w:beforeAutospacing="1" w:after="100" w:afterAutospacing="1"/>
      </w:pPr>
      <w:r>
        <w:t>"</w:t>
      </w:r>
      <w:r>
        <w:rPr>
          <w:u w:val="single"/>
        </w:rPr>
        <w:t>control</w:t>
      </w:r>
      <w:r>
        <w:t xml:space="preserve">" in </w:t>
      </w:r>
      <w:r>
        <w:rPr>
          <w:u w:val="single"/>
        </w:rPr>
        <w:t>HouseConsignmentItem DescriptionOfGoods</w:t>
      </w:r>
    </w:p>
    <w:p w14:paraId="784AA7D4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 notify declarant</w:t>
      </w:r>
    </w:p>
    <w:p w14:paraId="6315602E" w14:textId="77777777" w:rsidR="00C615C2" w:rsidRDefault="00C615C2" w:rsidP="00C615C2">
      <w:pPr>
        <w:numPr>
          <w:ilvl w:val="2"/>
          <w:numId w:val="41"/>
        </w:numPr>
        <w:spacing w:before="100" w:beforeAutospacing="1" w:after="100" w:afterAutospacing="1"/>
      </w:pPr>
      <w:r>
        <w:t>"</w:t>
      </w:r>
      <w:r>
        <w:rPr>
          <w:u w:val="single"/>
        </w:rPr>
        <w:t>control aeo</w:t>
      </w:r>
      <w:r>
        <w:t xml:space="preserve">" in </w:t>
      </w:r>
      <w:r>
        <w:rPr>
          <w:u w:val="single"/>
        </w:rPr>
        <w:t>HouseConsignmentItem DescriptionOfGoods</w:t>
      </w:r>
    </w:p>
    <w:p w14:paraId="4617C1C4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don't notify declarant</w:t>
      </w:r>
    </w:p>
    <w:p w14:paraId="18715C1D" w14:textId="77777777" w:rsidR="00C615C2" w:rsidRDefault="00C615C2" w:rsidP="00C615C2">
      <w:pPr>
        <w:numPr>
          <w:ilvl w:val="2"/>
          <w:numId w:val="41"/>
        </w:numPr>
        <w:spacing w:before="100" w:beforeAutospacing="1" w:after="100" w:afterAutospacing="1"/>
      </w:pPr>
      <w:r>
        <w:t xml:space="preserve">"control </w:t>
      </w:r>
      <w:r>
        <w:rPr>
          <w:u w:val="single"/>
        </w:rPr>
        <w:t>minor</w:t>
      </w:r>
      <w:r>
        <w:t xml:space="preserve">" in </w:t>
      </w:r>
      <w:r>
        <w:rPr>
          <w:u w:val="single"/>
        </w:rPr>
        <w:t>HouseConsignmentItem DescriptionOfGoods</w:t>
      </w:r>
    </w:p>
    <w:p w14:paraId="4FE78B31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 notify declarant</w:t>
      </w:r>
    </w:p>
    <w:p w14:paraId="00D3BBA9" w14:textId="77777777" w:rsidR="00C615C2" w:rsidRPr="00C615C2" w:rsidRDefault="00C615C2" w:rsidP="00C615C2">
      <w:pPr>
        <w:numPr>
          <w:ilvl w:val="2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 xml:space="preserve">"control </w:t>
      </w:r>
      <w:r w:rsidRPr="00C615C2">
        <w:rPr>
          <w:u w:val="single"/>
          <w:lang w:val="en-US"/>
        </w:rPr>
        <w:t>minor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HouseConsignmentItem DescriptionOfGoods</w:t>
      </w:r>
    </w:p>
    <w:p w14:paraId="55D2E23D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don't notify declarant</w:t>
      </w:r>
    </w:p>
    <w:p w14:paraId="163E1F92" w14:textId="77777777" w:rsidR="00C615C2" w:rsidRPr="00C615C2" w:rsidRDefault="00C615C2" w:rsidP="00C615C2">
      <w:pPr>
        <w:numPr>
          <w:ilvl w:val="2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control not okay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HouseConsignmentItem DescriptionOfGoods</w:t>
      </w:r>
    </w:p>
    <w:p w14:paraId="684DE812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 notify declarant</w:t>
      </w:r>
    </w:p>
    <w:p w14:paraId="0FCCF80C" w14:textId="77777777" w:rsidR="00C615C2" w:rsidRPr="00C615C2" w:rsidRDefault="00C615C2" w:rsidP="00C615C2">
      <w:pPr>
        <w:numPr>
          <w:ilvl w:val="2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control not okay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HouseConsignmentItem DescriptionOfGoods</w:t>
      </w:r>
    </w:p>
    <w:p w14:paraId="4554A15A" w14:textId="77777777" w:rsidR="00C615C2" w:rsidRDefault="00C615C2" w:rsidP="00C615C2">
      <w:pPr>
        <w:numPr>
          <w:ilvl w:val="0"/>
          <w:numId w:val="41"/>
        </w:numPr>
        <w:spacing w:before="100" w:beforeAutospacing="1" w:after="100" w:afterAutospacing="1"/>
      </w:pPr>
      <w:r>
        <w:rPr>
          <w:rStyle w:val="Strong"/>
        </w:rPr>
        <w:t>Office of Destination</w:t>
      </w:r>
    </w:p>
    <w:p w14:paraId="5ABECDFD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don't notify declarant</w:t>
      </w:r>
    </w:p>
    <w:p w14:paraId="64F14A02" w14:textId="77777777" w:rsidR="00C615C2" w:rsidRDefault="00C615C2" w:rsidP="00C615C2">
      <w:pPr>
        <w:numPr>
          <w:ilvl w:val="2"/>
          <w:numId w:val="41"/>
        </w:numPr>
        <w:spacing w:before="100" w:beforeAutospacing="1" w:after="100" w:afterAutospacing="1"/>
      </w:pPr>
      <w:r>
        <w:t>"</w:t>
      </w:r>
      <w:r>
        <w:rPr>
          <w:u w:val="single"/>
        </w:rPr>
        <w:t>destcntrl</w:t>
      </w:r>
      <w:r>
        <w:t xml:space="preserve">" in </w:t>
      </w:r>
      <w:r>
        <w:rPr>
          <w:u w:val="single"/>
        </w:rPr>
        <w:t>HouseConsignmentItem DescriptionOfGoods</w:t>
      </w:r>
    </w:p>
    <w:p w14:paraId="17B12C89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without discrepancies, do notify declarant</w:t>
      </w:r>
    </w:p>
    <w:p w14:paraId="03063646" w14:textId="77777777" w:rsidR="00C615C2" w:rsidRDefault="00C615C2" w:rsidP="00C615C2">
      <w:pPr>
        <w:numPr>
          <w:ilvl w:val="2"/>
          <w:numId w:val="41"/>
        </w:numPr>
        <w:spacing w:before="100" w:beforeAutospacing="1" w:after="100" w:afterAutospacing="1"/>
      </w:pPr>
      <w:r>
        <w:lastRenderedPageBreak/>
        <w:t>"</w:t>
      </w:r>
      <w:r>
        <w:rPr>
          <w:u w:val="single"/>
        </w:rPr>
        <w:t>destcntrl aeo</w:t>
      </w:r>
      <w:r>
        <w:t xml:space="preserve">" in </w:t>
      </w:r>
      <w:r>
        <w:rPr>
          <w:u w:val="single"/>
        </w:rPr>
        <w:t>HouseConsignmentItem DescriptionOfGoods</w:t>
      </w:r>
    </w:p>
    <w:p w14:paraId="205CDF3E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don't notify declarant</w:t>
      </w:r>
    </w:p>
    <w:p w14:paraId="25ED0FC4" w14:textId="77777777" w:rsidR="00C615C2" w:rsidRDefault="00C615C2" w:rsidP="00C615C2">
      <w:pPr>
        <w:numPr>
          <w:ilvl w:val="2"/>
          <w:numId w:val="41"/>
        </w:numPr>
        <w:spacing w:before="100" w:beforeAutospacing="1" w:after="100" w:afterAutospacing="1"/>
      </w:pPr>
      <w:r>
        <w:t xml:space="preserve">"destcntrl </w:t>
      </w:r>
      <w:r>
        <w:rPr>
          <w:u w:val="single"/>
        </w:rPr>
        <w:t>minor</w:t>
      </w:r>
      <w:r>
        <w:t xml:space="preserve">" in </w:t>
      </w:r>
      <w:r>
        <w:rPr>
          <w:u w:val="single"/>
        </w:rPr>
        <w:t>HouseConsignmentItem DescriptionOfGoods</w:t>
      </w:r>
    </w:p>
    <w:p w14:paraId="12828C33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minor discrepancies, do notify declarant</w:t>
      </w:r>
    </w:p>
    <w:p w14:paraId="35494AA2" w14:textId="77777777" w:rsidR="00C615C2" w:rsidRPr="00C615C2" w:rsidRDefault="00C615C2" w:rsidP="00C615C2">
      <w:pPr>
        <w:numPr>
          <w:ilvl w:val="2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 xml:space="preserve">"destcntrl </w:t>
      </w:r>
      <w:r w:rsidRPr="00C615C2">
        <w:rPr>
          <w:u w:val="single"/>
          <w:lang w:val="en-US"/>
        </w:rPr>
        <w:t>minor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HouseConsignmentItem DescriptionOfGoods</w:t>
      </w:r>
    </w:p>
    <w:p w14:paraId="57C0F4FA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don't notify declarant</w:t>
      </w:r>
    </w:p>
    <w:p w14:paraId="208309A4" w14:textId="77777777" w:rsidR="00C615C2" w:rsidRPr="00C615C2" w:rsidRDefault="00C615C2" w:rsidP="00C615C2">
      <w:pPr>
        <w:numPr>
          <w:ilvl w:val="2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destcntrl not okay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HouseConsignmentItem DescriptionOfGoods</w:t>
      </w:r>
    </w:p>
    <w:p w14:paraId="5E15A4DB" w14:textId="77777777" w:rsidR="00C615C2" w:rsidRPr="00C615C2" w:rsidRDefault="00C615C2" w:rsidP="00C615C2">
      <w:pPr>
        <w:numPr>
          <w:ilvl w:val="1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rStyle w:val="Strong"/>
          <w:lang w:val="en-US"/>
        </w:rPr>
        <w:t>Control with discrepancies, do notify declarant</w:t>
      </w:r>
    </w:p>
    <w:p w14:paraId="7F623BF3" w14:textId="77777777" w:rsidR="00C615C2" w:rsidRPr="00C615C2" w:rsidRDefault="00C615C2" w:rsidP="00C615C2">
      <w:pPr>
        <w:numPr>
          <w:ilvl w:val="2"/>
          <w:numId w:val="41"/>
        </w:numPr>
        <w:spacing w:before="100" w:beforeAutospacing="1" w:after="100" w:afterAutospacing="1"/>
        <w:rPr>
          <w:lang w:val="en-US"/>
        </w:rPr>
      </w:pPr>
      <w:r w:rsidRPr="00C615C2">
        <w:rPr>
          <w:lang w:val="en-US"/>
        </w:rPr>
        <w:t>"</w:t>
      </w:r>
      <w:r w:rsidRPr="00C615C2">
        <w:rPr>
          <w:u w:val="single"/>
          <w:lang w:val="en-US"/>
        </w:rPr>
        <w:t>destcntrl not okay aeo</w:t>
      </w:r>
      <w:r w:rsidRPr="00C615C2">
        <w:rPr>
          <w:lang w:val="en-US"/>
        </w:rPr>
        <w:t xml:space="preserve">" in </w:t>
      </w:r>
      <w:r w:rsidRPr="00C615C2">
        <w:rPr>
          <w:u w:val="single"/>
          <w:lang w:val="en-US"/>
        </w:rPr>
        <w:t>HouseConsignmentItem DescriptionOfGoods</w:t>
      </w:r>
    </w:p>
    <w:p w14:paraId="37E35ADB" w14:textId="77777777" w:rsidR="00A24D14" w:rsidRPr="00A24D14" w:rsidRDefault="00A24D14" w:rsidP="00A24D14">
      <w:pPr>
        <w:rPr>
          <w:lang w:val="en-US"/>
        </w:rPr>
      </w:pPr>
    </w:p>
    <w:p w14:paraId="6B1F2255" w14:textId="2722E1A7" w:rsidR="008B55C3" w:rsidRPr="00042070" w:rsidRDefault="008B55C3" w:rsidP="006F0D46">
      <w:pPr>
        <w:pageBreakBefore/>
        <w:ind w:right="-2240"/>
        <w:rPr>
          <w:color w:val="FFFFFF" w:themeColor="background1"/>
          <w:lang w:val="en-US"/>
        </w:rPr>
      </w:pPr>
    </w:p>
    <w:p w14:paraId="2474FECE" w14:textId="77777777" w:rsidR="008B55C3" w:rsidRPr="001A76C4" w:rsidRDefault="00556B81" w:rsidP="006F0D46">
      <w:pPr>
        <w:ind w:right="-2240"/>
        <w:rPr>
          <w:color w:val="FFFFFF" w:themeColor="background1"/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58255" behindDoc="0" locked="0" layoutInCell="1" allowOverlap="1" wp14:anchorId="70E11EB1" wp14:editId="0763725A">
            <wp:simplePos x="0" y="0"/>
            <wp:positionH relativeFrom="page">
              <wp:posOffset>790575</wp:posOffset>
            </wp:positionH>
            <wp:positionV relativeFrom="page">
              <wp:posOffset>9782175</wp:posOffset>
            </wp:positionV>
            <wp:extent cx="1637665" cy="489585"/>
            <wp:effectExtent l="0" t="0" r="635" b="5715"/>
            <wp:wrapNone/>
            <wp:docPr id="14" name="Picture 14" descr="#Deco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atst_logo_WHITE_SAND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5C3" w:rsidRPr="00363FA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42" behindDoc="1" locked="1" layoutInCell="1" allowOverlap="1" wp14:anchorId="0D269887" wp14:editId="1CB61E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96000" cy="10728000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0" cy="1072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EFCDD" w14:textId="77777777" w:rsidR="008B55C3" w:rsidRDefault="008B55C3" w:rsidP="008B55C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69887" id="Text Box 13" o:spid="_x0000_s1028" type="#_x0000_t202" style="position:absolute;margin-left:0;margin-top:0;width:598.1pt;height:844.7pt;z-index:-25165823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" fillcolor="#14143c [3204]" stroked="f" strokeweight=".5pt">
                <v:textbox inset="0,0,0,0">
                  <w:txbxContent>
                    <w:p w14:paraId="093EFCDD" w14:textId="77777777" w:rsidR="008B55C3" w:rsidRDefault="008B55C3" w:rsidP="008B55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bookmarkEnd w:id="6"/>
    <w:p w14:paraId="375FFC47" w14:textId="77777777" w:rsidR="00AA2C87" w:rsidRPr="00A062F2" w:rsidRDefault="008B55C3" w:rsidP="006F0D46">
      <w:pPr>
        <w:ind w:right="-2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11BCFBD4" wp14:editId="1A15BA00">
                <wp:simplePos x="0" y="0"/>
                <wp:positionH relativeFrom="page">
                  <wp:posOffset>791845</wp:posOffset>
                </wp:positionH>
                <wp:positionV relativeFrom="page">
                  <wp:align>bottom</wp:align>
                </wp:positionV>
                <wp:extent cx="5983200" cy="957600"/>
                <wp:effectExtent l="0" t="0" r="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0" cy="9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5000" w:type="pct"/>
                              <w:tblBorders>
                                <w:top w:val="single" w:sz="4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23"/>
                              <w:gridCol w:w="2106"/>
                              <w:gridCol w:w="336"/>
                              <w:gridCol w:w="2162"/>
                            </w:tblGrid>
                            <w:tr w:rsidR="008B55C3" w14:paraId="5EFE0670" w14:textId="77777777" w:rsidTr="00EE72EF">
                              <w:tc>
                                <w:tcPr>
                                  <w:tcW w:w="4823" w:type="dxa"/>
                                  <w:shd w:val="clear" w:color="auto" w:fill="auto"/>
                                </w:tcPr>
                                <w:p w14:paraId="111AD392" w14:textId="77777777" w:rsidR="008B55C3" w:rsidRDefault="008B55C3" w:rsidP="00EE72EF"/>
                              </w:tc>
                              <w:tc>
                                <w:tcPr>
                                  <w:tcW w:w="2106" w:type="dxa"/>
                                  <w:shd w:val="clear" w:color="auto" w:fill="auto"/>
                                </w:tcPr>
                                <w:p w14:paraId="4D334CF9" w14:textId="77777777" w:rsidR="008B55C3" w:rsidRPr="008A2289" w:rsidRDefault="008B55C3" w:rsidP="00EE72EF">
                                  <w:pPr>
                                    <w:pStyle w:val="Template-Web-hvid"/>
                                    <w:jc w:val="right"/>
                                  </w:pPr>
                                  <w:r w:rsidRPr="008A2289">
                                    <w:t>www.ufst.dk</w:t>
                                  </w:r>
                                </w:p>
                                <w:p w14:paraId="441CCA7E" w14:textId="77777777" w:rsidR="008B55C3" w:rsidRPr="008A2289" w:rsidRDefault="008B55C3" w:rsidP="00EE72EF">
                                  <w:pPr>
                                    <w:pStyle w:val="ISBN"/>
                                    <w:jc w:val="right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 w:rsidRPr="008A2289">
                                    <w:rPr>
                                      <w:color w:val="FFFFFF"/>
                                    </w:rPr>
                                    <w:t xml:space="preserve">ISBN </w: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begin"/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instrText>MACROBUTTON NoName [000-00-0000-0000-0]</w:instrText>
                                  </w:r>
                                  <w:r w:rsidRPr="008A2289">
                                    <w:rPr>
                                      <w:color w:val="FFFFFF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1F911C0B" w14:textId="77777777" w:rsidR="008B55C3" w:rsidRPr="00DD1A13" w:rsidRDefault="008B55C3" w:rsidP="008D0B76">
                                  <w:pPr>
                                    <w:pStyle w:val="Template-Web-bl"/>
                                  </w:pPr>
                                </w:p>
                              </w:tc>
                              <w:tc>
                                <w:tcPr>
                                  <w:tcW w:w="2162" w:type="dxa"/>
                                  <w:shd w:val="clear" w:color="auto" w:fill="auto"/>
                                </w:tcPr>
                                <w:p w14:paraId="1CED846D" w14:textId="77777777" w:rsidR="008B55C3" w:rsidRPr="00DD1A13" w:rsidRDefault="008B55C3" w:rsidP="00EE72EF">
                                  <w:pPr>
                                    <w:pStyle w:val="Template-Web-hvid"/>
                                  </w:pPr>
                                  <w:r>
                                    <w:t>Udviklings</w:t>
                                  </w:r>
                                  <w:r w:rsidR="002D6457">
                                    <w:t>-</w:t>
                                  </w:r>
                                  <w:r>
                                    <w:t xml:space="preserve"> og Forenklings-</w:t>
                                  </w:r>
                                  <w:r>
                                    <w:br/>
                                    <w:t>styrelsen</w:t>
                                  </w:r>
                                  <w:r w:rsidRPr="00DD1A13">
                                    <w:t xml:space="preserve"> er en del</w:t>
                                  </w:r>
                                  <w:r>
                                    <w:t xml:space="preserve"> </w:t>
                                  </w:r>
                                  <w:r w:rsidRPr="00DD1A13">
                                    <w:t xml:space="preserve">af </w:t>
                                  </w:r>
                                  <w:r>
                                    <w:br/>
                                  </w:r>
                                  <w:r w:rsidRPr="00DD1A13">
                                    <w:t>Skatteforvaltningen</w:t>
                                  </w:r>
                                </w:p>
                              </w:tc>
                            </w:tr>
                          </w:tbl>
                          <w:p w14:paraId="5249E368" w14:textId="77777777" w:rsidR="008B55C3" w:rsidRDefault="008B55C3" w:rsidP="008B55C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FBD4" id="Text Box 30" o:spid="_x0000_s1029" type="#_x0000_t202" style="position:absolute;margin-left:62.35pt;margin-top:0;width:471.1pt;height:75.4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" filled="f" fillcolor="white [3201]" stroked="f" strokeweight=".5pt">
                <v:textbox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tblBorders>
                          <w:top w:val="single" w:sz="4" w:space="0" w:color="FFFFFF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23"/>
                        <w:gridCol w:w="2106"/>
                        <w:gridCol w:w="336"/>
                        <w:gridCol w:w="2162"/>
                      </w:tblGrid>
                      <w:tr w:rsidR="008B55C3" w14:paraId="5EFE0670" w14:textId="77777777" w:rsidTr="00EE72EF">
                        <w:tc>
                          <w:tcPr>
                            <w:tcW w:w="4823" w:type="dxa"/>
                            <w:shd w:val="clear" w:color="auto" w:fill="auto"/>
                          </w:tcPr>
                          <w:p w14:paraId="111AD392" w14:textId="77777777" w:rsidR="008B55C3" w:rsidRDefault="008B55C3" w:rsidP="00EE72EF"/>
                        </w:tc>
                        <w:tc>
                          <w:tcPr>
                            <w:tcW w:w="2106" w:type="dxa"/>
                            <w:shd w:val="clear" w:color="auto" w:fill="auto"/>
                          </w:tcPr>
                          <w:p w14:paraId="4D334CF9" w14:textId="77777777" w:rsidR="008B55C3" w:rsidRPr="008A2289" w:rsidRDefault="008B55C3" w:rsidP="00EE72EF">
                            <w:pPr>
                              <w:pStyle w:val="Template-Web-hvid"/>
                              <w:jc w:val="right"/>
                            </w:pPr>
                            <w:r w:rsidRPr="008A2289">
                              <w:t>www.ufst.dk</w:t>
                            </w:r>
                          </w:p>
                          <w:p w14:paraId="441CCA7E" w14:textId="77777777" w:rsidR="008B55C3" w:rsidRPr="008A2289" w:rsidRDefault="008B55C3" w:rsidP="00EE72EF">
                            <w:pPr>
                              <w:pStyle w:val="ISBN"/>
                              <w:jc w:val="right"/>
                              <w:rPr>
                                <w:b/>
                                <w:color w:val="FFFFFF"/>
                              </w:rPr>
                            </w:pPr>
                            <w:r w:rsidRPr="008A2289">
                              <w:rPr>
                                <w:color w:val="FFFFFF"/>
                              </w:rPr>
                              <w:t xml:space="preserve">ISBN </w: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begin"/>
                            </w:r>
                            <w:r w:rsidRPr="008A2289">
                              <w:rPr>
                                <w:color w:val="FFFFFF"/>
                              </w:rPr>
                              <w:instrText>MACROBUTTON NoName [000-00-0000-0000-0]</w:instrText>
                            </w:r>
                            <w:r w:rsidRPr="008A2289">
                              <w:rPr>
                                <w:color w:val="FFFFFF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36" w:type="dxa"/>
                          </w:tcPr>
                          <w:p w14:paraId="1F911C0B" w14:textId="77777777" w:rsidR="008B55C3" w:rsidRPr="00DD1A13" w:rsidRDefault="008B55C3" w:rsidP="008D0B76">
                            <w:pPr>
                              <w:pStyle w:val="Template-Web-bl"/>
                            </w:pPr>
                          </w:p>
                        </w:tc>
                        <w:tc>
                          <w:tcPr>
                            <w:tcW w:w="2162" w:type="dxa"/>
                            <w:shd w:val="clear" w:color="auto" w:fill="auto"/>
                          </w:tcPr>
                          <w:p w14:paraId="1CED846D" w14:textId="77777777" w:rsidR="008B55C3" w:rsidRPr="00DD1A13" w:rsidRDefault="008B55C3" w:rsidP="00EE72EF">
                            <w:pPr>
                              <w:pStyle w:val="Template-Web-hvid"/>
                            </w:pPr>
                            <w:r>
                              <w:t>Udviklings</w:t>
                            </w:r>
                            <w:r w:rsidR="002D6457">
                              <w:t>-</w:t>
                            </w:r>
                            <w:r>
                              <w:t xml:space="preserve"> og Forenklings-</w:t>
                            </w:r>
                            <w:r>
                              <w:br/>
                              <w:t>styrelsen</w:t>
                            </w:r>
                            <w:r w:rsidRPr="00DD1A13">
                              <w:t xml:space="preserve"> er en del</w:t>
                            </w:r>
                            <w:r>
                              <w:t xml:space="preserve"> </w:t>
                            </w:r>
                            <w:r w:rsidRPr="00DD1A13">
                              <w:t xml:space="preserve">af </w:t>
                            </w:r>
                            <w:r>
                              <w:br/>
                            </w:r>
                            <w:r w:rsidRPr="00DD1A13">
                              <w:t>Skatteforvaltningen</w:t>
                            </w:r>
                          </w:p>
                        </w:tc>
                      </w:tr>
                    </w:tbl>
                    <w:p w14:paraId="5249E368" w14:textId="77777777" w:rsidR="008B55C3" w:rsidRDefault="008B55C3" w:rsidP="008B55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End w:id="7"/>
      <w:bookmarkEnd w:id="8"/>
    </w:p>
    <w:sectPr w:rsidR="00AA2C87" w:rsidRPr="00A062F2" w:rsidSect="00677BB2">
      <w:headerReference w:type="default" r:id="rId16"/>
      <w:footerReference w:type="default" r:id="rId17"/>
      <w:type w:val="continuous"/>
      <w:pgSz w:w="11906" w:h="16838" w:code="9"/>
      <w:pgMar w:top="2041" w:right="3827" w:bottom="907" w:left="1247" w:header="624" w:footer="5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13CA" w14:textId="77777777" w:rsidR="00785C99" w:rsidRDefault="00785C99" w:rsidP="009E4B94">
      <w:r>
        <w:separator/>
      </w:r>
    </w:p>
    <w:p w14:paraId="6632F6EF" w14:textId="77777777" w:rsidR="00785C99" w:rsidRDefault="00785C99"/>
  </w:endnote>
  <w:endnote w:type="continuationSeparator" w:id="0">
    <w:p w14:paraId="20E722EF" w14:textId="77777777" w:rsidR="00785C99" w:rsidRDefault="00785C99" w:rsidP="009E4B94">
      <w:r>
        <w:continuationSeparator/>
      </w:r>
    </w:p>
    <w:p w14:paraId="5E33F959" w14:textId="77777777" w:rsidR="00785C99" w:rsidRDefault="00785C99"/>
  </w:endnote>
  <w:endnote w:type="continuationNotice" w:id="1">
    <w:p w14:paraId="756B42DB" w14:textId="77777777" w:rsidR="00785C99" w:rsidRDefault="00785C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emy Sans Office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E61C" w14:textId="77777777" w:rsidR="00681D83" w:rsidRPr="00681D83" w:rsidRDefault="00603A82">
    <w:pPr>
      <w:pStyle w:val="Footer"/>
    </w:pPr>
    <w:r>
      <w:rPr>
        <w:noProof/>
      </w:rPr>
      <w:drawing>
        <wp:anchor distT="0" distB="0" distL="114300" distR="114300" simplePos="0" relativeHeight="251658251" behindDoc="0" locked="0" layoutInCell="1" allowOverlap="1" wp14:anchorId="26536089" wp14:editId="67AB389D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33" name="Picture 3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katst_logo_BLUE_SAN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52" behindDoc="0" locked="0" layoutInCell="1" allowOverlap="1" wp14:anchorId="2EA7DEDD" wp14:editId="791D997A">
          <wp:simplePos x="0" y="0"/>
          <wp:positionH relativeFrom="page">
            <wp:posOffset>791845</wp:posOffset>
          </wp:positionH>
          <wp:positionV relativeFrom="page">
            <wp:posOffset>9641840</wp:posOffset>
          </wp:positionV>
          <wp:extent cx="2080800" cy="622800"/>
          <wp:effectExtent l="0" t="0" r="0" b="635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katst_logo_WHITE_SA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0800" cy="62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ABB7" w14:textId="77777777" w:rsidR="003423D4" w:rsidRPr="00CC2476" w:rsidRDefault="003423D4" w:rsidP="00CC2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EC16" w14:textId="77777777" w:rsidR="00785C99" w:rsidRPr="00E62B90" w:rsidRDefault="00785C99" w:rsidP="00E62B90">
      <w:pPr>
        <w:pStyle w:val="Footer"/>
      </w:pPr>
    </w:p>
    <w:p w14:paraId="36AFB9F8" w14:textId="77777777" w:rsidR="00785C99" w:rsidRDefault="00785C99"/>
  </w:footnote>
  <w:footnote w:type="continuationSeparator" w:id="0">
    <w:p w14:paraId="1C3E1048" w14:textId="77777777" w:rsidR="00785C99" w:rsidRPr="00E62B90" w:rsidRDefault="00785C99" w:rsidP="00E62B90">
      <w:pPr>
        <w:pStyle w:val="Footer"/>
      </w:pPr>
    </w:p>
    <w:p w14:paraId="140360E4" w14:textId="77777777" w:rsidR="00785C99" w:rsidRDefault="00785C99"/>
  </w:footnote>
  <w:footnote w:type="continuationNotice" w:id="1">
    <w:p w14:paraId="474B68F8" w14:textId="77777777" w:rsidR="00785C99" w:rsidRDefault="00785C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B304" w14:textId="77777777" w:rsidR="00C30347" w:rsidRPr="00653D04" w:rsidRDefault="001241E2" w:rsidP="002D3B8B">
    <w:pPr>
      <w:pStyle w:val="Header-Forside"/>
    </w:pPr>
    <w:r w:rsidRPr="00653D04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367E4E" wp14:editId="77985A9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000" cy="10692000"/>
              <wp:effectExtent l="0" t="0" r="3175" b="0"/>
              <wp:wrapNone/>
              <wp:docPr id="23" name="Text Box 23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1190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907"/>
                          </w:tblGrid>
                          <w:tr w:rsidR="001241E2" w14:paraId="0434BEC6" w14:textId="77777777" w:rsidTr="00745CD5">
                            <w:trPr>
                              <w:trHeight w:hRule="exact" w:val="16840"/>
                            </w:trPr>
                            <w:tc>
                              <w:tcPr>
                                <w:tcW w:w="8737" w:type="dxa"/>
                                <w:shd w:val="clear" w:color="auto" w:fill="auto"/>
                              </w:tcPr>
                              <w:p w14:paraId="0EEBB96A" w14:textId="77777777" w:rsidR="001241E2" w:rsidRPr="00C61008" w:rsidRDefault="00C6100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9962DF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bookmarkStart w:id="0" w:name="SD_FrontpagePicture"/>
                                <w:bookmarkEnd w:id="0"/>
                              </w:p>
                            </w:tc>
                          </w:tr>
                        </w:tbl>
                        <w:p w14:paraId="76876C4C" w14:textId="77777777" w:rsidR="001241E2" w:rsidRDefault="001241E2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367E4E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margin-left:0;margin-top:0;width:595.3pt;height:841.9pt;z-index:251658241;visibility:hidden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" fillcolor="#d1c5c3 [3215]" stroked="f" strokeweight=".5pt">
              <v:textbox inset="0,0,0,0">
                <w:txbxContent>
                  <w:tbl>
                    <w:tblPr>
                      <w:tblStyle w:val="TableGrid"/>
                      <w:tblW w:w="1190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1907"/>
                    </w:tblGrid>
                    <w:tr w:rsidR="001241E2" w14:paraId="0434BEC6" w14:textId="77777777" w:rsidTr="00745CD5">
                      <w:trPr>
                        <w:trHeight w:hRule="exact" w:val="16840"/>
                      </w:trPr>
                      <w:tc>
                        <w:tcPr>
                          <w:tcW w:w="8737" w:type="dxa"/>
                          <w:shd w:val="clear" w:color="auto" w:fill="auto"/>
                        </w:tcPr>
                        <w:p w14:paraId="0EEBB96A" w14:textId="77777777" w:rsidR="001241E2" w:rsidRPr="00C61008" w:rsidRDefault="00C6100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9962DF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bookmarkStart w:id="1" w:name="SD_FrontpagePicture"/>
                          <w:bookmarkEnd w:id="1"/>
                        </w:p>
                      </w:tc>
                    </w:tr>
                  </w:tbl>
                  <w:p w14:paraId="76876C4C" w14:textId="77777777" w:rsidR="001241E2" w:rsidRDefault="001241E2"/>
                </w:txbxContent>
              </v:textbox>
              <w10:wrap anchorx="page" anchory="page"/>
            </v:shape>
          </w:pict>
        </mc:Fallback>
      </mc:AlternateContent>
    </w:r>
    <w:r w:rsidR="00D22F57" w:rsidRPr="00653D0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AD82E0B" wp14:editId="426B381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96000" cy="10742400"/>
              <wp:effectExtent l="0" t="0" r="5080" b="1905"/>
              <wp:wrapNone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596000" cy="10742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DE7019F" w14:textId="77777777" w:rsidR="00624D34" w:rsidRDefault="00624D34" w:rsidP="00624D3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D82E0B" id="Rectangle 1" o:spid="_x0000_s1031" style="position:absolute;margin-left:0;margin-top:0;width:598.1pt;height:845.8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" fillcolor="#14143c [3204]" stroked="f" strokeweight="2pt">
              <o:lock v:ext="edit" aspectratio="t"/>
              <v:textbox inset="0,0,0,0">
                <w:txbxContent>
                  <w:p w14:paraId="2DE7019F" w14:textId="77777777" w:rsidR="00624D34" w:rsidRDefault="00624D34" w:rsidP="00624D34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E2BD" w14:textId="77777777" w:rsidR="008F4D20" w:rsidRDefault="008F4D20" w:rsidP="00BB2201">
    <w:pPr>
      <w:pStyle w:val="Header"/>
    </w:pPr>
  </w:p>
  <w:p w14:paraId="18FC0D68" w14:textId="77777777" w:rsidR="00BB2201" w:rsidRPr="00BB2201" w:rsidRDefault="00BB2201" w:rsidP="00BB22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A5F5" w14:textId="71779E79" w:rsidR="003423D4" w:rsidRDefault="003423D4" w:rsidP="008414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518F70C" wp14:editId="39CA791A">
              <wp:simplePos x="0" y="0"/>
              <wp:positionH relativeFrom="rightMargin">
                <wp:posOffset>288290</wp:posOffset>
              </wp:positionH>
              <wp:positionV relativeFrom="page">
                <wp:posOffset>396463</wp:posOffset>
              </wp:positionV>
              <wp:extent cx="2141855" cy="518160"/>
              <wp:effectExtent l="0" t="0" r="0" b="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1855" cy="518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08F199" w14:textId="77777777" w:rsidR="003423D4" w:rsidRPr="00094ABD" w:rsidRDefault="003423D4" w:rsidP="00841459">
                          <w:pPr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t>Sid</w:t>
                          </w:r>
                          <w:r w:rsidRPr="00094ABD">
                            <w:rPr>
                              <w:rStyle w:val="PageNumber"/>
                            </w:rPr>
                            <w:t xml:space="preserve">e 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begin"/>
                          </w:r>
                          <w:r w:rsidRPr="00094ABD">
                            <w:rPr>
                              <w:rStyle w:val="PageNumber"/>
                            </w:rPr>
                            <w:instrText xml:space="preserve"> PAGE  </w:instrText>
                          </w:r>
                          <w:r w:rsidRPr="00094ABD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094ABD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0" bIns="36000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18F70C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2" type="#_x0000_t202" style="position:absolute;margin-left:22.7pt;margin-top:31.2pt;width:168.65pt;height:40.8pt;z-index:25165824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" filled="f" stroked="f" strokeweight=".5pt">
              <v:textbox style="mso-fit-shape-to-text:t" inset="0,0,10mm,10mm">
                <w:txbxContent>
                  <w:p w14:paraId="0908F199" w14:textId="77777777" w:rsidR="003423D4" w:rsidRPr="00094ABD" w:rsidRDefault="003423D4" w:rsidP="00841459">
                    <w:pPr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t>Sid</w:t>
                    </w:r>
                    <w:r w:rsidRPr="00094ABD">
                      <w:rPr>
                        <w:rStyle w:val="PageNumber"/>
                      </w:rPr>
                      <w:t xml:space="preserve">e </w:t>
                    </w:r>
                    <w:r w:rsidRPr="00094ABD">
                      <w:rPr>
                        <w:rStyle w:val="PageNumber"/>
                      </w:rPr>
                      <w:fldChar w:fldCharType="begin"/>
                    </w:r>
                    <w:r w:rsidRPr="00094ABD">
                      <w:rPr>
                        <w:rStyle w:val="PageNumber"/>
                      </w:rPr>
                      <w:instrText xml:space="preserve"> PAGE  </w:instrText>
                    </w:r>
                    <w:r w:rsidRPr="00094ABD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094ABD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fldChar w:fldCharType="begin"/>
    </w:r>
    <w:r>
      <w:instrText>STYLEREF  "Forside titel"</w:instrText>
    </w:r>
    <w:r>
      <w:fldChar w:fldCharType="separate"/>
    </w:r>
    <w:r w:rsidR="00956D50">
      <w:rPr>
        <w:noProof/>
      </w:rPr>
      <w:t>Guide to activate KRIA mock on TFE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9696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40BB4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6EE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94F5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0A47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BC70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40E2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D49F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C0F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B41D0"/>
    <w:multiLevelType w:val="hybridMultilevel"/>
    <w:tmpl w:val="73E81F4E"/>
    <w:lvl w:ilvl="0" w:tplc="347C0182">
      <w:start w:val="1"/>
      <w:numFmt w:val="decimal"/>
      <w:lvlText w:val="%1."/>
      <w:lvlJc w:val="left"/>
      <w:pPr>
        <w:ind w:left="720" w:hanging="360"/>
      </w:pPr>
    </w:lvl>
    <w:lvl w:ilvl="1" w:tplc="576AF8BA">
      <w:start w:val="1"/>
      <w:numFmt w:val="lowerLetter"/>
      <w:lvlText w:val="%2."/>
      <w:lvlJc w:val="left"/>
      <w:pPr>
        <w:ind w:left="1440" w:hanging="360"/>
      </w:pPr>
    </w:lvl>
    <w:lvl w:ilvl="2" w:tplc="BD42435A">
      <w:start w:val="1"/>
      <w:numFmt w:val="lowerRoman"/>
      <w:lvlText w:val="%3."/>
      <w:lvlJc w:val="right"/>
      <w:pPr>
        <w:ind w:left="2160" w:hanging="180"/>
      </w:pPr>
    </w:lvl>
    <w:lvl w:ilvl="3" w:tplc="6790663C">
      <w:start w:val="1"/>
      <w:numFmt w:val="decimal"/>
      <w:lvlText w:val="%4."/>
      <w:lvlJc w:val="left"/>
      <w:pPr>
        <w:ind w:left="2880" w:hanging="360"/>
      </w:pPr>
    </w:lvl>
    <w:lvl w:ilvl="4" w:tplc="8E223CEA">
      <w:start w:val="1"/>
      <w:numFmt w:val="lowerLetter"/>
      <w:lvlText w:val="%5."/>
      <w:lvlJc w:val="left"/>
      <w:pPr>
        <w:ind w:left="3600" w:hanging="360"/>
      </w:pPr>
    </w:lvl>
    <w:lvl w:ilvl="5" w:tplc="5EB6FF96">
      <w:start w:val="1"/>
      <w:numFmt w:val="lowerRoman"/>
      <w:lvlText w:val="%6."/>
      <w:lvlJc w:val="right"/>
      <w:pPr>
        <w:ind w:left="4320" w:hanging="180"/>
      </w:pPr>
    </w:lvl>
    <w:lvl w:ilvl="6" w:tplc="C15A3182">
      <w:start w:val="1"/>
      <w:numFmt w:val="decimal"/>
      <w:lvlText w:val="%7."/>
      <w:lvlJc w:val="left"/>
      <w:pPr>
        <w:ind w:left="5040" w:hanging="360"/>
      </w:pPr>
    </w:lvl>
    <w:lvl w:ilvl="7" w:tplc="CD826854">
      <w:start w:val="1"/>
      <w:numFmt w:val="lowerLetter"/>
      <w:lvlText w:val="%8."/>
      <w:lvlJc w:val="left"/>
      <w:pPr>
        <w:ind w:left="5760" w:hanging="360"/>
      </w:pPr>
    </w:lvl>
    <w:lvl w:ilvl="8" w:tplc="D82A608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663B7"/>
    <w:multiLevelType w:val="hybridMultilevel"/>
    <w:tmpl w:val="61F80416"/>
    <w:lvl w:ilvl="0" w:tplc="E6501268">
      <w:start w:val="4"/>
      <w:numFmt w:val="bullet"/>
      <w:lvlText w:val="-"/>
      <w:lvlJc w:val="left"/>
      <w:pPr>
        <w:ind w:left="587" w:hanging="360"/>
      </w:pPr>
      <w:rPr>
        <w:rFonts w:ascii="Academy Sans" w:eastAsiaTheme="minorHAnsi" w:hAnsi="Academy Sans" w:cs="Verdana" w:hint="default"/>
      </w:rPr>
    </w:lvl>
    <w:lvl w:ilvl="1" w:tplc="0406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2" w15:restartNumberingAfterBreak="0">
    <w:nsid w:val="27011D7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25758"/>
    <w:multiLevelType w:val="multilevel"/>
    <w:tmpl w:val="3106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E6568"/>
    <w:multiLevelType w:val="hybridMultilevel"/>
    <w:tmpl w:val="DE3C5716"/>
    <w:lvl w:ilvl="0" w:tplc="85D84E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C69E5"/>
    <w:multiLevelType w:val="hybridMultilevel"/>
    <w:tmpl w:val="E72401AC"/>
    <w:lvl w:ilvl="0" w:tplc="65F04030">
      <w:start w:val="1"/>
      <w:numFmt w:val="decimal"/>
      <w:pStyle w:val="Style1"/>
      <w:suff w:val="space"/>
      <w:lvlText w:val="4.2.7.%1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B61A7"/>
    <w:multiLevelType w:val="multilevel"/>
    <w:tmpl w:val="94169718"/>
    <w:lvl w:ilvl="0">
      <w:start w:val="1"/>
      <w:numFmt w:val="decimal"/>
      <w:pStyle w:val="Heading1"/>
      <w:lvlText w:val="%1."/>
      <w:lvlJc w:val="left"/>
      <w:pPr>
        <w:ind w:left="0" w:hanging="283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993" w:hanging="851"/>
      </w:pPr>
      <w:rPr>
        <w:rFonts w:hint="default"/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7" w15:restartNumberingAfterBreak="0">
    <w:nsid w:val="47960394"/>
    <w:multiLevelType w:val="hybridMultilevel"/>
    <w:tmpl w:val="2E06E6CA"/>
    <w:lvl w:ilvl="0" w:tplc="0B5869E6">
      <w:numFmt w:val="bullet"/>
      <w:lvlText w:val="-"/>
      <w:lvlJc w:val="left"/>
      <w:pPr>
        <w:ind w:left="720" w:hanging="360"/>
      </w:pPr>
      <w:rPr>
        <w:rFonts w:ascii="Academy Sans Office" w:eastAsiaTheme="minorHAnsi" w:hAnsi="Academy Sans Office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B23D1"/>
    <w:multiLevelType w:val="hybridMultilevel"/>
    <w:tmpl w:val="52A29AB6"/>
    <w:lvl w:ilvl="0" w:tplc="7316B15A">
      <w:start w:val="1"/>
      <w:numFmt w:val="decimal"/>
      <w:pStyle w:val="Style3"/>
      <w:suff w:val="space"/>
      <w:lvlText w:val="8.1.1.%1"/>
      <w:lvlJc w:val="left"/>
      <w:pPr>
        <w:ind w:left="680" w:hanging="680"/>
      </w:pPr>
      <w:rPr>
        <w:rFonts w:hint="default"/>
        <w:b/>
        <w:bCs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79746A"/>
    <w:multiLevelType w:val="hybridMultilevel"/>
    <w:tmpl w:val="E2B0F93E"/>
    <w:lvl w:ilvl="0" w:tplc="87962D72">
      <w:numFmt w:val="none"/>
      <w:lvlText w:val=""/>
      <w:lvlJc w:val="left"/>
      <w:pPr>
        <w:tabs>
          <w:tab w:val="num" w:pos="360"/>
        </w:tabs>
      </w:pPr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0" w15:restartNumberingAfterBreak="0">
    <w:nsid w:val="510155C3"/>
    <w:multiLevelType w:val="multilevel"/>
    <w:tmpl w:val="D598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21C97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EEF387F"/>
    <w:multiLevelType w:val="multilevel"/>
    <w:tmpl w:val="850C81A6"/>
    <w:lvl w:ilvl="0">
      <w:start w:val="1"/>
      <w:numFmt w:val="decimal"/>
      <w:pStyle w:val="Kapitelsiden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71564DD"/>
    <w:multiLevelType w:val="hybridMultilevel"/>
    <w:tmpl w:val="C2B2C9AC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10577"/>
    <w:multiLevelType w:val="multilevel"/>
    <w:tmpl w:val="A7A0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40760"/>
    <w:multiLevelType w:val="multilevel"/>
    <w:tmpl w:val="0406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8FE07FA"/>
    <w:multiLevelType w:val="hybridMultilevel"/>
    <w:tmpl w:val="68BA2F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41425"/>
    <w:multiLevelType w:val="multilevel"/>
    <w:tmpl w:val="FF1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0588C"/>
    <w:multiLevelType w:val="multilevel"/>
    <w:tmpl w:val="8680510A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29" w15:restartNumberingAfterBreak="0">
    <w:nsid w:val="7FB354B8"/>
    <w:multiLevelType w:val="multilevel"/>
    <w:tmpl w:val="533C8AAC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14143C"/>
      </w:rPr>
    </w:lvl>
    <w:lvl w:ilvl="1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14143C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  <w:color w:val="14143C"/>
      </w:rPr>
    </w:lvl>
    <w:lvl w:ilvl="3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  <w:color w:val="14143C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hint="default"/>
        <w:color w:val="14143C"/>
      </w:rPr>
    </w:lvl>
    <w:lvl w:ilvl="5">
      <w:start w:val="1"/>
      <w:numFmt w:val="bullet"/>
      <w:lvlText w:val=""/>
      <w:lvlJc w:val="left"/>
      <w:pPr>
        <w:ind w:left="1362" w:hanging="227"/>
      </w:pPr>
      <w:rPr>
        <w:rFonts w:ascii="Symbol" w:hAnsi="Symbol" w:hint="default"/>
        <w:color w:val="14143C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14143C"/>
      </w:rPr>
    </w:lvl>
    <w:lvl w:ilvl="7">
      <w:start w:val="1"/>
      <w:numFmt w:val="bullet"/>
      <w:lvlText w:val=""/>
      <w:lvlJc w:val="left"/>
      <w:pPr>
        <w:ind w:left="1816" w:hanging="227"/>
      </w:pPr>
      <w:rPr>
        <w:rFonts w:ascii="Symbol" w:hAnsi="Symbol" w:hint="default"/>
        <w:color w:val="14143C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hint="default"/>
        <w:color w:val="14143C"/>
      </w:rPr>
    </w:lvl>
  </w:abstractNum>
  <w:num w:numId="1" w16cid:durableId="1956591074">
    <w:abstractNumId w:val="29"/>
  </w:num>
  <w:num w:numId="2" w16cid:durableId="113594801">
    <w:abstractNumId w:val="7"/>
  </w:num>
  <w:num w:numId="3" w16cid:durableId="1056929208">
    <w:abstractNumId w:val="6"/>
  </w:num>
  <w:num w:numId="4" w16cid:durableId="758058949">
    <w:abstractNumId w:val="5"/>
  </w:num>
  <w:num w:numId="5" w16cid:durableId="609050404">
    <w:abstractNumId w:val="4"/>
  </w:num>
  <w:num w:numId="6" w16cid:durableId="237519533">
    <w:abstractNumId w:val="3"/>
  </w:num>
  <w:num w:numId="7" w16cid:durableId="1205484013">
    <w:abstractNumId w:val="2"/>
  </w:num>
  <w:num w:numId="8" w16cid:durableId="509493829">
    <w:abstractNumId w:val="1"/>
  </w:num>
  <w:num w:numId="9" w16cid:durableId="50620706">
    <w:abstractNumId w:val="0"/>
  </w:num>
  <w:num w:numId="10" w16cid:durableId="1978561280">
    <w:abstractNumId w:val="16"/>
  </w:num>
  <w:num w:numId="11" w16cid:durableId="653875522">
    <w:abstractNumId w:val="22"/>
  </w:num>
  <w:num w:numId="12" w16cid:durableId="392506635">
    <w:abstractNumId w:val="11"/>
  </w:num>
  <w:num w:numId="13" w16cid:durableId="1261182637">
    <w:abstractNumId w:val="15"/>
  </w:num>
  <w:num w:numId="14" w16cid:durableId="393360992">
    <w:abstractNumId w:val="17"/>
  </w:num>
  <w:num w:numId="15" w16cid:durableId="370765599">
    <w:abstractNumId w:val="18"/>
  </w:num>
  <w:num w:numId="16" w16cid:durableId="2044088448">
    <w:abstractNumId w:val="28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7" w16cid:durableId="857238029">
    <w:abstractNumId w:val="28"/>
  </w:num>
  <w:num w:numId="18" w16cid:durableId="2041733484">
    <w:abstractNumId w:val="8"/>
  </w:num>
  <w:num w:numId="19" w16cid:durableId="883753666">
    <w:abstractNumId w:val="12"/>
  </w:num>
  <w:num w:numId="20" w16cid:durableId="437602510">
    <w:abstractNumId w:val="21"/>
  </w:num>
  <w:num w:numId="21" w16cid:durableId="1763910082">
    <w:abstractNumId w:val="25"/>
  </w:num>
  <w:num w:numId="22" w16cid:durableId="1024789968">
    <w:abstractNumId w:val="19"/>
  </w:num>
  <w:num w:numId="23" w16cid:durableId="872573228">
    <w:abstractNumId w:val="14"/>
  </w:num>
  <w:num w:numId="24" w16cid:durableId="777993356">
    <w:abstractNumId w:val="9"/>
  </w:num>
  <w:num w:numId="25" w16cid:durableId="1550678636">
    <w:abstractNumId w:val="28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26" w16cid:durableId="13784314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988870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4563578">
    <w:abstractNumId w:val="28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29" w16cid:durableId="2125734993">
    <w:abstractNumId w:val="28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30" w16cid:durableId="1229683027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577226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049333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768986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74693871">
    <w:abstractNumId w:val="16"/>
  </w:num>
  <w:num w:numId="35" w16cid:durableId="1338312217">
    <w:abstractNumId w:val="10"/>
  </w:num>
  <w:num w:numId="36" w16cid:durableId="397752439">
    <w:abstractNumId w:val="26"/>
  </w:num>
  <w:num w:numId="37" w16cid:durableId="1595043352">
    <w:abstractNumId w:val="23"/>
  </w:num>
  <w:num w:numId="38" w16cid:durableId="692875487">
    <w:abstractNumId w:val="13"/>
  </w:num>
  <w:num w:numId="39" w16cid:durableId="1786382687">
    <w:abstractNumId w:val="20"/>
  </w:num>
  <w:num w:numId="40" w16cid:durableId="616644717">
    <w:abstractNumId w:val="24"/>
  </w:num>
  <w:num w:numId="41" w16cid:durableId="1233933163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attachedTemplate r:id="rId1"/>
  <w:defaultTabStop w:val="1304"/>
  <w:autoHyphenation/>
  <w:hyphenationZone w:val="425"/>
  <w:drawingGridHorizontalSpacing w:val="1457"/>
  <w:drawingGridVerticalSpacing w:val="23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0553F24-2050-42A3-A4C4-D8C4749C4572}"/>
    <w:docVar w:name="dgnword-eventsink" w:val="860549576"/>
    <w:docVar w:name="dgnword-lastRevisionsView" w:val="0"/>
  </w:docVars>
  <w:rsids>
    <w:rsidRoot w:val="0053136A"/>
    <w:rsid w:val="0000025D"/>
    <w:rsid w:val="0000027E"/>
    <w:rsid w:val="000003A6"/>
    <w:rsid w:val="000004AF"/>
    <w:rsid w:val="00000728"/>
    <w:rsid w:val="000009D6"/>
    <w:rsid w:val="000015C4"/>
    <w:rsid w:val="00001D78"/>
    <w:rsid w:val="00001E17"/>
    <w:rsid w:val="000021FC"/>
    <w:rsid w:val="00002FD7"/>
    <w:rsid w:val="00003421"/>
    <w:rsid w:val="0000379D"/>
    <w:rsid w:val="00003803"/>
    <w:rsid w:val="00004289"/>
    <w:rsid w:val="000042B8"/>
    <w:rsid w:val="00004541"/>
    <w:rsid w:val="000047C3"/>
    <w:rsid w:val="00004865"/>
    <w:rsid w:val="000049AE"/>
    <w:rsid w:val="00004BED"/>
    <w:rsid w:val="00004CEA"/>
    <w:rsid w:val="00005318"/>
    <w:rsid w:val="00005451"/>
    <w:rsid w:val="00005868"/>
    <w:rsid w:val="00006144"/>
    <w:rsid w:val="0000699C"/>
    <w:rsid w:val="00006C41"/>
    <w:rsid w:val="00007161"/>
    <w:rsid w:val="0000723D"/>
    <w:rsid w:val="00007840"/>
    <w:rsid w:val="00007871"/>
    <w:rsid w:val="00007B2B"/>
    <w:rsid w:val="00007C2D"/>
    <w:rsid w:val="00007C87"/>
    <w:rsid w:val="00010224"/>
    <w:rsid w:val="000103AD"/>
    <w:rsid w:val="000104F3"/>
    <w:rsid w:val="00010585"/>
    <w:rsid w:val="000105E2"/>
    <w:rsid w:val="0001064F"/>
    <w:rsid w:val="0001080B"/>
    <w:rsid w:val="00010B80"/>
    <w:rsid w:val="00010DA5"/>
    <w:rsid w:val="00011046"/>
    <w:rsid w:val="00011074"/>
    <w:rsid w:val="00011304"/>
    <w:rsid w:val="0001142D"/>
    <w:rsid w:val="0001177C"/>
    <w:rsid w:val="00011DD7"/>
    <w:rsid w:val="00011E41"/>
    <w:rsid w:val="00012423"/>
    <w:rsid w:val="000126B4"/>
    <w:rsid w:val="00012A00"/>
    <w:rsid w:val="00012AC2"/>
    <w:rsid w:val="00012B32"/>
    <w:rsid w:val="00012E43"/>
    <w:rsid w:val="000132B7"/>
    <w:rsid w:val="000137E7"/>
    <w:rsid w:val="00013AD4"/>
    <w:rsid w:val="00013D69"/>
    <w:rsid w:val="00014151"/>
    <w:rsid w:val="00014242"/>
    <w:rsid w:val="00014296"/>
    <w:rsid w:val="00014615"/>
    <w:rsid w:val="00014929"/>
    <w:rsid w:val="00014AD0"/>
    <w:rsid w:val="00014E1A"/>
    <w:rsid w:val="00014E4E"/>
    <w:rsid w:val="00015259"/>
    <w:rsid w:val="0001525F"/>
    <w:rsid w:val="00015441"/>
    <w:rsid w:val="00015487"/>
    <w:rsid w:val="0001554D"/>
    <w:rsid w:val="000155B0"/>
    <w:rsid w:val="00015777"/>
    <w:rsid w:val="00015A1E"/>
    <w:rsid w:val="00015B6C"/>
    <w:rsid w:val="00015F10"/>
    <w:rsid w:val="00015F1A"/>
    <w:rsid w:val="00016218"/>
    <w:rsid w:val="0001651D"/>
    <w:rsid w:val="00016651"/>
    <w:rsid w:val="000166DF"/>
    <w:rsid w:val="00016F6A"/>
    <w:rsid w:val="00017E85"/>
    <w:rsid w:val="00017F3F"/>
    <w:rsid w:val="000202FF"/>
    <w:rsid w:val="0002058F"/>
    <w:rsid w:val="0002062E"/>
    <w:rsid w:val="0002073B"/>
    <w:rsid w:val="00020768"/>
    <w:rsid w:val="00020A9A"/>
    <w:rsid w:val="00020EAF"/>
    <w:rsid w:val="00020EBC"/>
    <w:rsid w:val="00020ED8"/>
    <w:rsid w:val="0002101A"/>
    <w:rsid w:val="000213F9"/>
    <w:rsid w:val="000217F6"/>
    <w:rsid w:val="000218A4"/>
    <w:rsid w:val="00022133"/>
    <w:rsid w:val="0002257B"/>
    <w:rsid w:val="0002266C"/>
    <w:rsid w:val="00022AC4"/>
    <w:rsid w:val="00022D7B"/>
    <w:rsid w:val="00023097"/>
    <w:rsid w:val="0002325A"/>
    <w:rsid w:val="00023342"/>
    <w:rsid w:val="00023343"/>
    <w:rsid w:val="00023458"/>
    <w:rsid w:val="00023493"/>
    <w:rsid w:val="0002360D"/>
    <w:rsid w:val="000238D5"/>
    <w:rsid w:val="0002394C"/>
    <w:rsid w:val="00023CE3"/>
    <w:rsid w:val="00024649"/>
    <w:rsid w:val="0002477D"/>
    <w:rsid w:val="00024F0D"/>
    <w:rsid w:val="00024F8D"/>
    <w:rsid w:val="0002526E"/>
    <w:rsid w:val="000252AA"/>
    <w:rsid w:val="000252BC"/>
    <w:rsid w:val="000253ED"/>
    <w:rsid w:val="00025408"/>
    <w:rsid w:val="00025BD3"/>
    <w:rsid w:val="00025EC8"/>
    <w:rsid w:val="00026053"/>
    <w:rsid w:val="000261CE"/>
    <w:rsid w:val="0002666F"/>
    <w:rsid w:val="00026730"/>
    <w:rsid w:val="0002708E"/>
    <w:rsid w:val="00027568"/>
    <w:rsid w:val="00027825"/>
    <w:rsid w:val="0002782E"/>
    <w:rsid w:val="00027A51"/>
    <w:rsid w:val="00027AB7"/>
    <w:rsid w:val="00027C68"/>
    <w:rsid w:val="00027E19"/>
    <w:rsid w:val="00027E4E"/>
    <w:rsid w:val="00027FB6"/>
    <w:rsid w:val="000304C8"/>
    <w:rsid w:val="000305D3"/>
    <w:rsid w:val="000307D2"/>
    <w:rsid w:val="0003147C"/>
    <w:rsid w:val="00031F0D"/>
    <w:rsid w:val="000320A0"/>
    <w:rsid w:val="00032180"/>
    <w:rsid w:val="00032402"/>
    <w:rsid w:val="00032578"/>
    <w:rsid w:val="000325D1"/>
    <w:rsid w:val="00032938"/>
    <w:rsid w:val="00033112"/>
    <w:rsid w:val="000332A5"/>
    <w:rsid w:val="00033349"/>
    <w:rsid w:val="000333D6"/>
    <w:rsid w:val="000334D3"/>
    <w:rsid w:val="000338B4"/>
    <w:rsid w:val="000339E2"/>
    <w:rsid w:val="00033D4C"/>
    <w:rsid w:val="00033DD1"/>
    <w:rsid w:val="000342DA"/>
    <w:rsid w:val="0003439E"/>
    <w:rsid w:val="00034843"/>
    <w:rsid w:val="00034B67"/>
    <w:rsid w:val="00034EAD"/>
    <w:rsid w:val="000351C7"/>
    <w:rsid w:val="000360CA"/>
    <w:rsid w:val="000364A2"/>
    <w:rsid w:val="00037237"/>
    <w:rsid w:val="00037263"/>
    <w:rsid w:val="000379A7"/>
    <w:rsid w:val="00037AEE"/>
    <w:rsid w:val="0004043A"/>
    <w:rsid w:val="0004049C"/>
    <w:rsid w:val="000408CB"/>
    <w:rsid w:val="00040913"/>
    <w:rsid w:val="00040915"/>
    <w:rsid w:val="00040C82"/>
    <w:rsid w:val="00041842"/>
    <w:rsid w:val="00041845"/>
    <w:rsid w:val="000419E4"/>
    <w:rsid w:val="00041F47"/>
    <w:rsid w:val="00042070"/>
    <w:rsid w:val="0004236E"/>
    <w:rsid w:val="000428C1"/>
    <w:rsid w:val="00042A64"/>
    <w:rsid w:val="00042BFE"/>
    <w:rsid w:val="00042FA2"/>
    <w:rsid w:val="000431F6"/>
    <w:rsid w:val="00043233"/>
    <w:rsid w:val="00043253"/>
    <w:rsid w:val="000432A7"/>
    <w:rsid w:val="00043392"/>
    <w:rsid w:val="00043944"/>
    <w:rsid w:val="00043A06"/>
    <w:rsid w:val="00043AAE"/>
    <w:rsid w:val="00043D52"/>
    <w:rsid w:val="000443F5"/>
    <w:rsid w:val="000443F8"/>
    <w:rsid w:val="00044905"/>
    <w:rsid w:val="00044951"/>
    <w:rsid w:val="00044EA0"/>
    <w:rsid w:val="00044F5B"/>
    <w:rsid w:val="00045301"/>
    <w:rsid w:val="000454B2"/>
    <w:rsid w:val="00045541"/>
    <w:rsid w:val="0004592C"/>
    <w:rsid w:val="00045AED"/>
    <w:rsid w:val="00045C17"/>
    <w:rsid w:val="00045E60"/>
    <w:rsid w:val="00046243"/>
    <w:rsid w:val="00046988"/>
    <w:rsid w:val="0004698B"/>
    <w:rsid w:val="00047104"/>
    <w:rsid w:val="0004777B"/>
    <w:rsid w:val="000477C1"/>
    <w:rsid w:val="00047918"/>
    <w:rsid w:val="00047DB7"/>
    <w:rsid w:val="00047ED4"/>
    <w:rsid w:val="00050526"/>
    <w:rsid w:val="00050793"/>
    <w:rsid w:val="000507FA"/>
    <w:rsid w:val="00050808"/>
    <w:rsid w:val="00050B90"/>
    <w:rsid w:val="000510E0"/>
    <w:rsid w:val="000517A6"/>
    <w:rsid w:val="000518E8"/>
    <w:rsid w:val="0005193B"/>
    <w:rsid w:val="00051C5F"/>
    <w:rsid w:val="00051CB8"/>
    <w:rsid w:val="00051DE7"/>
    <w:rsid w:val="00051E23"/>
    <w:rsid w:val="00051F34"/>
    <w:rsid w:val="000526A5"/>
    <w:rsid w:val="000527FD"/>
    <w:rsid w:val="000529D7"/>
    <w:rsid w:val="00052C4B"/>
    <w:rsid w:val="00052E4F"/>
    <w:rsid w:val="0005300B"/>
    <w:rsid w:val="000530B8"/>
    <w:rsid w:val="0005397D"/>
    <w:rsid w:val="00053AAB"/>
    <w:rsid w:val="000540EE"/>
    <w:rsid w:val="000543EF"/>
    <w:rsid w:val="000544F6"/>
    <w:rsid w:val="00054621"/>
    <w:rsid w:val="00054697"/>
    <w:rsid w:val="00054C12"/>
    <w:rsid w:val="000552C8"/>
    <w:rsid w:val="000553DF"/>
    <w:rsid w:val="0005541C"/>
    <w:rsid w:val="000557F0"/>
    <w:rsid w:val="00055AB5"/>
    <w:rsid w:val="00055AEF"/>
    <w:rsid w:val="00055C0A"/>
    <w:rsid w:val="00055D1A"/>
    <w:rsid w:val="00055E71"/>
    <w:rsid w:val="00055FA4"/>
    <w:rsid w:val="000563DE"/>
    <w:rsid w:val="000564F0"/>
    <w:rsid w:val="000569D4"/>
    <w:rsid w:val="00056F4B"/>
    <w:rsid w:val="000577F2"/>
    <w:rsid w:val="0005792F"/>
    <w:rsid w:val="00057932"/>
    <w:rsid w:val="00057EEA"/>
    <w:rsid w:val="0006021D"/>
    <w:rsid w:val="000606EA"/>
    <w:rsid w:val="00060D07"/>
    <w:rsid w:val="00060EDE"/>
    <w:rsid w:val="00060F89"/>
    <w:rsid w:val="00060FD1"/>
    <w:rsid w:val="000610B6"/>
    <w:rsid w:val="0006130C"/>
    <w:rsid w:val="000615F4"/>
    <w:rsid w:val="000616DC"/>
    <w:rsid w:val="00061AA8"/>
    <w:rsid w:val="00061C31"/>
    <w:rsid w:val="00062358"/>
    <w:rsid w:val="000626FF"/>
    <w:rsid w:val="00062777"/>
    <w:rsid w:val="00062F03"/>
    <w:rsid w:val="00062F6E"/>
    <w:rsid w:val="0006314A"/>
    <w:rsid w:val="00063376"/>
    <w:rsid w:val="00063378"/>
    <w:rsid w:val="0006338D"/>
    <w:rsid w:val="00063AD6"/>
    <w:rsid w:val="00063BC0"/>
    <w:rsid w:val="00063BD3"/>
    <w:rsid w:val="000641B4"/>
    <w:rsid w:val="00064307"/>
    <w:rsid w:val="00064364"/>
    <w:rsid w:val="000645A8"/>
    <w:rsid w:val="000647EC"/>
    <w:rsid w:val="000649F7"/>
    <w:rsid w:val="00064B2F"/>
    <w:rsid w:val="00064F2F"/>
    <w:rsid w:val="00065093"/>
    <w:rsid w:val="00065801"/>
    <w:rsid w:val="00065F83"/>
    <w:rsid w:val="00066AF6"/>
    <w:rsid w:val="00066CC0"/>
    <w:rsid w:val="0006725C"/>
    <w:rsid w:val="00067350"/>
    <w:rsid w:val="00067743"/>
    <w:rsid w:val="00067817"/>
    <w:rsid w:val="00067C45"/>
    <w:rsid w:val="00067D9B"/>
    <w:rsid w:val="00067DE8"/>
    <w:rsid w:val="00067DF5"/>
    <w:rsid w:val="00067EAB"/>
    <w:rsid w:val="00067FDE"/>
    <w:rsid w:val="00070098"/>
    <w:rsid w:val="000703BA"/>
    <w:rsid w:val="0007041D"/>
    <w:rsid w:val="000705F2"/>
    <w:rsid w:val="0007060F"/>
    <w:rsid w:val="00070F63"/>
    <w:rsid w:val="000711EC"/>
    <w:rsid w:val="00071224"/>
    <w:rsid w:val="0007125B"/>
    <w:rsid w:val="000712C3"/>
    <w:rsid w:val="00071584"/>
    <w:rsid w:val="0007158C"/>
    <w:rsid w:val="00071663"/>
    <w:rsid w:val="00071AEE"/>
    <w:rsid w:val="000720D4"/>
    <w:rsid w:val="00072273"/>
    <w:rsid w:val="00072328"/>
    <w:rsid w:val="000727A8"/>
    <w:rsid w:val="00072EB4"/>
    <w:rsid w:val="00072EBD"/>
    <w:rsid w:val="00072F4A"/>
    <w:rsid w:val="0007371D"/>
    <w:rsid w:val="000737FD"/>
    <w:rsid w:val="00073A1F"/>
    <w:rsid w:val="00073A40"/>
    <w:rsid w:val="00073DAD"/>
    <w:rsid w:val="0007401E"/>
    <w:rsid w:val="00074023"/>
    <w:rsid w:val="00074159"/>
    <w:rsid w:val="000743DC"/>
    <w:rsid w:val="00074468"/>
    <w:rsid w:val="00074781"/>
    <w:rsid w:val="000747E0"/>
    <w:rsid w:val="00074FC4"/>
    <w:rsid w:val="00075438"/>
    <w:rsid w:val="000756A0"/>
    <w:rsid w:val="0007573F"/>
    <w:rsid w:val="000758D9"/>
    <w:rsid w:val="0007594D"/>
    <w:rsid w:val="00075A93"/>
    <w:rsid w:val="00075E33"/>
    <w:rsid w:val="00075F2E"/>
    <w:rsid w:val="00076031"/>
    <w:rsid w:val="00076075"/>
    <w:rsid w:val="0007631F"/>
    <w:rsid w:val="00076675"/>
    <w:rsid w:val="0007686C"/>
    <w:rsid w:val="000769BB"/>
    <w:rsid w:val="00076ADE"/>
    <w:rsid w:val="00077590"/>
    <w:rsid w:val="00080393"/>
    <w:rsid w:val="000805D4"/>
    <w:rsid w:val="0008063D"/>
    <w:rsid w:val="00080793"/>
    <w:rsid w:val="00080AAC"/>
    <w:rsid w:val="00080F74"/>
    <w:rsid w:val="000810CE"/>
    <w:rsid w:val="000810E1"/>
    <w:rsid w:val="000811FD"/>
    <w:rsid w:val="0008128E"/>
    <w:rsid w:val="0008147A"/>
    <w:rsid w:val="00081773"/>
    <w:rsid w:val="000817D1"/>
    <w:rsid w:val="00081869"/>
    <w:rsid w:val="00081993"/>
    <w:rsid w:val="000819DF"/>
    <w:rsid w:val="00081A44"/>
    <w:rsid w:val="00081CAC"/>
    <w:rsid w:val="00081E7A"/>
    <w:rsid w:val="00081F8B"/>
    <w:rsid w:val="000821CA"/>
    <w:rsid w:val="000822E0"/>
    <w:rsid w:val="000823B5"/>
    <w:rsid w:val="000824AA"/>
    <w:rsid w:val="000826B7"/>
    <w:rsid w:val="00082AE7"/>
    <w:rsid w:val="00082E84"/>
    <w:rsid w:val="000832B0"/>
    <w:rsid w:val="00083380"/>
    <w:rsid w:val="000837E6"/>
    <w:rsid w:val="00083C46"/>
    <w:rsid w:val="0008404C"/>
    <w:rsid w:val="000844C1"/>
    <w:rsid w:val="00084582"/>
    <w:rsid w:val="000845A6"/>
    <w:rsid w:val="000845D0"/>
    <w:rsid w:val="00084D53"/>
    <w:rsid w:val="00084D6F"/>
    <w:rsid w:val="00084DA6"/>
    <w:rsid w:val="00084E09"/>
    <w:rsid w:val="000851AE"/>
    <w:rsid w:val="00085380"/>
    <w:rsid w:val="00085A72"/>
    <w:rsid w:val="00085B1F"/>
    <w:rsid w:val="00085C77"/>
    <w:rsid w:val="000860B5"/>
    <w:rsid w:val="00086269"/>
    <w:rsid w:val="00086537"/>
    <w:rsid w:val="00086579"/>
    <w:rsid w:val="000868CE"/>
    <w:rsid w:val="0008690F"/>
    <w:rsid w:val="0008691E"/>
    <w:rsid w:val="00087080"/>
    <w:rsid w:val="0008711D"/>
    <w:rsid w:val="00087193"/>
    <w:rsid w:val="0008772A"/>
    <w:rsid w:val="000877F0"/>
    <w:rsid w:val="00087C84"/>
    <w:rsid w:val="00087C8E"/>
    <w:rsid w:val="00087C9D"/>
    <w:rsid w:val="000901A9"/>
    <w:rsid w:val="0009021B"/>
    <w:rsid w:val="00090350"/>
    <w:rsid w:val="0009073E"/>
    <w:rsid w:val="00090BB9"/>
    <w:rsid w:val="00090F01"/>
    <w:rsid w:val="0009128C"/>
    <w:rsid w:val="0009216B"/>
    <w:rsid w:val="00092244"/>
    <w:rsid w:val="0009224B"/>
    <w:rsid w:val="000924B5"/>
    <w:rsid w:val="000925EC"/>
    <w:rsid w:val="00092846"/>
    <w:rsid w:val="000928A5"/>
    <w:rsid w:val="00092927"/>
    <w:rsid w:val="00092946"/>
    <w:rsid w:val="00092AFE"/>
    <w:rsid w:val="00092B1D"/>
    <w:rsid w:val="00092E16"/>
    <w:rsid w:val="00092E2B"/>
    <w:rsid w:val="00093290"/>
    <w:rsid w:val="00093976"/>
    <w:rsid w:val="00093D21"/>
    <w:rsid w:val="00093F0C"/>
    <w:rsid w:val="00093F3A"/>
    <w:rsid w:val="00094647"/>
    <w:rsid w:val="0009480D"/>
    <w:rsid w:val="0009494D"/>
    <w:rsid w:val="00094ABD"/>
    <w:rsid w:val="00094C1E"/>
    <w:rsid w:val="00094ED7"/>
    <w:rsid w:val="00094F03"/>
    <w:rsid w:val="000954E5"/>
    <w:rsid w:val="000959FE"/>
    <w:rsid w:val="00095F2B"/>
    <w:rsid w:val="00096319"/>
    <w:rsid w:val="000967FF"/>
    <w:rsid w:val="000968B9"/>
    <w:rsid w:val="00096DFE"/>
    <w:rsid w:val="00096EAF"/>
    <w:rsid w:val="00096EE4"/>
    <w:rsid w:val="00097083"/>
    <w:rsid w:val="00097DD1"/>
    <w:rsid w:val="000A0069"/>
    <w:rsid w:val="000A0288"/>
    <w:rsid w:val="000A050A"/>
    <w:rsid w:val="000A0896"/>
    <w:rsid w:val="000A0DD1"/>
    <w:rsid w:val="000A10D7"/>
    <w:rsid w:val="000A135D"/>
    <w:rsid w:val="000A166D"/>
    <w:rsid w:val="000A1DE8"/>
    <w:rsid w:val="000A1E6C"/>
    <w:rsid w:val="000A217F"/>
    <w:rsid w:val="000A2369"/>
    <w:rsid w:val="000A26F6"/>
    <w:rsid w:val="000A2A80"/>
    <w:rsid w:val="000A2CFF"/>
    <w:rsid w:val="000A2DC5"/>
    <w:rsid w:val="000A2E91"/>
    <w:rsid w:val="000A3091"/>
    <w:rsid w:val="000A3239"/>
    <w:rsid w:val="000A3342"/>
    <w:rsid w:val="000A343B"/>
    <w:rsid w:val="000A3454"/>
    <w:rsid w:val="000A3A1D"/>
    <w:rsid w:val="000A3B2F"/>
    <w:rsid w:val="000A4080"/>
    <w:rsid w:val="000A4169"/>
    <w:rsid w:val="000A41C2"/>
    <w:rsid w:val="000A4B03"/>
    <w:rsid w:val="000A4C2C"/>
    <w:rsid w:val="000A4F64"/>
    <w:rsid w:val="000A4F93"/>
    <w:rsid w:val="000A54FC"/>
    <w:rsid w:val="000A5607"/>
    <w:rsid w:val="000A58F8"/>
    <w:rsid w:val="000A5A7A"/>
    <w:rsid w:val="000A65DE"/>
    <w:rsid w:val="000A66C3"/>
    <w:rsid w:val="000A696E"/>
    <w:rsid w:val="000A6A13"/>
    <w:rsid w:val="000A6FB3"/>
    <w:rsid w:val="000A7623"/>
    <w:rsid w:val="000A7677"/>
    <w:rsid w:val="000A7937"/>
    <w:rsid w:val="000A79A4"/>
    <w:rsid w:val="000B00D1"/>
    <w:rsid w:val="000B0260"/>
    <w:rsid w:val="000B02E5"/>
    <w:rsid w:val="000B0AD4"/>
    <w:rsid w:val="000B0CB0"/>
    <w:rsid w:val="000B0CEC"/>
    <w:rsid w:val="000B15C8"/>
    <w:rsid w:val="000B17DA"/>
    <w:rsid w:val="000B1D36"/>
    <w:rsid w:val="000B1DEE"/>
    <w:rsid w:val="000B1FD5"/>
    <w:rsid w:val="000B24D4"/>
    <w:rsid w:val="000B27B5"/>
    <w:rsid w:val="000B2907"/>
    <w:rsid w:val="000B2D22"/>
    <w:rsid w:val="000B2E03"/>
    <w:rsid w:val="000B35B4"/>
    <w:rsid w:val="000B3606"/>
    <w:rsid w:val="000B40CC"/>
    <w:rsid w:val="000B411A"/>
    <w:rsid w:val="000B4219"/>
    <w:rsid w:val="000B46D6"/>
    <w:rsid w:val="000B47A3"/>
    <w:rsid w:val="000B4A39"/>
    <w:rsid w:val="000B4AD7"/>
    <w:rsid w:val="000B5132"/>
    <w:rsid w:val="000B51FB"/>
    <w:rsid w:val="000B567F"/>
    <w:rsid w:val="000B5D24"/>
    <w:rsid w:val="000B5DC3"/>
    <w:rsid w:val="000B642E"/>
    <w:rsid w:val="000B6713"/>
    <w:rsid w:val="000B6714"/>
    <w:rsid w:val="000B6885"/>
    <w:rsid w:val="000B6C63"/>
    <w:rsid w:val="000B6DBE"/>
    <w:rsid w:val="000B71A0"/>
    <w:rsid w:val="000B73ED"/>
    <w:rsid w:val="000B7714"/>
    <w:rsid w:val="000B7D4B"/>
    <w:rsid w:val="000B7E45"/>
    <w:rsid w:val="000C01EA"/>
    <w:rsid w:val="000C07B4"/>
    <w:rsid w:val="000C07CF"/>
    <w:rsid w:val="000C0975"/>
    <w:rsid w:val="000C1675"/>
    <w:rsid w:val="000C1A0A"/>
    <w:rsid w:val="000C1F34"/>
    <w:rsid w:val="000C218D"/>
    <w:rsid w:val="000C2211"/>
    <w:rsid w:val="000C223D"/>
    <w:rsid w:val="000C24A8"/>
    <w:rsid w:val="000C260D"/>
    <w:rsid w:val="000C2864"/>
    <w:rsid w:val="000C29BC"/>
    <w:rsid w:val="000C2B3C"/>
    <w:rsid w:val="000C3248"/>
    <w:rsid w:val="000C33FE"/>
    <w:rsid w:val="000C34E0"/>
    <w:rsid w:val="000C3A14"/>
    <w:rsid w:val="000C3D00"/>
    <w:rsid w:val="000C3D63"/>
    <w:rsid w:val="000C3E73"/>
    <w:rsid w:val="000C41C9"/>
    <w:rsid w:val="000C44BC"/>
    <w:rsid w:val="000C466B"/>
    <w:rsid w:val="000C4758"/>
    <w:rsid w:val="000C48D5"/>
    <w:rsid w:val="000C4D47"/>
    <w:rsid w:val="000C4FE2"/>
    <w:rsid w:val="000C5148"/>
    <w:rsid w:val="000C514A"/>
    <w:rsid w:val="000C526B"/>
    <w:rsid w:val="000C535F"/>
    <w:rsid w:val="000C5459"/>
    <w:rsid w:val="000C5551"/>
    <w:rsid w:val="000C5652"/>
    <w:rsid w:val="000C593F"/>
    <w:rsid w:val="000C5C09"/>
    <w:rsid w:val="000C5C64"/>
    <w:rsid w:val="000C5C89"/>
    <w:rsid w:val="000C5F1A"/>
    <w:rsid w:val="000C5F69"/>
    <w:rsid w:val="000C6181"/>
    <w:rsid w:val="000C6770"/>
    <w:rsid w:val="000C6A64"/>
    <w:rsid w:val="000C6E9A"/>
    <w:rsid w:val="000C6F29"/>
    <w:rsid w:val="000C6F46"/>
    <w:rsid w:val="000C7076"/>
    <w:rsid w:val="000C729B"/>
    <w:rsid w:val="000C72A8"/>
    <w:rsid w:val="000C7621"/>
    <w:rsid w:val="000C7B4B"/>
    <w:rsid w:val="000C7E35"/>
    <w:rsid w:val="000D0207"/>
    <w:rsid w:val="000D02F8"/>
    <w:rsid w:val="000D10E0"/>
    <w:rsid w:val="000D1411"/>
    <w:rsid w:val="000D1A5E"/>
    <w:rsid w:val="000D1C14"/>
    <w:rsid w:val="000D1EB7"/>
    <w:rsid w:val="000D23EA"/>
    <w:rsid w:val="000D25DD"/>
    <w:rsid w:val="000D2AA4"/>
    <w:rsid w:val="000D2AC1"/>
    <w:rsid w:val="000D2AEA"/>
    <w:rsid w:val="000D2B71"/>
    <w:rsid w:val="000D2FF5"/>
    <w:rsid w:val="000D300C"/>
    <w:rsid w:val="000D3021"/>
    <w:rsid w:val="000D3122"/>
    <w:rsid w:val="000D36A1"/>
    <w:rsid w:val="000D3848"/>
    <w:rsid w:val="000D38CB"/>
    <w:rsid w:val="000D3AD5"/>
    <w:rsid w:val="000D3D08"/>
    <w:rsid w:val="000D3D10"/>
    <w:rsid w:val="000D3D5F"/>
    <w:rsid w:val="000D3EDD"/>
    <w:rsid w:val="000D43F6"/>
    <w:rsid w:val="000D4A6C"/>
    <w:rsid w:val="000D4C60"/>
    <w:rsid w:val="000D4E5F"/>
    <w:rsid w:val="000D501C"/>
    <w:rsid w:val="000D552C"/>
    <w:rsid w:val="000D566D"/>
    <w:rsid w:val="000D56BA"/>
    <w:rsid w:val="000D579A"/>
    <w:rsid w:val="000D5A13"/>
    <w:rsid w:val="000D5B81"/>
    <w:rsid w:val="000D631A"/>
    <w:rsid w:val="000D6D29"/>
    <w:rsid w:val="000D6E9C"/>
    <w:rsid w:val="000D6FAB"/>
    <w:rsid w:val="000D7379"/>
    <w:rsid w:val="000D74C1"/>
    <w:rsid w:val="000D7947"/>
    <w:rsid w:val="000E000E"/>
    <w:rsid w:val="000E0090"/>
    <w:rsid w:val="000E00B3"/>
    <w:rsid w:val="000E014F"/>
    <w:rsid w:val="000E01D8"/>
    <w:rsid w:val="000E0335"/>
    <w:rsid w:val="000E06E4"/>
    <w:rsid w:val="000E07D3"/>
    <w:rsid w:val="000E09E7"/>
    <w:rsid w:val="000E0AA3"/>
    <w:rsid w:val="000E0AAD"/>
    <w:rsid w:val="000E0CE8"/>
    <w:rsid w:val="000E0E12"/>
    <w:rsid w:val="000E1323"/>
    <w:rsid w:val="000E13AF"/>
    <w:rsid w:val="000E167D"/>
    <w:rsid w:val="000E1947"/>
    <w:rsid w:val="000E1B0E"/>
    <w:rsid w:val="000E1BD8"/>
    <w:rsid w:val="000E1E26"/>
    <w:rsid w:val="000E20F6"/>
    <w:rsid w:val="000E22A2"/>
    <w:rsid w:val="000E232A"/>
    <w:rsid w:val="000E278B"/>
    <w:rsid w:val="000E2808"/>
    <w:rsid w:val="000E294D"/>
    <w:rsid w:val="000E331D"/>
    <w:rsid w:val="000E335C"/>
    <w:rsid w:val="000E38C2"/>
    <w:rsid w:val="000E3BB2"/>
    <w:rsid w:val="000E3CC8"/>
    <w:rsid w:val="000E4020"/>
    <w:rsid w:val="000E40F1"/>
    <w:rsid w:val="000E43FC"/>
    <w:rsid w:val="000E46B8"/>
    <w:rsid w:val="000E5092"/>
    <w:rsid w:val="000E578B"/>
    <w:rsid w:val="000E5E5C"/>
    <w:rsid w:val="000E5FEB"/>
    <w:rsid w:val="000E60BA"/>
    <w:rsid w:val="000E6553"/>
    <w:rsid w:val="000E665A"/>
    <w:rsid w:val="000E6783"/>
    <w:rsid w:val="000E6B0A"/>
    <w:rsid w:val="000E6BF3"/>
    <w:rsid w:val="000E6C73"/>
    <w:rsid w:val="000E6CAB"/>
    <w:rsid w:val="000E6D83"/>
    <w:rsid w:val="000E6E16"/>
    <w:rsid w:val="000E7075"/>
    <w:rsid w:val="000E7188"/>
    <w:rsid w:val="000E733F"/>
    <w:rsid w:val="000E767D"/>
    <w:rsid w:val="000E77FB"/>
    <w:rsid w:val="000E7954"/>
    <w:rsid w:val="000E7CE4"/>
    <w:rsid w:val="000E7EA9"/>
    <w:rsid w:val="000F004E"/>
    <w:rsid w:val="000F0446"/>
    <w:rsid w:val="000F04CD"/>
    <w:rsid w:val="000F076A"/>
    <w:rsid w:val="000F0802"/>
    <w:rsid w:val="000F0CD3"/>
    <w:rsid w:val="000F0D30"/>
    <w:rsid w:val="000F0D79"/>
    <w:rsid w:val="000F0E8B"/>
    <w:rsid w:val="000F11BD"/>
    <w:rsid w:val="000F1CEF"/>
    <w:rsid w:val="000F1D0A"/>
    <w:rsid w:val="000F1E35"/>
    <w:rsid w:val="000F20E0"/>
    <w:rsid w:val="000F28C8"/>
    <w:rsid w:val="000F2BD7"/>
    <w:rsid w:val="000F2BFA"/>
    <w:rsid w:val="000F2C44"/>
    <w:rsid w:val="000F2F37"/>
    <w:rsid w:val="000F32A4"/>
    <w:rsid w:val="000F32AF"/>
    <w:rsid w:val="000F3C38"/>
    <w:rsid w:val="000F3CD9"/>
    <w:rsid w:val="000F479B"/>
    <w:rsid w:val="000F4AEF"/>
    <w:rsid w:val="000F4C32"/>
    <w:rsid w:val="000F5133"/>
    <w:rsid w:val="000F58B8"/>
    <w:rsid w:val="000F5AFA"/>
    <w:rsid w:val="000F5BB9"/>
    <w:rsid w:val="000F69BB"/>
    <w:rsid w:val="000F6A59"/>
    <w:rsid w:val="000F6BC2"/>
    <w:rsid w:val="000F6BC8"/>
    <w:rsid w:val="000F7016"/>
    <w:rsid w:val="000F7D07"/>
    <w:rsid w:val="001001F9"/>
    <w:rsid w:val="001005BE"/>
    <w:rsid w:val="00100755"/>
    <w:rsid w:val="00100D1C"/>
    <w:rsid w:val="00100DD8"/>
    <w:rsid w:val="001012C9"/>
    <w:rsid w:val="0010151B"/>
    <w:rsid w:val="001015E2"/>
    <w:rsid w:val="00101635"/>
    <w:rsid w:val="00101844"/>
    <w:rsid w:val="0010193C"/>
    <w:rsid w:val="00102005"/>
    <w:rsid w:val="00102288"/>
    <w:rsid w:val="001022B0"/>
    <w:rsid w:val="001023A8"/>
    <w:rsid w:val="00102634"/>
    <w:rsid w:val="00102EB9"/>
    <w:rsid w:val="0010351C"/>
    <w:rsid w:val="00103615"/>
    <w:rsid w:val="00103792"/>
    <w:rsid w:val="001037FE"/>
    <w:rsid w:val="0010384B"/>
    <w:rsid w:val="00103983"/>
    <w:rsid w:val="00103D96"/>
    <w:rsid w:val="00103E3F"/>
    <w:rsid w:val="001041D2"/>
    <w:rsid w:val="0010443B"/>
    <w:rsid w:val="001049D1"/>
    <w:rsid w:val="00104B0D"/>
    <w:rsid w:val="00104F66"/>
    <w:rsid w:val="0010504C"/>
    <w:rsid w:val="00105094"/>
    <w:rsid w:val="001050F6"/>
    <w:rsid w:val="00105592"/>
    <w:rsid w:val="0010590C"/>
    <w:rsid w:val="00105A47"/>
    <w:rsid w:val="00105B4B"/>
    <w:rsid w:val="00105C61"/>
    <w:rsid w:val="00105CCF"/>
    <w:rsid w:val="00105D24"/>
    <w:rsid w:val="00105DA4"/>
    <w:rsid w:val="00105F2B"/>
    <w:rsid w:val="00106164"/>
    <w:rsid w:val="001064DF"/>
    <w:rsid w:val="00106748"/>
    <w:rsid w:val="00106D1C"/>
    <w:rsid w:val="00106D3F"/>
    <w:rsid w:val="00106E7B"/>
    <w:rsid w:val="00107301"/>
    <w:rsid w:val="00107531"/>
    <w:rsid w:val="00107669"/>
    <w:rsid w:val="00107B82"/>
    <w:rsid w:val="00107F11"/>
    <w:rsid w:val="00110709"/>
    <w:rsid w:val="00110718"/>
    <w:rsid w:val="001109C7"/>
    <w:rsid w:val="00110A93"/>
    <w:rsid w:val="00110ED7"/>
    <w:rsid w:val="00111379"/>
    <w:rsid w:val="00111907"/>
    <w:rsid w:val="0011210F"/>
    <w:rsid w:val="00112234"/>
    <w:rsid w:val="001122A6"/>
    <w:rsid w:val="0011231E"/>
    <w:rsid w:val="00112465"/>
    <w:rsid w:val="00112A29"/>
    <w:rsid w:val="00112C5B"/>
    <w:rsid w:val="00112FBD"/>
    <w:rsid w:val="001130DF"/>
    <w:rsid w:val="0011372F"/>
    <w:rsid w:val="00113AB3"/>
    <w:rsid w:val="00113E79"/>
    <w:rsid w:val="00113FA4"/>
    <w:rsid w:val="001143C4"/>
    <w:rsid w:val="00114821"/>
    <w:rsid w:val="0011495B"/>
    <w:rsid w:val="00115413"/>
    <w:rsid w:val="001156F8"/>
    <w:rsid w:val="00115AC5"/>
    <w:rsid w:val="00115E4C"/>
    <w:rsid w:val="0011628B"/>
    <w:rsid w:val="00116891"/>
    <w:rsid w:val="001168EA"/>
    <w:rsid w:val="00116AA9"/>
    <w:rsid w:val="00116DC2"/>
    <w:rsid w:val="0011747E"/>
    <w:rsid w:val="001175DC"/>
    <w:rsid w:val="001177D2"/>
    <w:rsid w:val="00117A12"/>
    <w:rsid w:val="00117D99"/>
    <w:rsid w:val="00117E67"/>
    <w:rsid w:val="00117F20"/>
    <w:rsid w:val="001204E2"/>
    <w:rsid w:val="0012090A"/>
    <w:rsid w:val="00120DE2"/>
    <w:rsid w:val="00120F44"/>
    <w:rsid w:val="001216ED"/>
    <w:rsid w:val="00121BE2"/>
    <w:rsid w:val="00121EBC"/>
    <w:rsid w:val="00121EBF"/>
    <w:rsid w:val="0012219A"/>
    <w:rsid w:val="00122247"/>
    <w:rsid w:val="00122741"/>
    <w:rsid w:val="00122A02"/>
    <w:rsid w:val="00122B20"/>
    <w:rsid w:val="00122E65"/>
    <w:rsid w:val="00122ED6"/>
    <w:rsid w:val="001230FA"/>
    <w:rsid w:val="0012337B"/>
    <w:rsid w:val="001234A2"/>
    <w:rsid w:val="001238E3"/>
    <w:rsid w:val="0012396F"/>
    <w:rsid w:val="001239A8"/>
    <w:rsid w:val="00123B91"/>
    <w:rsid w:val="00123C79"/>
    <w:rsid w:val="00123CB6"/>
    <w:rsid w:val="001241E2"/>
    <w:rsid w:val="00124359"/>
    <w:rsid w:val="00124D20"/>
    <w:rsid w:val="00125409"/>
    <w:rsid w:val="0012573E"/>
    <w:rsid w:val="001257A4"/>
    <w:rsid w:val="001259AC"/>
    <w:rsid w:val="00125A8C"/>
    <w:rsid w:val="00125F10"/>
    <w:rsid w:val="001263F0"/>
    <w:rsid w:val="001268BA"/>
    <w:rsid w:val="00126BF1"/>
    <w:rsid w:val="00126E26"/>
    <w:rsid w:val="00126E60"/>
    <w:rsid w:val="00126F36"/>
    <w:rsid w:val="00126FC9"/>
    <w:rsid w:val="001270A3"/>
    <w:rsid w:val="00127326"/>
    <w:rsid w:val="00127614"/>
    <w:rsid w:val="00127677"/>
    <w:rsid w:val="0012774E"/>
    <w:rsid w:val="00127803"/>
    <w:rsid w:val="00127C07"/>
    <w:rsid w:val="00127D04"/>
    <w:rsid w:val="00127E44"/>
    <w:rsid w:val="00127EC5"/>
    <w:rsid w:val="00130064"/>
    <w:rsid w:val="00130838"/>
    <w:rsid w:val="00130B5C"/>
    <w:rsid w:val="00130CE4"/>
    <w:rsid w:val="0013101A"/>
    <w:rsid w:val="00131110"/>
    <w:rsid w:val="00131872"/>
    <w:rsid w:val="00131BB5"/>
    <w:rsid w:val="00131D0E"/>
    <w:rsid w:val="00131EC4"/>
    <w:rsid w:val="00131F9F"/>
    <w:rsid w:val="001322A2"/>
    <w:rsid w:val="001322E9"/>
    <w:rsid w:val="0013244F"/>
    <w:rsid w:val="001325FE"/>
    <w:rsid w:val="00132805"/>
    <w:rsid w:val="0013292B"/>
    <w:rsid w:val="00132E81"/>
    <w:rsid w:val="0013324F"/>
    <w:rsid w:val="001332E2"/>
    <w:rsid w:val="001337BD"/>
    <w:rsid w:val="0013380A"/>
    <w:rsid w:val="00133C41"/>
    <w:rsid w:val="00133D43"/>
    <w:rsid w:val="00133E7A"/>
    <w:rsid w:val="00133F2D"/>
    <w:rsid w:val="001340C6"/>
    <w:rsid w:val="0013415A"/>
    <w:rsid w:val="001342BF"/>
    <w:rsid w:val="001349B2"/>
    <w:rsid w:val="00134AF8"/>
    <w:rsid w:val="00134D8F"/>
    <w:rsid w:val="00134EDB"/>
    <w:rsid w:val="00134FD2"/>
    <w:rsid w:val="00135252"/>
    <w:rsid w:val="00135532"/>
    <w:rsid w:val="0013562B"/>
    <w:rsid w:val="001362C5"/>
    <w:rsid w:val="0013639F"/>
    <w:rsid w:val="001366C1"/>
    <w:rsid w:val="0013683D"/>
    <w:rsid w:val="00136D6D"/>
    <w:rsid w:val="00136F1F"/>
    <w:rsid w:val="00137034"/>
    <w:rsid w:val="001371CB"/>
    <w:rsid w:val="00137274"/>
    <w:rsid w:val="00137450"/>
    <w:rsid w:val="0013786B"/>
    <w:rsid w:val="001379D4"/>
    <w:rsid w:val="00137F32"/>
    <w:rsid w:val="00137FC1"/>
    <w:rsid w:val="00140354"/>
    <w:rsid w:val="00140390"/>
    <w:rsid w:val="0014094B"/>
    <w:rsid w:val="00140B25"/>
    <w:rsid w:val="00140E3D"/>
    <w:rsid w:val="00140F46"/>
    <w:rsid w:val="00141849"/>
    <w:rsid w:val="00141A9A"/>
    <w:rsid w:val="00141CD6"/>
    <w:rsid w:val="00141E8C"/>
    <w:rsid w:val="00141FE5"/>
    <w:rsid w:val="00142047"/>
    <w:rsid w:val="00142258"/>
    <w:rsid w:val="0014232B"/>
    <w:rsid w:val="00142535"/>
    <w:rsid w:val="001425BB"/>
    <w:rsid w:val="0014271D"/>
    <w:rsid w:val="001427E9"/>
    <w:rsid w:val="001427F2"/>
    <w:rsid w:val="001429AC"/>
    <w:rsid w:val="00142B3E"/>
    <w:rsid w:val="00142EE3"/>
    <w:rsid w:val="0014336C"/>
    <w:rsid w:val="00143446"/>
    <w:rsid w:val="00143C97"/>
    <w:rsid w:val="0014417C"/>
    <w:rsid w:val="0014441E"/>
    <w:rsid w:val="00144472"/>
    <w:rsid w:val="00144845"/>
    <w:rsid w:val="00144B12"/>
    <w:rsid w:val="00144D21"/>
    <w:rsid w:val="00145475"/>
    <w:rsid w:val="001454B1"/>
    <w:rsid w:val="001455D7"/>
    <w:rsid w:val="00145867"/>
    <w:rsid w:val="00145BA5"/>
    <w:rsid w:val="0014615C"/>
    <w:rsid w:val="00146359"/>
    <w:rsid w:val="00146A57"/>
    <w:rsid w:val="001470CB"/>
    <w:rsid w:val="00147164"/>
    <w:rsid w:val="00147377"/>
    <w:rsid w:val="00147668"/>
    <w:rsid w:val="00147A8D"/>
    <w:rsid w:val="0015015C"/>
    <w:rsid w:val="00150625"/>
    <w:rsid w:val="0015076C"/>
    <w:rsid w:val="00150835"/>
    <w:rsid w:val="001508FC"/>
    <w:rsid w:val="00150BAB"/>
    <w:rsid w:val="00150BCD"/>
    <w:rsid w:val="00151084"/>
    <w:rsid w:val="00151317"/>
    <w:rsid w:val="001513C8"/>
    <w:rsid w:val="00152062"/>
    <w:rsid w:val="00152426"/>
    <w:rsid w:val="0015252F"/>
    <w:rsid w:val="001525D4"/>
    <w:rsid w:val="001526FC"/>
    <w:rsid w:val="0015274B"/>
    <w:rsid w:val="00152755"/>
    <w:rsid w:val="00152878"/>
    <w:rsid w:val="00152A82"/>
    <w:rsid w:val="00152CC2"/>
    <w:rsid w:val="00153013"/>
    <w:rsid w:val="001531CD"/>
    <w:rsid w:val="0015351C"/>
    <w:rsid w:val="0015364B"/>
    <w:rsid w:val="0015371D"/>
    <w:rsid w:val="00153981"/>
    <w:rsid w:val="00153B41"/>
    <w:rsid w:val="00153C8C"/>
    <w:rsid w:val="00153E0D"/>
    <w:rsid w:val="00153EB1"/>
    <w:rsid w:val="00154033"/>
    <w:rsid w:val="001542FD"/>
    <w:rsid w:val="00154983"/>
    <w:rsid w:val="00154E9A"/>
    <w:rsid w:val="00154F03"/>
    <w:rsid w:val="001554B8"/>
    <w:rsid w:val="0015555F"/>
    <w:rsid w:val="0015567F"/>
    <w:rsid w:val="001559ED"/>
    <w:rsid w:val="00155A72"/>
    <w:rsid w:val="00155E12"/>
    <w:rsid w:val="00155F29"/>
    <w:rsid w:val="00156432"/>
    <w:rsid w:val="001566A5"/>
    <w:rsid w:val="001569D5"/>
    <w:rsid w:val="00156A6F"/>
    <w:rsid w:val="00156EA1"/>
    <w:rsid w:val="00157031"/>
    <w:rsid w:val="00157054"/>
    <w:rsid w:val="001574ED"/>
    <w:rsid w:val="00157A5F"/>
    <w:rsid w:val="00157CEF"/>
    <w:rsid w:val="001601E8"/>
    <w:rsid w:val="00160311"/>
    <w:rsid w:val="00160A3C"/>
    <w:rsid w:val="00160D76"/>
    <w:rsid w:val="00161146"/>
    <w:rsid w:val="00161635"/>
    <w:rsid w:val="00161A94"/>
    <w:rsid w:val="00161B3D"/>
    <w:rsid w:val="00161B7C"/>
    <w:rsid w:val="00161C97"/>
    <w:rsid w:val="00161DF9"/>
    <w:rsid w:val="001623F0"/>
    <w:rsid w:val="001627E9"/>
    <w:rsid w:val="00162CBD"/>
    <w:rsid w:val="00162E0C"/>
    <w:rsid w:val="00162E95"/>
    <w:rsid w:val="00163138"/>
    <w:rsid w:val="00163631"/>
    <w:rsid w:val="0016395F"/>
    <w:rsid w:val="00163CAD"/>
    <w:rsid w:val="00163FE6"/>
    <w:rsid w:val="001643E3"/>
    <w:rsid w:val="00164908"/>
    <w:rsid w:val="00164BD2"/>
    <w:rsid w:val="00164C73"/>
    <w:rsid w:val="00164DAE"/>
    <w:rsid w:val="00164FA8"/>
    <w:rsid w:val="00164FF1"/>
    <w:rsid w:val="001654AF"/>
    <w:rsid w:val="00165D56"/>
    <w:rsid w:val="0016644A"/>
    <w:rsid w:val="0016650F"/>
    <w:rsid w:val="001665A3"/>
    <w:rsid w:val="0016666E"/>
    <w:rsid w:val="0016686E"/>
    <w:rsid w:val="00166A06"/>
    <w:rsid w:val="00166B31"/>
    <w:rsid w:val="00166C3B"/>
    <w:rsid w:val="0016711B"/>
    <w:rsid w:val="00167848"/>
    <w:rsid w:val="00167A08"/>
    <w:rsid w:val="00167BDD"/>
    <w:rsid w:val="001700DA"/>
    <w:rsid w:val="0017015D"/>
    <w:rsid w:val="00170375"/>
    <w:rsid w:val="001705DB"/>
    <w:rsid w:val="001705FF"/>
    <w:rsid w:val="00170941"/>
    <w:rsid w:val="00170AE1"/>
    <w:rsid w:val="00170BAA"/>
    <w:rsid w:val="00170BEE"/>
    <w:rsid w:val="00170C34"/>
    <w:rsid w:val="00170C58"/>
    <w:rsid w:val="00170CE2"/>
    <w:rsid w:val="00170E58"/>
    <w:rsid w:val="00170F9C"/>
    <w:rsid w:val="001710EF"/>
    <w:rsid w:val="001711CA"/>
    <w:rsid w:val="00171B5D"/>
    <w:rsid w:val="0017200F"/>
    <w:rsid w:val="001726A3"/>
    <w:rsid w:val="001728D5"/>
    <w:rsid w:val="00172C3F"/>
    <w:rsid w:val="00172D25"/>
    <w:rsid w:val="00172E8F"/>
    <w:rsid w:val="00172F1F"/>
    <w:rsid w:val="00172FA7"/>
    <w:rsid w:val="00173157"/>
    <w:rsid w:val="00173631"/>
    <w:rsid w:val="00173B5D"/>
    <w:rsid w:val="00173D8F"/>
    <w:rsid w:val="00174250"/>
    <w:rsid w:val="00174400"/>
    <w:rsid w:val="00174647"/>
    <w:rsid w:val="00174717"/>
    <w:rsid w:val="0017471B"/>
    <w:rsid w:val="001747C2"/>
    <w:rsid w:val="00174935"/>
    <w:rsid w:val="00174F54"/>
    <w:rsid w:val="00174FDB"/>
    <w:rsid w:val="001750BF"/>
    <w:rsid w:val="00175554"/>
    <w:rsid w:val="00175653"/>
    <w:rsid w:val="00175C4D"/>
    <w:rsid w:val="00175DA9"/>
    <w:rsid w:val="00175E23"/>
    <w:rsid w:val="001760A3"/>
    <w:rsid w:val="00176352"/>
    <w:rsid w:val="001763AC"/>
    <w:rsid w:val="001763C1"/>
    <w:rsid w:val="00176AA6"/>
    <w:rsid w:val="00176EDA"/>
    <w:rsid w:val="00177039"/>
    <w:rsid w:val="00177712"/>
    <w:rsid w:val="0018056E"/>
    <w:rsid w:val="001805F0"/>
    <w:rsid w:val="0018069F"/>
    <w:rsid w:val="0018075B"/>
    <w:rsid w:val="00181039"/>
    <w:rsid w:val="001811A1"/>
    <w:rsid w:val="00181663"/>
    <w:rsid w:val="00181CAF"/>
    <w:rsid w:val="00181EFB"/>
    <w:rsid w:val="00182055"/>
    <w:rsid w:val="001822C8"/>
    <w:rsid w:val="00182651"/>
    <w:rsid w:val="00182892"/>
    <w:rsid w:val="00182D63"/>
    <w:rsid w:val="00182FE4"/>
    <w:rsid w:val="0018309F"/>
    <w:rsid w:val="001831D1"/>
    <w:rsid w:val="001831E9"/>
    <w:rsid w:val="001832C3"/>
    <w:rsid w:val="001837D6"/>
    <w:rsid w:val="00183890"/>
    <w:rsid w:val="00183A06"/>
    <w:rsid w:val="00183E72"/>
    <w:rsid w:val="0018413E"/>
    <w:rsid w:val="001842D5"/>
    <w:rsid w:val="00184438"/>
    <w:rsid w:val="0018466C"/>
    <w:rsid w:val="00184CF3"/>
    <w:rsid w:val="00185442"/>
    <w:rsid w:val="00185923"/>
    <w:rsid w:val="001859EA"/>
    <w:rsid w:val="00185E0B"/>
    <w:rsid w:val="001865D0"/>
    <w:rsid w:val="0018665E"/>
    <w:rsid w:val="001868A6"/>
    <w:rsid w:val="00186C01"/>
    <w:rsid w:val="00186CAA"/>
    <w:rsid w:val="00186F82"/>
    <w:rsid w:val="001873D2"/>
    <w:rsid w:val="00187406"/>
    <w:rsid w:val="00187455"/>
    <w:rsid w:val="001876F1"/>
    <w:rsid w:val="001877CA"/>
    <w:rsid w:val="00187A8A"/>
    <w:rsid w:val="00190356"/>
    <w:rsid w:val="001903DB"/>
    <w:rsid w:val="0019040D"/>
    <w:rsid w:val="001904EF"/>
    <w:rsid w:val="00190E1E"/>
    <w:rsid w:val="0019103A"/>
    <w:rsid w:val="00191329"/>
    <w:rsid w:val="00191353"/>
    <w:rsid w:val="00191429"/>
    <w:rsid w:val="001914C5"/>
    <w:rsid w:val="0019194A"/>
    <w:rsid w:val="00191BA3"/>
    <w:rsid w:val="00192262"/>
    <w:rsid w:val="00192307"/>
    <w:rsid w:val="0019249F"/>
    <w:rsid w:val="001926DA"/>
    <w:rsid w:val="00192DF4"/>
    <w:rsid w:val="001930C1"/>
    <w:rsid w:val="001933FE"/>
    <w:rsid w:val="00193741"/>
    <w:rsid w:val="00193A30"/>
    <w:rsid w:val="00193A47"/>
    <w:rsid w:val="00193DF1"/>
    <w:rsid w:val="00193E24"/>
    <w:rsid w:val="00193E3A"/>
    <w:rsid w:val="00194209"/>
    <w:rsid w:val="0019449A"/>
    <w:rsid w:val="001946CA"/>
    <w:rsid w:val="00194771"/>
    <w:rsid w:val="0019489C"/>
    <w:rsid w:val="00194A62"/>
    <w:rsid w:val="00194B87"/>
    <w:rsid w:val="00195046"/>
    <w:rsid w:val="00195137"/>
    <w:rsid w:val="00195348"/>
    <w:rsid w:val="0019585B"/>
    <w:rsid w:val="00195D15"/>
    <w:rsid w:val="0019656D"/>
    <w:rsid w:val="0019659B"/>
    <w:rsid w:val="001966AC"/>
    <w:rsid w:val="0019684C"/>
    <w:rsid w:val="00196CBB"/>
    <w:rsid w:val="00196D5A"/>
    <w:rsid w:val="00196F7C"/>
    <w:rsid w:val="00197138"/>
    <w:rsid w:val="00197190"/>
    <w:rsid w:val="001973E7"/>
    <w:rsid w:val="00197415"/>
    <w:rsid w:val="00197664"/>
    <w:rsid w:val="00197A7F"/>
    <w:rsid w:val="00197C72"/>
    <w:rsid w:val="00197D71"/>
    <w:rsid w:val="001A03B3"/>
    <w:rsid w:val="001A0922"/>
    <w:rsid w:val="001A0A10"/>
    <w:rsid w:val="001A0D7F"/>
    <w:rsid w:val="001A0DAC"/>
    <w:rsid w:val="001A13EA"/>
    <w:rsid w:val="001A13F0"/>
    <w:rsid w:val="001A15FB"/>
    <w:rsid w:val="001A197C"/>
    <w:rsid w:val="001A1BCB"/>
    <w:rsid w:val="001A204A"/>
    <w:rsid w:val="001A2340"/>
    <w:rsid w:val="001A3035"/>
    <w:rsid w:val="001A3071"/>
    <w:rsid w:val="001A30BA"/>
    <w:rsid w:val="001A32DC"/>
    <w:rsid w:val="001A36AA"/>
    <w:rsid w:val="001A3A5A"/>
    <w:rsid w:val="001A3AE0"/>
    <w:rsid w:val="001A3F7B"/>
    <w:rsid w:val="001A43CC"/>
    <w:rsid w:val="001A4427"/>
    <w:rsid w:val="001A4C41"/>
    <w:rsid w:val="001A4DEA"/>
    <w:rsid w:val="001A4F3C"/>
    <w:rsid w:val="001A5007"/>
    <w:rsid w:val="001A582C"/>
    <w:rsid w:val="001A5ACE"/>
    <w:rsid w:val="001A5D85"/>
    <w:rsid w:val="001A61A9"/>
    <w:rsid w:val="001A6571"/>
    <w:rsid w:val="001A719B"/>
    <w:rsid w:val="001A750C"/>
    <w:rsid w:val="001A76BD"/>
    <w:rsid w:val="001A76C4"/>
    <w:rsid w:val="001A7730"/>
    <w:rsid w:val="001A7A99"/>
    <w:rsid w:val="001A7BBB"/>
    <w:rsid w:val="001A7ECE"/>
    <w:rsid w:val="001B00EC"/>
    <w:rsid w:val="001B0118"/>
    <w:rsid w:val="001B04B1"/>
    <w:rsid w:val="001B04DB"/>
    <w:rsid w:val="001B0638"/>
    <w:rsid w:val="001B0A5C"/>
    <w:rsid w:val="001B0BC0"/>
    <w:rsid w:val="001B0D73"/>
    <w:rsid w:val="001B12CF"/>
    <w:rsid w:val="001B1396"/>
    <w:rsid w:val="001B141F"/>
    <w:rsid w:val="001B151F"/>
    <w:rsid w:val="001B1662"/>
    <w:rsid w:val="001B18CA"/>
    <w:rsid w:val="001B2763"/>
    <w:rsid w:val="001B289D"/>
    <w:rsid w:val="001B2A01"/>
    <w:rsid w:val="001B2AAA"/>
    <w:rsid w:val="001B2DA6"/>
    <w:rsid w:val="001B342D"/>
    <w:rsid w:val="001B41D0"/>
    <w:rsid w:val="001B4AA3"/>
    <w:rsid w:val="001B4CDE"/>
    <w:rsid w:val="001B51FA"/>
    <w:rsid w:val="001B5737"/>
    <w:rsid w:val="001B5D14"/>
    <w:rsid w:val="001B5ECA"/>
    <w:rsid w:val="001B667B"/>
    <w:rsid w:val="001B6938"/>
    <w:rsid w:val="001B74F9"/>
    <w:rsid w:val="001B754D"/>
    <w:rsid w:val="001B788D"/>
    <w:rsid w:val="001B7C21"/>
    <w:rsid w:val="001C046A"/>
    <w:rsid w:val="001C0543"/>
    <w:rsid w:val="001C05B0"/>
    <w:rsid w:val="001C060D"/>
    <w:rsid w:val="001C0730"/>
    <w:rsid w:val="001C0D8D"/>
    <w:rsid w:val="001C0F07"/>
    <w:rsid w:val="001C0F36"/>
    <w:rsid w:val="001C1118"/>
    <w:rsid w:val="001C1451"/>
    <w:rsid w:val="001C1913"/>
    <w:rsid w:val="001C1CEE"/>
    <w:rsid w:val="001C1EC8"/>
    <w:rsid w:val="001C2161"/>
    <w:rsid w:val="001C21E6"/>
    <w:rsid w:val="001C23FE"/>
    <w:rsid w:val="001C2810"/>
    <w:rsid w:val="001C28B7"/>
    <w:rsid w:val="001C2B0D"/>
    <w:rsid w:val="001C2C6A"/>
    <w:rsid w:val="001C2F87"/>
    <w:rsid w:val="001C3048"/>
    <w:rsid w:val="001C31D0"/>
    <w:rsid w:val="001C3740"/>
    <w:rsid w:val="001C3897"/>
    <w:rsid w:val="001C3A87"/>
    <w:rsid w:val="001C3D39"/>
    <w:rsid w:val="001C3DA9"/>
    <w:rsid w:val="001C3DAB"/>
    <w:rsid w:val="001C4DB1"/>
    <w:rsid w:val="001C4F4A"/>
    <w:rsid w:val="001C5070"/>
    <w:rsid w:val="001C5080"/>
    <w:rsid w:val="001C51A3"/>
    <w:rsid w:val="001C528C"/>
    <w:rsid w:val="001C54B7"/>
    <w:rsid w:val="001C5660"/>
    <w:rsid w:val="001C582F"/>
    <w:rsid w:val="001C5A21"/>
    <w:rsid w:val="001C5B09"/>
    <w:rsid w:val="001C5C2B"/>
    <w:rsid w:val="001C5D23"/>
    <w:rsid w:val="001C5EC9"/>
    <w:rsid w:val="001C5F38"/>
    <w:rsid w:val="001C60E4"/>
    <w:rsid w:val="001C62D4"/>
    <w:rsid w:val="001C6AAB"/>
    <w:rsid w:val="001C6BF1"/>
    <w:rsid w:val="001C6BF2"/>
    <w:rsid w:val="001C6C15"/>
    <w:rsid w:val="001C6CAB"/>
    <w:rsid w:val="001C6DE8"/>
    <w:rsid w:val="001C6E2A"/>
    <w:rsid w:val="001C7175"/>
    <w:rsid w:val="001C736E"/>
    <w:rsid w:val="001C7415"/>
    <w:rsid w:val="001C7460"/>
    <w:rsid w:val="001C771A"/>
    <w:rsid w:val="001C7AE2"/>
    <w:rsid w:val="001C7E94"/>
    <w:rsid w:val="001C7EB8"/>
    <w:rsid w:val="001D037A"/>
    <w:rsid w:val="001D03B4"/>
    <w:rsid w:val="001D0654"/>
    <w:rsid w:val="001D090C"/>
    <w:rsid w:val="001D0E1B"/>
    <w:rsid w:val="001D0EDB"/>
    <w:rsid w:val="001D0FD0"/>
    <w:rsid w:val="001D1793"/>
    <w:rsid w:val="001D1C06"/>
    <w:rsid w:val="001D1E60"/>
    <w:rsid w:val="001D2276"/>
    <w:rsid w:val="001D22A2"/>
    <w:rsid w:val="001D22B3"/>
    <w:rsid w:val="001D260F"/>
    <w:rsid w:val="001D2669"/>
    <w:rsid w:val="001D2929"/>
    <w:rsid w:val="001D2981"/>
    <w:rsid w:val="001D2DC7"/>
    <w:rsid w:val="001D30FC"/>
    <w:rsid w:val="001D310C"/>
    <w:rsid w:val="001D353E"/>
    <w:rsid w:val="001D3843"/>
    <w:rsid w:val="001D3AF7"/>
    <w:rsid w:val="001D428E"/>
    <w:rsid w:val="001D499B"/>
    <w:rsid w:val="001D4A70"/>
    <w:rsid w:val="001D4F71"/>
    <w:rsid w:val="001D4FCC"/>
    <w:rsid w:val="001D501B"/>
    <w:rsid w:val="001D5047"/>
    <w:rsid w:val="001D515E"/>
    <w:rsid w:val="001D51D4"/>
    <w:rsid w:val="001D589E"/>
    <w:rsid w:val="001D58EC"/>
    <w:rsid w:val="001D59D5"/>
    <w:rsid w:val="001D59DB"/>
    <w:rsid w:val="001D5A38"/>
    <w:rsid w:val="001D5D28"/>
    <w:rsid w:val="001D5E65"/>
    <w:rsid w:val="001D62E4"/>
    <w:rsid w:val="001D6533"/>
    <w:rsid w:val="001D661B"/>
    <w:rsid w:val="001D6626"/>
    <w:rsid w:val="001D66F3"/>
    <w:rsid w:val="001D6FC7"/>
    <w:rsid w:val="001D71D3"/>
    <w:rsid w:val="001D7C78"/>
    <w:rsid w:val="001D7D4C"/>
    <w:rsid w:val="001D7D6E"/>
    <w:rsid w:val="001E001A"/>
    <w:rsid w:val="001E0C6B"/>
    <w:rsid w:val="001E1064"/>
    <w:rsid w:val="001E129B"/>
    <w:rsid w:val="001E14A6"/>
    <w:rsid w:val="001E17D0"/>
    <w:rsid w:val="001E193B"/>
    <w:rsid w:val="001E19FD"/>
    <w:rsid w:val="001E1E32"/>
    <w:rsid w:val="001E292E"/>
    <w:rsid w:val="001E2B38"/>
    <w:rsid w:val="001E2D19"/>
    <w:rsid w:val="001E2D65"/>
    <w:rsid w:val="001E33CF"/>
    <w:rsid w:val="001E3529"/>
    <w:rsid w:val="001E3686"/>
    <w:rsid w:val="001E37F9"/>
    <w:rsid w:val="001E3806"/>
    <w:rsid w:val="001E3F5D"/>
    <w:rsid w:val="001E431D"/>
    <w:rsid w:val="001E433A"/>
    <w:rsid w:val="001E439A"/>
    <w:rsid w:val="001E4CA7"/>
    <w:rsid w:val="001E4CF8"/>
    <w:rsid w:val="001E4F7F"/>
    <w:rsid w:val="001E568B"/>
    <w:rsid w:val="001E5F75"/>
    <w:rsid w:val="001E6414"/>
    <w:rsid w:val="001E64CA"/>
    <w:rsid w:val="001E693E"/>
    <w:rsid w:val="001E69A4"/>
    <w:rsid w:val="001E6B0E"/>
    <w:rsid w:val="001E6D0C"/>
    <w:rsid w:val="001E6DDF"/>
    <w:rsid w:val="001E73BF"/>
    <w:rsid w:val="001F001B"/>
    <w:rsid w:val="001F003E"/>
    <w:rsid w:val="001F048E"/>
    <w:rsid w:val="001F0701"/>
    <w:rsid w:val="001F0825"/>
    <w:rsid w:val="001F0D1C"/>
    <w:rsid w:val="001F1018"/>
    <w:rsid w:val="001F15EE"/>
    <w:rsid w:val="001F1851"/>
    <w:rsid w:val="001F185C"/>
    <w:rsid w:val="001F1B50"/>
    <w:rsid w:val="001F2676"/>
    <w:rsid w:val="001F2729"/>
    <w:rsid w:val="001F27D6"/>
    <w:rsid w:val="001F2AD8"/>
    <w:rsid w:val="001F308E"/>
    <w:rsid w:val="001F34FA"/>
    <w:rsid w:val="001F35AF"/>
    <w:rsid w:val="001F38D8"/>
    <w:rsid w:val="001F3B44"/>
    <w:rsid w:val="001F3BB2"/>
    <w:rsid w:val="001F3C65"/>
    <w:rsid w:val="001F3DBC"/>
    <w:rsid w:val="001F42B5"/>
    <w:rsid w:val="001F42EB"/>
    <w:rsid w:val="001F44DD"/>
    <w:rsid w:val="001F4877"/>
    <w:rsid w:val="001F4880"/>
    <w:rsid w:val="001F49E0"/>
    <w:rsid w:val="001F4AB9"/>
    <w:rsid w:val="001F519E"/>
    <w:rsid w:val="001F5EC9"/>
    <w:rsid w:val="001F6158"/>
    <w:rsid w:val="001F6335"/>
    <w:rsid w:val="001F633E"/>
    <w:rsid w:val="001F6D41"/>
    <w:rsid w:val="001F6F63"/>
    <w:rsid w:val="001F70B8"/>
    <w:rsid w:val="001F79CE"/>
    <w:rsid w:val="001F7BE1"/>
    <w:rsid w:val="001F7D63"/>
    <w:rsid w:val="001F7F29"/>
    <w:rsid w:val="00200084"/>
    <w:rsid w:val="00200CD7"/>
    <w:rsid w:val="00200DF2"/>
    <w:rsid w:val="00200DF3"/>
    <w:rsid w:val="002011D8"/>
    <w:rsid w:val="00201284"/>
    <w:rsid w:val="00201D6B"/>
    <w:rsid w:val="00201F6A"/>
    <w:rsid w:val="00202038"/>
    <w:rsid w:val="00202C4C"/>
    <w:rsid w:val="00202EE4"/>
    <w:rsid w:val="00202F91"/>
    <w:rsid w:val="002031DB"/>
    <w:rsid w:val="0020362C"/>
    <w:rsid w:val="0020386A"/>
    <w:rsid w:val="00203873"/>
    <w:rsid w:val="00203BD6"/>
    <w:rsid w:val="00203BE8"/>
    <w:rsid w:val="00203E8F"/>
    <w:rsid w:val="00203EF1"/>
    <w:rsid w:val="00204352"/>
    <w:rsid w:val="002045F9"/>
    <w:rsid w:val="00204D6E"/>
    <w:rsid w:val="00204DB9"/>
    <w:rsid w:val="002053D1"/>
    <w:rsid w:val="0020543A"/>
    <w:rsid w:val="0020592E"/>
    <w:rsid w:val="00205A28"/>
    <w:rsid w:val="00205D5D"/>
    <w:rsid w:val="00206071"/>
    <w:rsid w:val="0020674D"/>
    <w:rsid w:val="002069E6"/>
    <w:rsid w:val="00206CCB"/>
    <w:rsid w:val="00206DF0"/>
    <w:rsid w:val="00207120"/>
    <w:rsid w:val="00207527"/>
    <w:rsid w:val="002077F5"/>
    <w:rsid w:val="00207937"/>
    <w:rsid w:val="00207966"/>
    <w:rsid w:val="00207A1F"/>
    <w:rsid w:val="00207D88"/>
    <w:rsid w:val="0021033D"/>
    <w:rsid w:val="00210A04"/>
    <w:rsid w:val="00211118"/>
    <w:rsid w:val="00211182"/>
    <w:rsid w:val="002117C5"/>
    <w:rsid w:val="00211824"/>
    <w:rsid w:val="00211D46"/>
    <w:rsid w:val="00211E3B"/>
    <w:rsid w:val="00211E67"/>
    <w:rsid w:val="00212092"/>
    <w:rsid w:val="0021271A"/>
    <w:rsid w:val="002127FD"/>
    <w:rsid w:val="0021286C"/>
    <w:rsid w:val="00212D35"/>
    <w:rsid w:val="0021318B"/>
    <w:rsid w:val="002131CB"/>
    <w:rsid w:val="002134D4"/>
    <w:rsid w:val="002136AB"/>
    <w:rsid w:val="00213BA4"/>
    <w:rsid w:val="00214114"/>
    <w:rsid w:val="002143CD"/>
    <w:rsid w:val="0021454A"/>
    <w:rsid w:val="00214727"/>
    <w:rsid w:val="00215756"/>
    <w:rsid w:val="00215841"/>
    <w:rsid w:val="00215850"/>
    <w:rsid w:val="00215964"/>
    <w:rsid w:val="00215D30"/>
    <w:rsid w:val="00215E6E"/>
    <w:rsid w:val="00215F67"/>
    <w:rsid w:val="00216142"/>
    <w:rsid w:val="002165B4"/>
    <w:rsid w:val="002165DF"/>
    <w:rsid w:val="00216757"/>
    <w:rsid w:val="002167D9"/>
    <w:rsid w:val="002168CD"/>
    <w:rsid w:val="00216B09"/>
    <w:rsid w:val="00216B82"/>
    <w:rsid w:val="00216D5F"/>
    <w:rsid w:val="00216DC3"/>
    <w:rsid w:val="00216ECB"/>
    <w:rsid w:val="00216FBE"/>
    <w:rsid w:val="0021707A"/>
    <w:rsid w:val="0021750D"/>
    <w:rsid w:val="0021758D"/>
    <w:rsid w:val="00217841"/>
    <w:rsid w:val="0021786C"/>
    <w:rsid w:val="00217BCD"/>
    <w:rsid w:val="00217CAA"/>
    <w:rsid w:val="00217D53"/>
    <w:rsid w:val="00220244"/>
    <w:rsid w:val="0022029D"/>
    <w:rsid w:val="00220626"/>
    <w:rsid w:val="0022078A"/>
    <w:rsid w:val="002212FF"/>
    <w:rsid w:val="0022139F"/>
    <w:rsid w:val="002217D9"/>
    <w:rsid w:val="00221E04"/>
    <w:rsid w:val="00222073"/>
    <w:rsid w:val="002221F7"/>
    <w:rsid w:val="002226A7"/>
    <w:rsid w:val="00222A67"/>
    <w:rsid w:val="00223195"/>
    <w:rsid w:val="0022367B"/>
    <w:rsid w:val="0022392C"/>
    <w:rsid w:val="00223DBE"/>
    <w:rsid w:val="00223DF2"/>
    <w:rsid w:val="00223F7C"/>
    <w:rsid w:val="0022442C"/>
    <w:rsid w:val="002244AC"/>
    <w:rsid w:val="00224D22"/>
    <w:rsid w:val="00224D4F"/>
    <w:rsid w:val="00225076"/>
    <w:rsid w:val="00225290"/>
    <w:rsid w:val="00225AD0"/>
    <w:rsid w:val="00225E39"/>
    <w:rsid w:val="00226008"/>
    <w:rsid w:val="002260FD"/>
    <w:rsid w:val="002261CF"/>
    <w:rsid w:val="00226333"/>
    <w:rsid w:val="002265BA"/>
    <w:rsid w:val="00226780"/>
    <w:rsid w:val="0022680E"/>
    <w:rsid w:val="00226834"/>
    <w:rsid w:val="00226C7A"/>
    <w:rsid w:val="00226F5F"/>
    <w:rsid w:val="00227080"/>
    <w:rsid w:val="00227576"/>
    <w:rsid w:val="00227591"/>
    <w:rsid w:val="002277CC"/>
    <w:rsid w:val="00227848"/>
    <w:rsid w:val="00227EDE"/>
    <w:rsid w:val="00227FCA"/>
    <w:rsid w:val="00230031"/>
    <w:rsid w:val="00230447"/>
    <w:rsid w:val="0023075B"/>
    <w:rsid w:val="00230A54"/>
    <w:rsid w:val="00230B92"/>
    <w:rsid w:val="00230E2D"/>
    <w:rsid w:val="00230EDD"/>
    <w:rsid w:val="00231034"/>
    <w:rsid w:val="00231133"/>
    <w:rsid w:val="00231365"/>
    <w:rsid w:val="0023166A"/>
    <w:rsid w:val="0023181F"/>
    <w:rsid w:val="00231ADB"/>
    <w:rsid w:val="00231C71"/>
    <w:rsid w:val="00231CC8"/>
    <w:rsid w:val="00231DFC"/>
    <w:rsid w:val="00231F0F"/>
    <w:rsid w:val="00231F7F"/>
    <w:rsid w:val="002322DF"/>
    <w:rsid w:val="00232C90"/>
    <w:rsid w:val="00232EE7"/>
    <w:rsid w:val="00232FDB"/>
    <w:rsid w:val="00233041"/>
    <w:rsid w:val="00233302"/>
    <w:rsid w:val="00233468"/>
    <w:rsid w:val="002338AC"/>
    <w:rsid w:val="00233ABC"/>
    <w:rsid w:val="00233C56"/>
    <w:rsid w:val="00233E4C"/>
    <w:rsid w:val="00233E55"/>
    <w:rsid w:val="00234792"/>
    <w:rsid w:val="0023493C"/>
    <w:rsid w:val="00234E1B"/>
    <w:rsid w:val="00234F06"/>
    <w:rsid w:val="00235415"/>
    <w:rsid w:val="002354B1"/>
    <w:rsid w:val="002355AD"/>
    <w:rsid w:val="002356D2"/>
    <w:rsid w:val="002356E5"/>
    <w:rsid w:val="002359D9"/>
    <w:rsid w:val="002359FD"/>
    <w:rsid w:val="00235AED"/>
    <w:rsid w:val="00235E54"/>
    <w:rsid w:val="002360EE"/>
    <w:rsid w:val="00236454"/>
    <w:rsid w:val="0023659E"/>
    <w:rsid w:val="002368DD"/>
    <w:rsid w:val="00236B36"/>
    <w:rsid w:val="00236B49"/>
    <w:rsid w:val="00236EB6"/>
    <w:rsid w:val="002370FE"/>
    <w:rsid w:val="00237638"/>
    <w:rsid w:val="002377B0"/>
    <w:rsid w:val="00237938"/>
    <w:rsid w:val="00237C41"/>
    <w:rsid w:val="00237DE8"/>
    <w:rsid w:val="00237E47"/>
    <w:rsid w:val="00237E5E"/>
    <w:rsid w:val="00237F38"/>
    <w:rsid w:val="0024000A"/>
    <w:rsid w:val="002404E1"/>
    <w:rsid w:val="00240703"/>
    <w:rsid w:val="0024074A"/>
    <w:rsid w:val="002407F6"/>
    <w:rsid w:val="00240C90"/>
    <w:rsid w:val="00240DA6"/>
    <w:rsid w:val="00240E9A"/>
    <w:rsid w:val="0024176B"/>
    <w:rsid w:val="00241791"/>
    <w:rsid w:val="00241CFD"/>
    <w:rsid w:val="00241E6F"/>
    <w:rsid w:val="0024223A"/>
    <w:rsid w:val="00242356"/>
    <w:rsid w:val="00242397"/>
    <w:rsid w:val="0024293E"/>
    <w:rsid w:val="002430F2"/>
    <w:rsid w:val="00243374"/>
    <w:rsid w:val="0024354F"/>
    <w:rsid w:val="00243563"/>
    <w:rsid w:val="00243ADC"/>
    <w:rsid w:val="00243C0E"/>
    <w:rsid w:val="00243EFA"/>
    <w:rsid w:val="00243F22"/>
    <w:rsid w:val="00243F7E"/>
    <w:rsid w:val="00244140"/>
    <w:rsid w:val="00244196"/>
    <w:rsid w:val="00244314"/>
    <w:rsid w:val="00244394"/>
    <w:rsid w:val="002444D2"/>
    <w:rsid w:val="00244581"/>
    <w:rsid w:val="002449BE"/>
    <w:rsid w:val="00244D70"/>
    <w:rsid w:val="00244E8D"/>
    <w:rsid w:val="00244ED5"/>
    <w:rsid w:val="00245673"/>
    <w:rsid w:val="0024583E"/>
    <w:rsid w:val="002458E4"/>
    <w:rsid w:val="00245905"/>
    <w:rsid w:val="002459DE"/>
    <w:rsid w:val="00245AAC"/>
    <w:rsid w:val="00245B8A"/>
    <w:rsid w:val="002461F5"/>
    <w:rsid w:val="00246334"/>
    <w:rsid w:val="0024633E"/>
    <w:rsid w:val="00246935"/>
    <w:rsid w:val="00246E4D"/>
    <w:rsid w:val="00247923"/>
    <w:rsid w:val="00247C5A"/>
    <w:rsid w:val="00247C6B"/>
    <w:rsid w:val="00247ECB"/>
    <w:rsid w:val="0024B9B1"/>
    <w:rsid w:val="002504AF"/>
    <w:rsid w:val="0025070D"/>
    <w:rsid w:val="00250DD6"/>
    <w:rsid w:val="00250ED1"/>
    <w:rsid w:val="0025133F"/>
    <w:rsid w:val="00251FB1"/>
    <w:rsid w:val="002528DF"/>
    <w:rsid w:val="00252AA2"/>
    <w:rsid w:val="00252DF2"/>
    <w:rsid w:val="00252F3A"/>
    <w:rsid w:val="00253467"/>
    <w:rsid w:val="00254712"/>
    <w:rsid w:val="00254978"/>
    <w:rsid w:val="00254A14"/>
    <w:rsid w:val="00254E68"/>
    <w:rsid w:val="002555E4"/>
    <w:rsid w:val="0025563A"/>
    <w:rsid w:val="00255B2E"/>
    <w:rsid w:val="00255BB5"/>
    <w:rsid w:val="00256183"/>
    <w:rsid w:val="00256329"/>
    <w:rsid w:val="002563CA"/>
    <w:rsid w:val="00256600"/>
    <w:rsid w:val="0025678D"/>
    <w:rsid w:val="00256983"/>
    <w:rsid w:val="00256C0F"/>
    <w:rsid w:val="00256C4E"/>
    <w:rsid w:val="0025707B"/>
    <w:rsid w:val="00257126"/>
    <w:rsid w:val="00257166"/>
    <w:rsid w:val="00257182"/>
    <w:rsid w:val="00257298"/>
    <w:rsid w:val="00257331"/>
    <w:rsid w:val="00257343"/>
    <w:rsid w:val="0025747E"/>
    <w:rsid w:val="00257538"/>
    <w:rsid w:val="0025767D"/>
    <w:rsid w:val="0025778C"/>
    <w:rsid w:val="002578AD"/>
    <w:rsid w:val="00257A3E"/>
    <w:rsid w:val="00257D7C"/>
    <w:rsid w:val="00257F86"/>
    <w:rsid w:val="0026027A"/>
    <w:rsid w:val="00260852"/>
    <w:rsid w:val="00260AA3"/>
    <w:rsid w:val="00260DEF"/>
    <w:rsid w:val="002610EC"/>
    <w:rsid w:val="0026155F"/>
    <w:rsid w:val="002617F4"/>
    <w:rsid w:val="0026193E"/>
    <w:rsid w:val="00261965"/>
    <w:rsid w:val="002619B3"/>
    <w:rsid w:val="00261BC9"/>
    <w:rsid w:val="00261C8E"/>
    <w:rsid w:val="00261C90"/>
    <w:rsid w:val="00261D71"/>
    <w:rsid w:val="00261E17"/>
    <w:rsid w:val="002620C0"/>
    <w:rsid w:val="00262158"/>
    <w:rsid w:val="0026258E"/>
    <w:rsid w:val="0026288E"/>
    <w:rsid w:val="00262B01"/>
    <w:rsid w:val="00262BD3"/>
    <w:rsid w:val="00262D8D"/>
    <w:rsid w:val="00262E0B"/>
    <w:rsid w:val="00263068"/>
    <w:rsid w:val="002631EA"/>
    <w:rsid w:val="00263246"/>
    <w:rsid w:val="00263267"/>
    <w:rsid w:val="002633CD"/>
    <w:rsid w:val="0026343A"/>
    <w:rsid w:val="00263500"/>
    <w:rsid w:val="00263849"/>
    <w:rsid w:val="00263A76"/>
    <w:rsid w:val="00263E18"/>
    <w:rsid w:val="00263E5D"/>
    <w:rsid w:val="00264131"/>
    <w:rsid w:val="00264147"/>
    <w:rsid w:val="00264A2B"/>
    <w:rsid w:val="00264A9A"/>
    <w:rsid w:val="00264DE3"/>
    <w:rsid w:val="00264E30"/>
    <w:rsid w:val="00265639"/>
    <w:rsid w:val="002658BF"/>
    <w:rsid w:val="00265FF2"/>
    <w:rsid w:val="00266026"/>
    <w:rsid w:val="00266068"/>
    <w:rsid w:val="002660B4"/>
    <w:rsid w:val="002660E3"/>
    <w:rsid w:val="002662C8"/>
    <w:rsid w:val="0026676E"/>
    <w:rsid w:val="00266AB7"/>
    <w:rsid w:val="00266CA2"/>
    <w:rsid w:val="0026720B"/>
    <w:rsid w:val="0026723B"/>
    <w:rsid w:val="002675F0"/>
    <w:rsid w:val="002677D1"/>
    <w:rsid w:val="0026781D"/>
    <w:rsid w:val="00267B79"/>
    <w:rsid w:val="00267E12"/>
    <w:rsid w:val="00267EB6"/>
    <w:rsid w:val="002702E1"/>
    <w:rsid w:val="00270364"/>
    <w:rsid w:val="002705EC"/>
    <w:rsid w:val="00270611"/>
    <w:rsid w:val="002706B6"/>
    <w:rsid w:val="00270F66"/>
    <w:rsid w:val="00271085"/>
    <w:rsid w:val="0027108A"/>
    <w:rsid w:val="002710C7"/>
    <w:rsid w:val="00271475"/>
    <w:rsid w:val="0027152C"/>
    <w:rsid w:val="002720CA"/>
    <w:rsid w:val="00272469"/>
    <w:rsid w:val="00272729"/>
    <w:rsid w:val="00272868"/>
    <w:rsid w:val="00272AA6"/>
    <w:rsid w:val="00272C17"/>
    <w:rsid w:val="00272E80"/>
    <w:rsid w:val="00272FA8"/>
    <w:rsid w:val="00273306"/>
    <w:rsid w:val="00273577"/>
    <w:rsid w:val="00273819"/>
    <w:rsid w:val="00273B2D"/>
    <w:rsid w:val="00273B55"/>
    <w:rsid w:val="00273CAC"/>
    <w:rsid w:val="00273D57"/>
    <w:rsid w:val="00273DBA"/>
    <w:rsid w:val="00274198"/>
    <w:rsid w:val="00274203"/>
    <w:rsid w:val="002743A7"/>
    <w:rsid w:val="002746FA"/>
    <w:rsid w:val="00274B03"/>
    <w:rsid w:val="00275624"/>
    <w:rsid w:val="00275683"/>
    <w:rsid w:val="00275708"/>
    <w:rsid w:val="002759CA"/>
    <w:rsid w:val="00275A4C"/>
    <w:rsid w:val="00275A7E"/>
    <w:rsid w:val="00275BC2"/>
    <w:rsid w:val="00275FFB"/>
    <w:rsid w:val="002760BC"/>
    <w:rsid w:val="00276299"/>
    <w:rsid w:val="00276731"/>
    <w:rsid w:val="00276853"/>
    <w:rsid w:val="00276C43"/>
    <w:rsid w:val="00276D8C"/>
    <w:rsid w:val="00276DE0"/>
    <w:rsid w:val="00276EED"/>
    <w:rsid w:val="00277072"/>
    <w:rsid w:val="00277089"/>
    <w:rsid w:val="002773C7"/>
    <w:rsid w:val="00277480"/>
    <w:rsid w:val="002774FB"/>
    <w:rsid w:val="00277625"/>
    <w:rsid w:val="00277A3B"/>
    <w:rsid w:val="00277B39"/>
    <w:rsid w:val="00277C3B"/>
    <w:rsid w:val="00277C90"/>
    <w:rsid w:val="00277E4E"/>
    <w:rsid w:val="00280008"/>
    <w:rsid w:val="002800D6"/>
    <w:rsid w:val="002803AF"/>
    <w:rsid w:val="002803C7"/>
    <w:rsid w:val="002804CA"/>
    <w:rsid w:val="0028068B"/>
    <w:rsid w:val="00280971"/>
    <w:rsid w:val="00281427"/>
    <w:rsid w:val="00281500"/>
    <w:rsid w:val="00281754"/>
    <w:rsid w:val="00281B76"/>
    <w:rsid w:val="002821A2"/>
    <w:rsid w:val="002822C9"/>
    <w:rsid w:val="00282520"/>
    <w:rsid w:val="0028256E"/>
    <w:rsid w:val="00282868"/>
    <w:rsid w:val="00282D91"/>
    <w:rsid w:val="00282E8E"/>
    <w:rsid w:val="002830E2"/>
    <w:rsid w:val="0028328E"/>
    <w:rsid w:val="00283352"/>
    <w:rsid w:val="0028353D"/>
    <w:rsid w:val="00283955"/>
    <w:rsid w:val="00283BF6"/>
    <w:rsid w:val="0028461F"/>
    <w:rsid w:val="00284C72"/>
    <w:rsid w:val="0028511C"/>
    <w:rsid w:val="00285123"/>
    <w:rsid w:val="00285137"/>
    <w:rsid w:val="00285448"/>
    <w:rsid w:val="002856A5"/>
    <w:rsid w:val="002856EB"/>
    <w:rsid w:val="0028576E"/>
    <w:rsid w:val="00285B58"/>
    <w:rsid w:val="002860CF"/>
    <w:rsid w:val="00286363"/>
    <w:rsid w:val="0028664C"/>
    <w:rsid w:val="0028679B"/>
    <w:rsid w:val="00286959"/>
    <w:rsid w:val="00286CF1"/>
    <w:rsid w:val="00286EEE"/>
    <w:rsid w:val="0028781C"/>
    <w:rsid w:val="00287A3C"/>
    <w:rsid w:val="00287F06"/>
    <w:rsid w:val="002902DF"/>
    <w:rsid w:val="0029064D"/>
    <w:rsid w:val="00290668"/>
    <w:rsid w:val="00290D78"/>
    <w:rsid w:val="00290DA9"/>
    <w:rsid w:val="00290F29"/>
    <w:rsid w:val="00291154"/>
    <w:rsid w:val="00291245"/>
    <w:rsid w:val="00291673"/>
    <w:rsid w:val="00291794"/>
    <w:rsid w:val="00291C0B"/>
    <w:rsid w:val="00291F75"/>
    <w:rsid w:val="002925AC"/>
    <w:rsid w:val="00292946"/>
    <w:rsid w:val="00292AFD"/>
    <w:rsid w:val="00292C8A"/>
    <w:rsid w:val="00292D7B"/>
    <w:rsid w:val="00292EAD"/>
    <w:rsid w:val="00293310"/>
    <w:rsid w:val="0029333B"/>
    <w:rsid w:val="002933BC"/>
    <w:rsid w:val="00293531"/>
    <w:rsid w:val="002938D7"/>
    <w:rsid w:val="002939A8"/>
    <w:rsid w:val="00293EC8"/>
    <w:rsid w:val="00293F86"/>
    <w:rsid w:val="002941B8"/>
    <w:rsid w:val="00294311"/>
    <w:rsid w:val="0029460C"/>
    <w:rsid w:val="0029482A"/>
    <w:rsid w:val="00294A17"/>
    <w:rsid w:val="00294C0E"/>
    <w:rsid w:val="00294E4D"/>
    <w:rsid w:val="00294F6F"/>
    <w:rsid w:val="00295469"/>
    <w:rsid w:val="002954C4"/>
    <w:rsid w:val="002955DE"/>
    <w:rsid w:val="00295B93"/>
    <w:rsid w:val="00296118"/>
    <w:rsid w:val="00296367"/>
    <w:rsid w:val="0029687D"/>
    <w:rsid w:val="0029698F"/>
    <w:rsid w:val="00296BD1"/>
    <w:rsid w:val="0029707B"/>
    <w:rsid w:val="002970EC"/>
    <w:rsid w:val="00297339"/>
    <w:rsid w:val="002973D5"/>
    <w:rsid w:val="00297761"/>
    <w:rsid w:val="00297832"/>
    <w:rsid w:val="00297919"/>
    <w:rsid w:val="00297CD4"/>
    <w:rsid w:val="00297EC0"/>
    <w:rsid w:val="002A03E6"/>
    <w:rsid w:val="002A0A85"/>
    <w:rsid w:val="002A0B0B"/>
    <w:rsid w:val="002A0B7E"/>
    <w:rsid w:val="002A1070"/>
    <w:rsid w:val="002A1379"/>
    <w:rsid w:val="002A1D9C"/>
    <w:rsid w:val="002A1E77"/>
    <w:rsid w:val="002A209E"/>
    <w:rsid w:val="002A213A"/>
    <w:rsid w:val="002A22FB"/>
    <w:rsid w:val="002A2588"/>
    <w:rsid w:val="002A2A01"/>
    <w:rsid w:val="002A2D4C"/>
    <w:rsid w:val="002A31F3"/>
    <w:rsid w:val="002A342A"/>
    <w:rsid w:val="002A347F"/>
    <w:rsid w:val="002A34AB"/>
    <w:rsid w:val="002A35F2"/>
    <w:rsid w:val="002A3646"/>
    <w:rsid w:val="002A37A0"/>
    <w:rsid w:val="002A4247"/>
    <w:rsid w:val="002A42BF"/>
    <w:rsid w:val="002A43A6"/>
    <w:rsid w:val="002A465A"/>
    <w:rsid w:val="002A4A36"/>
    <w:rsid w:val="002A4DA1"/>
    <w:rsid w:val="002A4F93"/>
    <w:rsid w:val="002A52D2"/>
    <w:rsid w:val="002A55AF"/>
    <w:rsid w:val="002A567C"/>
    <w:rsid w:val="002A581E"/>
    <w:rsid w:val="002A5D9B"/>
    <w:rsid w:val="002A6339"/>
    <w:rsid w:val="002A6D61"/>
    <w:rsid w:val="002A7005"/>
    <w:rsid w:val="002A70F0"/>
    <w:rsid w:val="002A71FB"/>
    <w:rsid w:val="002A76FA"/>
    <w:rsid w:val="002A7A14"/>
    <w:rsid w:val="002A7C98"/>
    <w:rsid w:val="002A7F5B"/>
    <w:rsid w:val="002A7FDF"/>
    <w:rsid w:val="002B0276"/>
    <w:rsid w:val="002B08C5"/>
    <w:rsid w:val="002B0B1A"/>
    <w:rsid w:val="002B0D15"/>
    <w:rsid w:val="002B108D"/>
    <w:rsid w:val="002B1164"/>
    <w:rsid w:val="002B12B9"/>
    <w:rsid w:val="002B1386"/>
    <w:rsid w:val="002B15EC"/>
    <w:rsid w:val="002B161D"/>
    <w:rsid w:val="002B17FC"/>
    <w:rsid w:val="002B1B21"/>
    <w:rsid w:val="002B1B44"/>
    <w:rsid w:val="002B1C68"/>
    <w:rsid w:val="002B1D65"/>
    <w:rsid w:val="002B1D85"/>
    <w:rsid w:val="002B1F86"/>
    <w:rsid w:val="002B2554"/>
    <w:rsid w:val="002B2821"/>
    <w:rsid w:val="002B2BE6"/>
    <w:rsid w:val="002B301C"/>
    <w:rsid w:val="002B30BA"/>
    <w:rsid w:val="002B32AE"/>
    <w:rsid w:val="002B3316"/>
    <w:rsid w:val="002B38C5"/>
    <w:rsid w:val="002B44BA"/>
    <w:rsid w:val="002B47C7"/>
    <w:rsid w:val="002B47CA"/>
    <w:rsid w:val="002B494A"/>
    <w:rsid w:val="002B4A5F"/>
    <w:rsid w:val="002B4B8E"/>
    <w:rsid w:val="002B4BDC"/>
    <w:rsid w:val="002B4CDA"/>
    <w:rsid w:val="002B5441"/>
    <w:rsid w:val="002B585F"/>
    <w:rsid w:val="002B58F2"/>
    <w:rsid w:val="002B5A81"/>
    <w:rsid w:val="002B5AC2"/>
    <w:rsid w:val="002B5B67"/>
    <w:rsid w:val="002B63C4"/>
    <w:rsid w:val="002B661C"/>
    <w:rsid w:val="002B6676"/>
    <w:rsid w:val="002B6F78"/>
    <w:rsid w:val="002B6F9B"/>
    <w:rsid w:val="002B73D4"/>
    <w:rsid w:val="002B761F"/>
    <w:rsid w:val="002B7962"/>
    <w:rsid w:val="002B7BF6"/>
    <w:rsid w:val="002B7EE8"/>
    <w:rsid w:val="002C0532"/>
    <w:rsid w:val="002C08F1"/>
    <w:rsid w:val="002C0DAC"/>
    <w:rsid w:val="002C0F49"/>
    <w:rsid w:val="002C1183"/>
    <w:rsid w:val="002C1483"/>
    <w:rsid w:val="002C1C18"/>
    <w:rsid w:val="002C1D99"/>
    <w:rsid w:val="002C1FF7"/>
    <w:rsid w:val="002C23E8"/>
    <w:rsid w:val="002C37DB"/>
    <w:rsid w:val="002C3E9B"/>
    <w:rsid w:val="002C4097"/>
    <w:rsid w:val="002C43D1"/>
    <w:rsid w:val="002C4BC1"/>
    <w:rsid w:val="002C4CBC"/>
    <w:rsid w:val="002C4F33"/>
    <w:rsid w:val="002C5297"/>
    <w:rsid w:val="002C5401"/>
    <w:rsid w:val="002C5520"/>
    <w:rsid w:val="002C5B61"/>
    <w:rsid w:val="002C5D1D"/>
    <w:rsid w:val="002C63D1"/>
    <w:rsid w:val="002C66AA"/>
    <w:rsid w:val="002C6A72"/>
    <w:rsid w:val="002C7717"/>
    <w:rsid w:val="002C789D"/>
    <w:rsid w:val="002C7992"/>
    <w:rsid w:val="002C7C4A"/>
    <w:rsid w:val="002C7DAC"/>
    <w:rsid w:val="002D0367"/>
    <w:rsid w:val="002D11E2"/>
    <w:rsid w:val="002D1934"/>
    <w:rsid w:val="002D1C27"/>
    <w:rsid w:val="002D23C4"/>
    <w:rsid w:val="002D2E55"/>
    <w:rsid w:val="002D3018"/>
    <w:rsid w:val="002D341F"/>
    <w:rsid w:val="002D34B6"/>
    <w:rsid w:val="002D3A67"/>
    <w:rsid w:val="002D3B8B"/>
    <w:rsid w:val="002D3BFA"/>
    <w:rsid w:val="002D3C62"/>
    <w:rsid w:val="002D3F20"/>
    <w:rsid w:val="002D3FB6"/>
    <w:rsid w:val="002D3FC7"/>
    <w:rsid w:val="002D42A8"/>
    <w:rsid w:val="002D42F2"/>
    <w:rsid w:val="002D461F"/>
    <w:rsid w:val="002D4B98"/>
    <w:rsid w:val="002D4F10"/>
    <w:rsid w:val="002D5562"/>
    <w:rsid w:val="002D55CA"/>
    <w:rsid w:val="002D56F3"/>
    <w:rsid w:val="002D588F"/>
    <w:rsid w:val="002D58E8"/>
    <w:rsid w:val="002D59AD"/>
    <w:rsid w:val="002D5EE0"/>
    <w:rsid w:val="002D62A0"/>
    <w:rsid w:val="002D63F9"/>
    <w:rsid w:val="002D6457"/>
    <w:rsid w:val="002D6981"/>
    <w:rsid w:val="002D6F35"/>
    <w:rsid w:val="002D70AA"/>
    <w:rsid w:val="002D7443"/>
    <w:rsid w:val="002D7BD2"/>
    <w:rsid w:val="002E0154"/>
    <w:rsid w:val="002E063E"/>
    <w:rsid w:val="002E0973"/>
    <w:rsid w:val="002E0BEF"/>
    <w:rsid w:val="002E0E84"/>
    <w:rsid w:val="002E0E99"/>
    <w:rsid w:val="002E0F0E"/>
    <w:rsid w:val="002E0F72"/>
    <w:rsid w:val="002E0F81"/>
    <w:rsid w:val="002E15FE"/>
    <w:rsid w:val="002E2305"/>
    <w:rsid w:val="002E27B6"/>
    <w:rsid w:val="002E2B74"/>
    <w:rsid w:val="002E313B"/>
    <w:rsid w:val="002E31AC"/>
    <w:rsid w:val="002E38ED"/>
    <w:rsid w:val="002E3BAC"/>
    <w:rsid w:val="002E3C32"/>
    <w:rsid w:val="002E3F00"/>
    <w:rsid w:val="002E3FFA"/>
    <w:rsid w:val="002E43EA"/>
    <w:rsid w:val="002E4566"/>
    <w:rsid w:val="002E4F8C"/>
    <w:rsid w:val="002E538D"/>
    <w:rsid w:val="002E55C8"/>
    <w:rsid w:val="002E5821"/>
    <w:rsid w:val="002E5CFA"/>
    <w:rsid w:val="002E641B"/>
    <w:rsid w:val="002E6BC1"/>
    <w:rsid w:val="002E6EE4"/>
    <w:rsid w:val="002E6F51"/>
    <w:rsid w:val="002E6FEB"/>
    <w:rsid w:val="002E7049"/>
    <w:rsid w:val="002E7286"/>
    <w:rsid w:val="002E7388"/>
    <w:rsid w:val="002E744B"/>
    <w:rsid w:val="002E74A4"/>
    <w:rsid w:val="002E74B9"/>
    <w:rsid w:val="002E788C"/>
    <w:rsid w:val="002F0470"/>
    <w:rsid w:val="002F04F7"/>
    <w:rsid w:val="002F059C"/>
    <w:rsid w:val="002F089B"/>
    <w:rsid w:val="002F08C6"/>
    <w:rsid w:val="002F0A26"/>
    <w:rsid w:val="002F0B7D"/>
    <w:rsid w:val="002F13C5"/>
    <w:rsid w:val="002F144D"/>
    <w:rsid w:val="002F14B5"/>
    <w:rsid w:val="002F161D"/>
    <w:rsid w:val="002F16CB"/>
    <w:rsid w:val="002F1811"/>
    <w:rsid w:val="002F1945"/>
    <w:rsid w:val="002F19C7"/>
    <w:rsid w:val="002F1A33"/>
    <w:rsid w:val="002F2335"/>
    <w:rsid w:val="002F2663"/>
    <w:rsid w:val="002F2765"/>
    <w:rsid w:val="002F2A57"/>
    <w:rsid w:val="002F2D20"/>
    <w:rsid w:val="002F3062"/>
    <w:rsid w:val="002F3321"/>
    <w:rsid w:val="002F3561"/>
    <w:rsid w:val="002F3808"/>
    <w:rsid w:val="002F389D"/>
    <w:rsid w:val="002F41ED"/>
    <w:rsid w:val="002F44B4"/>
    <w:rsid w:val="002F4599"/>
    <w:rsid w:val="002F45FB"/>
    <w:rsid w:val="002F45FC"/>
    <w:rsid w:val="002F48D0"/>
    <w:rsid w:val="002F4C82"/>
    <w:rsid w:val="002F59C8"/>
    <w:rsid w:val="002F5CB4"/>
    <w:rsid w:val="002F5D15"/>
    <w:rsid w:val="002F6310"/>
    <w:rsid w:val="002F658C"/>
    <w:rsid w:val="002F667E"/>
    <w:rsid w:val="002F69AF"/>
    <w:rsid w:val="002F6B22"/>
    <w:rsid w:val="002F746F"/>
    <w:rsid w:val="002F7AE0"/>
    <w:rsid w:val="002F7CD8"/>
    <w:rsid w:val="002F7F53"/>
    <w:rsid w:val="002F7FA1"/>
    <w:rsid w:val="002FE0B2"/>
    <w:rsid w:val="0030081F"/>
    <w:rsid w:val="003008B9"/>
    <w:rsid w:val="00300EC3"/>
    <w:rsid w:val="00301CCB"/>
    <w:rsid w:val="0030289D"/>
    <w:rsid w:val="003029E6"/>
    <w:rsid w:val="003029FA"/>
    <w:rsid w:val="00302E3B"/>
    <w:rsid w:val="00302F89"/>
    <w:rsid w:val="0030324E"/>
    <w:rsid w:val="003033F9"/>
    <w:rsid w:val="00303947"/>
    <w:rsid w:val="00303951"/>
    <w:rsid w:val="00303C11"/>
    <w:rsid w:val="00304171"/>
    <w:rsid w:val="00304383"/>
    <w:rsid w:val="00304534"/>
    <w:rsid w:val="003046C0"/>
    <w:rsid w:val="00304A15"/>
    <w:rsid w:val="00304EA7"/>
    <w:rsid w:val="00304EC0"/>
    <w:rsid w:val="00304F5C"/>
    <w:rsid w:val="00304FF9"/>
    <w:rsid w:val="0030526F"/>
    <w:rsid w:val="003056E7"/>
    <w:rsid w:val="003059F2"/>
    <w:rsid w:val="00306121"/>
    <w:rsid w:val="00306384"/>
    <w:rsid w:val="003071FD"/>
    <w:rsid w:val="003100C6"/>
    <w:rsid w:val="003102B6"/>
    <w:rsid w:val="00310346"/>
    <w:rsid w:val="0031042E"/>
    <w:rsid w:val="003111BE"/>
    <w:rsid w:val="00311933"/>
    <w:rsid w:val="00311E05"/>
    <w:rsid w:val="00311E2F"/>
    <w:rsid w:val="00311F4C"/>
    <w:rsid w:val="00312254"/>
    <w:rsid w:val="00312443"/>
    <w:rsid w:val="00313399"/>
    <w:rsid w:val="00314133"/>
    <w:rsid w:val="003141C0"/>
    <w:rsid w:val="003141C6"/>
    <w:rsid w:val="00314339"/>
    <w:rsid w:val="00314520"/>
    <w:rsid w:val="0031456A"/>
    <w:rsid w:val="003148F0"/>
    <w:rsid w:val="00314D80"/>
    <w:rsid w:val="00314F08"/>
    <w:rsid w:val="00315148"/>
    <w:rsid w:val="0031553B"/>
    <w:rsid w:val="003155E9"/>
    <w:rsid w:val="003159A3"/>
    <w:rsid w:val="003159D5"/>
    <w:rsid w:val="00315B0C"/>
    <w:rsid w:val="00315C2A"/>
    <w:rsid w:val="00315CBE"/>
    <w:rsid w:val="003160ED"/>
    <w:rsid w:val="0031644A"/>
    <w:rsid w:val="0031649B"/>
    <w:rsid w:val="003164E8"/>
    <w:rsid w:val="003166E6"/>
    <w:rsid w:val="00316EB3"/>
    <w:rsid w:val="00316F2E"/>
    <w:rsid w:val="0031724D"/>
    <w:rsid w:val="0031726C"/>
    <w:rsid w:val="003174E2"/>
    <w:rsid w:val="0031750B"/>
    <w:rsid w:val="003179EA"/>
    <w:rsid w:val="00317AC0"/>
    <w:rsid w:val="00317BBE"/>
    <w:rsid w:val="00317BD1"/>
    <w:rsid w:val="00320078"/>
    <w:rsid w:val="0032123C"/>
    <w:rsid w:val="0032146A"/>
    <w:rsid w:val="00322045"/>
    <w:rsid w:val="0032206E"/>
    <w:rsid w:val="00322078"/>
    <w:rsid w:val="00322224"/>
    <w:rsid w:val="003226E3"/>
    <w:rsid w:val="00322CFC"/>
    <w:rsid w:val="00323114"/>
    <w:rsid w:val="0032314F"/>
    <w:rsid w:val="00323650"/>
    <w:rsid w:val="00323A4E"/>
    <w:rsid w:val="00323FFB"/>
    <w:rsid w:val="003245D7"/>
    <w:rsid w:val="003249B5"/>
    <w:rsid w:val="00324B91"/>
    <w:rsid w:val="00324D2C"/>
    <w:rsid w:val="00325036"/>
    <w:rsid w:val="003252E1"/>
    <w:rsid w:val="003258BB"/>
    <w:rsid w:val="00325CF0"/>
    <w:rsid w:val="0032600C"/>
    <w:rsid w:val="0032642C"/>
    <w:rsid w:val="00326A72"/>
    <w:rsid w:val="00326A8E"/>
    <w:rsid w:val="00326D68"/>
    <w:rsid w:val="00326E0E"/>
    <w:rsid w:val="00326F16"/>
    <w:rsid w:val="00327732"/>
    <w:rsid w:val="00327BC4"/>
    <w:rsid w:val="00327C8B"/>
    <w:rsid w:val="00327E87"/>
    <w:rsid w:val="00330200"/>
    <w:rsid w:val="00330716"/>
    <w:rsid w:val="00331195"/>
    <w:rsid w:val="003314CC"/>
    <w:rsid w:val="00331757"/>
    <w:rsid w:val="00331B71"/>
    <w:rsid w:val="00331BDC"/>
    <w:rsid w:val="00331E59"/>
    <w:rsid w:val="00331E69"/>
    <w:rsid w:val="00332070"/>
    <w:rsid w:val="003320FA"/>
    <w:rsid w:val="00332309"/>
    <w:rsid w:val="00332562"/>
    <w:rsid w:val="00332738"/>
    <w:rsid w:val="003329AF"/>
    <w:rsid w:val="00332DE5"/>
    <w:rsid w:val="0033339F"/>
    <w:rsid w:val="003333AD"/>
    <w:rsid w:val="00333430"/>
    <w:rsid w:val="0033359E"/>
    <w:rsid w:val="00333BB5"/>
    <w:rsid w:val="00333C06"/>
    <w:rsid w:val="00333DA6"/>
    <w:rsid w:val="00333F8E"/>
    <w:rsid w:val="0033455B"/>
    <w:rsid w:val="003351B2"/>
    <w:rsid w:val="003359B1"/>
    <w:rsid w:val="00335A43"/>
    <w:rsid w:val="00335FAB"/>
    <w:rsid w:val="00335FBF"/>
    <w:rsid w:val="0033632F"/>
    <w:rsid w:val="00336456"/>
    <w:rsid w:val="00336646"/>
    <w:rsid w:val="003367F9"/>
    <w:rsid w:val="00336F99"/>
    <w:rsid w:val="00337488"/>
    <w:rsid w:val="0033760B"/>
    <w:rsid w:val="00337848"/>
    <w:rsid w:val="00337EAC"/>
    <w:rsid w:val="003403F3"/>
    <w:rsid w:val="0034069D"/>
    <w:rsid w:val="003407C7"/>
    <w:rsid w:val="0034083B"/>
    <w:rsid w:val="003408BB"/>
    <w:rsid w:val="00340BD0"/>
    <w:rsid w:val="00340D3D"/>
    <w:rsid w:val="00341438"/>
    <w:rsid w:val="00342189"/>
    <w:rsid w:val="00342253"/>
    <w:rsid w:val="003423D4"/>
    <w:rsid w:val="0034270E"/>
    <w:rsid w:val="003427E5"/>
    <w:rsid w:val="00342AF2"/>
    <w:rsid w:val="00342B3F"/>
    <w:rsid w:val="00343086"/>
    <w:rsid w:val="0034319F"/>
    <w:rsid w:val="00343556"/>
    <w:rsid w:val="00343599"/>
    <w:rsid w:val="0034386B"/>
    <w:rsid w:val="00343A0F"/>
    <w:rsid w:val="00343B41"/>
    <w:rsid w:val="00343C96"/>
    <w:rsid w:val="00343F39"/>
    <w:rsid w:val="003445CA"/>
    <w:rsid w:val="00344979"/>
    <w:rsid w:val="00345178"/>
    <w:rsid w:val="003451FB"/>
    <w:rsid w:val="0034583A"/>
    <w:rsid w:val="003458D5"/>
    <w:rsid w:val="003459D2"/>
    <w:rsid w:val="00345A91"/>
    <w:rsid w:val="00345D7A"/>
    <w:rsid w:val="00345E68"/>
    <w:rsid w:val="0034631F"/>
    <w:rsid w:val="0034649B"/>
    <w:rsid w:val="00346B7C"/>
    <w:rsid w:val="00347173"/>
    <w:rsid w:val="003471C8"/>
    <w:rsid w:val="003472BA"/>
    <w:rsid w:val="00347366"/>
    <w:rsid w:val="003474A6"/>
    <w:rsid w:val="0034757A"/>
    <w:rsid w:val="003475B8"/>
    <w:rsid w:val="003478A2"/>
    <w:rsid w:val="00347D63"/>
    <w:rsid w:val="0035003D"/>
    <w:rsid w:val="003502FA"/>
    <w:rsid w:val="0035039F"/>
    <w:rsid w:val="00350AC0"/>
    <w:rsid w:val="00350BA0"/>
    <w:rsid w:val="00350BB8"/>
    <w:rsid w:val="00350DA4"/>
    <w:rsid w:val="00351107"/>
    <w:rsid w:val="00351492"/>
    <w:rsid w:val="0035193D"/>
    <w:rsid w:val="00351B06"/>
    <w:rsid w:val="00351B11"/>
    <w:rsid w:val="00351CB6"/>
    <w:rsid w:val="00351E5F"/>
    <w:rsid w:val="0035231C"/>
    <w:rsid w:val="003528C2"/>
    <w:rsid w:val="00352D85"/>
    <w:rsid w:val="00353183"/>
    <w:rsid w:val="003532F0"/>
    <w:rsid w:val="003532F3"/>
    <w:rsid w:val="003533DA"/>
    <w:rsid w:val="0035344F"/>
    <w:rsid w:val="00353A9C"/>
    <w:rsid w:val="00353AC9"/>
    <w:rsid w:val="00353B0E"/>
    <w:rsid w:val="00353CA7"/>
    <w:rsid w:val="0035409F"/>
    <w:rsid w:val="00354301"/>
    <w:rsid w:val="00354B50"/>
    <w:rsid w:val="00355184"/>
    <w:rsid w:val="0035526B"/>
    <w:rsid w:val="00355429"/>
    <w:rsid w:val="003557D4"/>
    <w:rsid w:val="00355BEE"/>
    <w:rsid w:val="00355DEF"/>
    <w:rsid w:val="00355EFC"/>
    <w:rsid w:val="00355FAB"/>
    <w:rsid w:val="0035602C"/>
    <w:rsid w:val="003564BA"/>
    <w:rsid w:val="003565AF"/>
    <w:rsid w:val="00356BA0"/>
    <w:rsid w:val="00356F1E"/>
    <w:rsid w:val="003572ED"/>
    <w:rsid w:val="003575E4"/>
    <w:rsid w:val="00357687"/>
    <w:rsid w:val="003576B7"/>
    <w:rsid w:val="0035770C"/>
    <w:rsid w:val="00357C54"/>
    <w:rsid w:val="00357E5E"/>
    <w:rsid w:val="00357ECB"/>
    <w:rsid w:val="00360059"/>
    <w:rsid w:val="003600E3"/>
    <w:rsid w:val="00360602"/>
    <w:rsid w:val="00360C13"/>
    <w:rsid w:val="003612A3"/>
    <w:rsid w:val="0036168F"/>
    <w:rsid w:val="003618C5"/>
    <w:rsid w:val="00361BC1"/>
    <w:rsid w:val="00361E20"/>
    <w:rsid w:val="0036206C"/>
    <w:rsid w:val="00362250"/>
    <w:rsid w:val="003625D9"/>
    <w:rsid w:val="003627D6"/>
    <w:rsid w:val="00362851"/>
    <w:rsid w:val="00362893"/>
    <w:rsid w:val="00362963"/>
    <w:rsid w:val="00362AC0"/>
    <w:rsid w:val="00362BA0"/>
    <w:rsid w:val="00363680"/>
    <w:rsid w:val="0036380C"/>
    <w:rsid w:val="00363D63"/>
    <w:rsid w:val="00363FA7"/>
    <w:rsid w:val="003640E1"/>
    <w:rsid w:val="00364A68"/>
    <w:rsid w:val="00365931"/>
    <w:rsid w:val="00365C56"/>
    <w:rsid w:val="00365D3F"/>
    <w:rsid w:val="00365DC8"/>
    <w:rsid w:val="00366253"/>
    <w:rsid w:val="00366667"/>
    <w:rsid w:val="00366719"/>
    <w:rsid w:val="00366747"/>
    <w:rsid w:val="003667A3"/>
    <w:rsid w:val="00366849"/>
    <w:rsid w:val="003669C6"/>
    <w:rsid w:val="00366BD6"/>
    <w:rsid w:val="00366DE3"/>
    <w:rsid w:val="003671A4"/>
    <w:rsid w:val="00367201"/>
    <w:rsid w:val="0036749B"/>
    <w:rsid w:val="00367596"/>
    <w:rsid w:val="00367894"/>
    <w:rsid w:val="00367AE0"/>
    <w:rsid w:val="00367BBC"/>
    <w:rsid w:val="00367C8A"/>
    <w:rsid w:val="00367FBC"/>
    <w:rsid w:val="00370231"/>
    <w:rsid w:val="0037057C"/>
    <w:rsid w:val="003705BE"/>
    <w:rsid w:val="003705E4"/>
    <w:rsid w:val="00370630"/>
    <w:rsid w:val="00370D35"/>
    <w:rsid w:val="00370D4A"/>
    <w:rsid w:val="00370F1F"/>
    <w:rsid w:val="00371309"/>
    <w:rsid w:val="00371462"/>
    <w:rsid w:val="00371892"/>
    <w:rsid w:val="00371894"/>
    <w:rsid w:val="00371B3F"/>
    <w:rsid w:val="00372729"/>
    <w:rsid w:val="00372E86"/>
    <w:rsid w:val="003735EF"/>
    <w:rsid w:val="00373A75"/>
    <w:rsid w:val="00373AF4"/>
    <w:rsid w:val="00373F41"/>
    <w:rsid w:val="00374003"/>
    <w:rsid w:val="003742C8"/>
    <w:rsid w:val="00374CDF"/>
    <w:rsid w:val="00374F9C"/>
    <w:rsid w:val="0037519E"/>
    <w:rsid w:val="003751C1"/>
    <w:rsid w:val="00375BEA"/>
    <w:rsid w:val="00375C33"/>
    <w:rsid w:val="0037610D"/>
    <w:rsid w:val="003763E8"/>
    <w:rsid w:val="0037673B"/>
    <w:rsid w:val="00376ED7"/>
    <w:rsid w:val="003770C6"/>
    <w:rsid w:val="003772F5"/>
    <w:rsid w:val="003778E2"/>
    <w:rsid w:val="003779B1"/>
    <w:rsid w:val="00377B02"/>
    <w:rsid w:val="00377D3B"/>
    <w:rsid w:val="00377D7B"/>
    <w:rsid w:val="00377F45"/>
    <w:rsid w:val="0038016D"/>
    <w:rsid w:val="0038021A"/>
    <w:rsid w:val="003804BF"/>
    <w:rsid w:val="0038058E"/>
    <w:rsid w:val="00380B05"/>
    <w:rsid w:val="00380B60"/>
    <w:rsid w:val="00380C66"/>
    <w:rsid w:val="00380D88"/>
    <w:rsid w:val="00380E44"/>
    <w:rsid w:val="00380F20"/>
    <w:rsid w:val="0038159D"/>
    <w:rsid w:val="00381727"/>
    <w:rsid w:val="003818F7"/>
    <w:rsid w:val="00381BC9"/>
    <w:rsid w:val="00381D23"/>
    <w:rsid w:val="00381E5A"/>
    <w:rsid w:val="0038226A"/>
    <w:rsid w:val="003822FA"/>
    <w:rsid w:val="00382493"/>
    <w:rsid w:val="00382698"/>
    <w:rsid w:val="00382A7A"/>
    <w:rsid w:val="0038332E"/>
    <w:rsid w:val="00383399"/>
    <w:rsid w:val="003834F0"/>
    <w:rsid w:val="00383847"/>
    <w:rsid w:val="00383966"/>
    <w:rsid w:val="00383A15"/>
    <w:rsid w:val="00383C2C"/>
    <w:rsid w:val="00383FC6"/>
    <w:rsid w:val="00384374"/>
    <w:rsid w:val="0038464A"/>
    <w:rsid w:val="003849A5"/>
    <w:rsid w:val="003849C7"/>
    <w:rsid w:val="00384A0A"/>
    <w:rsid w:val="00384E4B"/>
    <w:rsid w:val="003851AA"/>
    <w:rsid w:val="00385215"/>
    <w:rsid w:val="003854DD"/>
    <w:rsid w:val="003857AE"/>
    <w:rsid w:val="00385B33"/>
    <w:rsid w:val="00385CD5"/>
    <w:rsid w:val="00385E93"/>
    <w:rsid w:val="00386144"/>
    <w:rsid w:val="00386188"/>
    <w:rsid w:val="00386401"/>
    <w:rsid w:val="00386769"/>
    <w:rsid w:val="003868B8"/>
    <w:rsid w:val="00386E0A"/>
    <w:rsid w:val="00386E9F"/>
    <w:rsid w:val="003870E5"/>
    <w:rsid w:val="00387679"/>
    <w:rsid w:val="00387680"/>
    <w:rsid w:val="003876A0"/>
    <w:rsid w:val="0038776B"/>
    <w:rsid w:val="00387E5F"/>
    <w:rsid w:val="00390034"/>
    <w:rsid w:val="003901B4"/>
    <w:rsid w:val="0039065D"/>
    <w:rsid w:val="00390AAD"/>
    <w:rsid w:val="00390D54"/>
    <w:rsid w:val="0039124C"/>
    <w:rsid w:val="00391369"/>
    <w:rsid w:val="003914AB"/>
    <w:rsid w:val="00391509"/>
    <w:rsid w:val="00391643"/>
    <w:rsid w:val="00391781"/>
    <w:rsid w:val="003919A9"/>
    <w:rsid w:val="00391A27"/>
    <w:rsid w:val="00391F24"/>
    <w:rsid w:val="00392125"/>
    <w:rsid w:val="00392153"/>
    <w:rsid w:val="0039265D"/>
    <w:rsid w:val="003926B2"/>
    <w:rsid w:val="003928DB"/>
    <w:rsid w:val="00393053"/>
    <w:rsid w:val="0039333D"/>
    <w:rsid w:val="0039352F"/>
    <w:rsid w:val="0039392F"/>
    <w:rsid w:val="00393A7B"/>
    <w:rsid w:val="00393C25"/>
    <w:rsid w:val="003948DA"/>
    <w:rsid w:val="00394B1B"/>
    <w:rsid w:val="00394BC1"/>
    <w:rsid w:val="00394BE3"/>
    <w:rsid w:val="00394CE4"/>
    <w:rsid w:val="00394DEF"/>
    <w:rsid w:val="003951DA"/>
    <w:rsid w:val="00395745"/>
    <w:rsid w:val="00395759"/>
    <w:rsid w:val="00395769"/>
    <w:rsid w:val="00395817"/>
    <w:rsid w:val="003959AD"/>
    <w:rsid w:val="00395BAA"/>
    <w:rsid w:val="00395D2D"/>
    <w:rsid w:val="00395D37"/>
    <w:rsid w:val="00395EFA"/>
    <w:rsid w:val="003962CF"/>
    <w:rsid w:val="0039657C"/>
    <w:rsid w:val="003966C0"/>
    <w:rsid w:val="00396DDF"/>
    <w:rsid w:val="00396E12"/>
    <w:rsid w:val="0039710B"/>
    <w:rsid w:val="00397206"/>
    <w:rsid w:val="00397475"/>
    <w:rsid w:val="0039756B"/>
    <w:rsid w:val="00397D3B"/>
    <w:rsid w:val="00397EC1"/>
    <w:rsid w:val="003A004A"/>
    <w:rsid w:val="003A0234"/>
    <w:rsid w:val="003A02AD"/>
    <w:rsid w:val="003A02E0"/>
    <w:rsid w:val="003A0428"/>
    <w:rsid w:val="003A0DD7"/>
    <w:rsid w:val="003A10A8"/>
    <w:rsid w:val="003A1BBF"/>
    <w:rsid w:val="003A1E1F"/>
    <w:rsid w:val="003A261E"/>
    <w:rsid w:val="003A2744"/>
    <w:rsid w:val="003A277F"/>
    <w:rsid w:val="003A2947"/>
    <w:rsid w:val="003A2975"/>
    <w:rsid w:val="003A2F49"/>
    <w:rsid w:val="003A30D0"/>
    <w:rsid w:val="003A331D"/>
    <w:rsid w:val="003A338E"/>
    <w:rsid w:val="003A36FA"/>
    <w:rsid w:val="003A39E0"/>
    <w:rsid w:val="003A3C29"/>
    <w:rsid w:val="003A4168"/>
    <w:rsid w:val="003A42CE"/>
    <w:rsid w:val="003A4647"/>
    <w:rsid w:val="003A4A05"/>
    <w:rsid w:val="003A4A93"/>
    <w:rsid w:val="003A4D14"/>
    <w:rsid w:val="003A4DC8"/>
    <w:rsid w:val="003A4EBF"/>
    <w:rsid w:val="003A50C6"/>
    <w:rsid w:val="003A517E"/>
    <w:rsid w:val="003A51A2"/>
    <w:rsid w:val="003A59C4"/>
    <w:rsid w:val="003A59CF"/>
    <w:rsid w:val="003A5C6D"/>
    <w:rsid w:val="003A5E17"/>
    <w:rsid w:val="003A5F6D"/>
    <w:rsid w:val="003A643D"/>
    <w:rsid w:val="003A6A21"/>
    <w:rsid w:val="003A6A22"/>
    <w:rsid w:val="003A6AE0"/>
    <w:rsid w:val="003A6EDF"/>
    <w:rsid w:val="003A70D3"/>
    <w:rsid w:val="003A7152"/>
    <w:rsid w:val="003A762F"/>
    <w:rsid w:val="003A7DD4"/>
    <w:rsid w:val="003A7DD5"/>
    <w:rsid w:val="003A7E94"/>
    <w:rsid w:val="003A7F41"/>
    <w:rsid w:val="003B01F2"/>
    <w:rsid w:val="003B021D"/>
    <w:rsid w:val="003B0CE2"/>
    <w:rsid w:val="003B0DA8"/>
    <w:rsid w:val="003B0FBE"/>
    <w:rsid w:val="003B1DEE"/>
    <w:rsid w:val="003B1E20"/>
    <w:rsid w:val="003B1E63"/>
    <w:rsid w:val="003B1F4F"/>
    <w:rsid w:val="003B242A"/>
    <w:rsid w:val="003B2449"/>
    <w:rsid w:val="003B2460"/>
    <w:rsid w:val="003B2911"/>
    <w:rsid w:val="003B29FA"/>
    <w:rsid w:val="003B2A7F"/>
    <w:rsid w:val="003B35B0"/>
    <w:rsid w:val="003B3671"/>
    <w:rsid w:val="003B3685"/>
    <w:rsid w:val="003B36B5"/>
    <w:rsid w:val="003B374D"/>
    <w:rsid w:val="003B3846"/>
    <w:rsid w:val="003B385B"/>
    <w:rsid w:val="003B3904"/>
    <w:rsid w:val="003B3AE7"/>
    <w:rsid w:val="003B3CDB"/>
    <w:rsid w:val="003B3D7B"/>
    <w:rsid w:val="003B3FA3"/>
    <w:rsid w:val="003B40BD"/>
    <w:rsid w:val="003B410C"/>
    <w:rsid w:val="003B4385"/>
    <w:rsid w:val="003B4678"/>
    <w:rsid w:val="003B4B98"/>
    <w:rsid w:val="003B4EBE"/>
    <w:rsid w:val="003B54CB"/>
    <w:rsid w:val="003B572F"/>
    <w:rsid w:val="003B5C65"/>
    <w:rsid w:val="003B5E31"/>
    <w:rsid w:val="003B6076"/>
    <w:rsid w:val="003B61F9"/>
    <w:rsid w:val="003B6493"/>
    <w:rsid w:val="003B65F6"/>
    <w:rsid w:val="003B6610"/>
    <w:rsid w:val="003B6A13"/>
    <w:rsid w:val="003B6AE3"/>
    <w:rsid w:val="003B6F5A"/>
    <w:rsid w:val="003B70C0"/>
    <w:rsid w:val="003B7477"/>
    <w:rsid w:val="003B7522"/>
    <w:rsid w:val="003B754E"/>
    <w:rsid w:val="003B7716"/>
    <w:rsid w:val="003B7729"/>
    <w:rsid w:val="003B7816"/>
    <w:rsid w:val="003B7C29"/>
    <w:rsid w:val="003B7C91"/>
    <w:rsid w:val="003B7D94"/>
    <w:rsid w:val="003B7FDB"/>
    <w:rsid w:val="003C065E"/>
    <w:rsid w:val="003C08D3"/>
    <w:rsid w:val="003C0A13"/>
    <w:rsid w:val="003C0B95"/>
    <w:rsid w:val="003C0D3F"/>
    <w:rsid w:val="003C0DE5"/>
    <w:rsid w:val="003C0E7C"/>
    <w:rsid w:val="003C1A7C"/>
    <w:rsid w:val="003C1B8C"/>
    <w:rsid w:val="003C1EB4"/>
    <w:rsid w:val="003C2287"/>
    <w:rsid w:val="003C24AC"/>
    <w:rsid w:val="003C3289"/>
    <w:rsid w:val="003C33F9"/>
    <w:rsid w:val="003C3569"/>
    <w:rsid w:val="003C3612"/>
    <w:rsid w:val="003C3696"/>
    <w:rsid w:val="003C379D"/>
    <w:rsid w:val="003C37DA"/>
    <w:rsid w:val="003C390E"/>
    <w:rsid w:val="003C3A1A"/>
    <w:rsid w:val="003C403C"/>
    <w:rsid w:val="003C4678"/>
    <w:rsid w:val="003C4A05"/>
    <w:rsid w:val="003C4B70"/>
    <w:rsid w:val="003C4E79"/>
    <w:rsid w:val="003C4F9F"/>
    <w:rsid w:val="003C517F"/>
    <w:rsid w:val="003C518B"/>
    <w:rsid w:val="003C51D7"/>
    <w:rsid w:val="003C51E5"/>
    <w:rsid w:val="003C55CF"/>
    <w:rsid w:val="003C596F"/>
    <w:rsid w:val="003C59C2"/>
    <w:rsid w:val="003C5D9F"/>
    <w:rsid w:val="003C602C"/>
    <w:rsid w:val="003C60F1"/>
    <w:rsid w:val="003C6104"/>
    <w:rsid w:val="003C61B1"/>
    <w:rsid w:val="003C66D7"/>
    <w:rsid w:val="003C6899"/>
    <w:rsid w:val="003C6B82"/>
    <w:rsid w:val="003C6EE1"/>
    <w:rsid w:val="003C711E"/>
    <w:rsid w:val="003C7455"/>
    <w:rsid w:val="003C7507"/>
    <w:rsid w:val="003C7AF8"/>
    <w:rsid w:val="003C7E6A"/>
    <w:rsid w:val="003D00FF"/>
    <w:rsid w:val="003D0113"/>
    <w:rsid w:val="003D017B"/>
    <w:rsid w:val="003D0575"/>
    <w:rsid w:val="003D0A5F"/>
    <w:rsid w:val="003D0DC3"/>
    <w:rsid w:val="003D0F6B"/>
    <w:rsid w:val="003D0FD4"/>
    <w:rsid w:val="003D12DE"/>
    <w:rsid w:val="003D1537"/>
    <w:rsid w:val="003D172C"/>
    <w:rsid w:val="003D1E82"/>
    <w:rsid w:val="003D20F8"/>
    <w:rsid w:val="003D21A1"/>
    <w:rsid w:val="003D26C1"/>
    <w:rsid w:val="003D2B79"/>
    <w:rsid w:val="003D2EFB"/>
    <w:rsid w:val="003D32C2"/>
    <w:rsid w:val="003D344C"/>
    <w:rsid w:val="003D3533"/>
    <w:rsid w:val="003D35D6"/>
    <w:rsid w:val="003D364F"/>
    <w:rsid w:val="003D3729"/>
    <w:rsid w:val="003D3747"/>
    <w:rsid w:val="003D37B0"/>
    <w:rsid w:val="003D38BB"/>
    <w:rsid w:val="003D39BE"/>
    <w:rsid w:val="003D3AE5"/>
    <w:rsid w:val="003D3B37"/>
    <w:rsid w:val="003D3D8D"/>
    <w:rsid w:val="003D3DC7"/>
    <w:rsid w:val="003D412C"/>
    <w:rsid w:val="003D41B1"/>
    <w:rsid w:val="003D4965"/>
    <w:rsid w:val="003D5009"/>
    <w:rsid w:val="003D532C"/>
    <w:rsid w:val="003D554E"/>
    <w:rsid w:val="003D57A2"/>
    <w:rsid w:val="003D57CC"/>
    <w:rsid w:val="003D5801"/>
    <w:rsid w:val="003D58B3"/>
    <w:rsid w:val="003D593D"/>
    <w:rsid w:val="003D5A5F"/>
    <w:rsid w:val="003D6802"/>
    <w:rsid w:val="003D6874"/>
    <w:rsid w:val="003D689C"/>
    <w:rsid w:val="003D6E3B"/>
    <w:rsid w:val="003D71F2"/>
    <w:rsid w:val="003D748D"/>
    <w:rsid w:val="003D7AE9"/>
    <w:rsid w:val="003D7EAB"/>
    <w:rsid w:val="003D7F8C"/>
    <w:rsid w:val="003E00BA"/>
    <w:rsid w:val="003E054A"/>
    <w:rsid w:val="003E097B"/>
    <w:rsid w:val="003E0D71"/>
    <w:rsid w:val="003E12A0"/>
    <w:rsid w:val="003E16AC"/>
    <w:rsid w:val="003E16E4"/>
    <w:rsid w:val="003E1972"/>
    <w:rsid w:val="003E282B"/>
    <w:rsid w:val="003E2A93"/>
    <w:rsid w:val="003E2CA0"/>
    <w:rsid w:val="003E2FC3"/>
    <w:rsid w:val="003E3037"/>
    <w:rsid w:val="003E3273"/>
    <w:rsid w:val="003E3445"/>
    <w:rsid w:val="003E3F85"/>
    <w:rsid w:val="003E4211"/>
    <w:rsid w:val="003E43F6"/>
    <w:rsid w:val="003E4534"/>
    <w:rsid w:val="003E47D1"/>
    <w:rsid w:val="003E4B80"/>
    <w:rsid w:val="003E4BC0"/>
    <w:rsid w:val="003E5462"/>
    <w:rsid w:val="003E5993"/>
    <w:rsid w:val="003E5CE3"/>
    <w:rsid w:val="003E5F16"/>
    <w:rsid w:val="003E6345"/>
    <w:rsid w:val="003E63AD"/>
    <w:rsid w:val="003E6726"/>
    <w:rsid w:val="003E75DC"/>
    <w:rsid w:val="003E766A"/>
    <w:rsid w:val="003E775C"/>
    <w:rsid w:val="003E7A6F"/>
    <w:rsid w:val="003E7CFF"/>
    <w:rsid w:val="003E7F89"/>
    <w:rsid w:val="003F0298"/>
    <w:rsid w:val="003F0349"/>
    <w:rsid w:val="003F036D"/>
    <w:rsid w:val="003F04BB"/>
    <w:rsid w:val="003F06A4"/>
    <w:rsid w:val="003F077F"/>
    <w:rsid w:val="003F086E"/>
    <w:rsid w:val="003F0961"/>
    <w:rsid w:val="003F0EBF"/>
    <w:rsid w:val="003F0F6B"/>
    <w:rsid w:val="003F0FEF"/>
    <w:rsid w:val="003F13D9"/>
    <w:rsid w:val="003F15AF"/>
    <w:rsid w:val="003F18EB"/>
    <w:rsid w:val="003F194E"/>
    <w:rsid w:val="003F1C63"/>
    <w:rsid w:val="003F295E"/>
    <w:rsid w:val="003F2DEC"/>
    <w:rsid w:val="003F33C0"/>
    <w:rsid w:val="003F3775"/>
    <w:rsid w:val="003F386F"/>
    <w:rsid w:val="003F39BA"/>
    <w:rsid w:val="003F3AF0"/>
    <w:rsid w:val="003F3CA7"/>
    <w:rsid w:val="003F3F73"/>
    <w:rsid w:val="003F4213"/>
    <w:rsid w:val="003F4302"/>
    <w:rsid w:val="003F4591"/>
    <w:rsid w:val="003F4746"/>
    <w:rsid w:val="003F4B47"/>
    <w:rsid w:val="003F4E2D"/>
    <w:rsid w:val="003F4FDB"/>
    <w:rsid w:val="003F56C5"/>
    <w:rsid w:val="003F5836"/>
    <w:rsid w:val="003F5C3E"/>
    <w:rsid w:val="003F5D2B"/>
    <w:rsid w:val="003F5E50"/>
    <w:rsid w:val="003F5FE4"/>
    <w:rsid w:val="003F6512"/>
    <w:rsid w:val="003F6F87"/>
    <w:rsid w:val="003F762F"/>
    <w:rsid w:val="003F78FE"/>
    <w:rsid w:val="003F790A"/>
    <w:rsid w:val="003F7EB1"/>
    <w:rsid w:val="003F7F49"/>
    <w:rsid w:val="00400339"/>
    <w:rsid w:val="00400625"/>
    <w:rsid w:val="00400713"/>
    <w:rsid w:val="00400B20"/>
    <w:rsid w:val="004010E5"/>
    <w:rsid w:val="00401528"/>
    <w:rsid w:val="00401A15"/>
    <w:rsid w:val="00401C53"/>
    <w:rsid w:val="00401D6C"/>
    <w:rsid w:val="00401F02"/>
    <w:rsid w:val="004020CB"/>
    <w:rsid w:val="004020FE"/>
    <w:rsid w:val="004024BE"/>
    <w:rsid w:val="004027EE"/>
    <w:rsid w:val="00402C2A"/>
    <w:rsid w:val="0040314A"/>
    <w:rsid w:val="00403499"/>
    <w:rsid w:val="0040365B"/>
    <w:rsid w:val="004037BA"/>
    <w:rsid w:val="00403AA5"/>
    <w:rsid w:val="00403D20"/>
    <w:rsid w:val="00403D90"/>
    <w:rsid w:val="0040408B"/>
    <w:rsid w:val="004044EC"/>
    <w:rsid w:val="00404605"/>
    <w:rsid w:val="00404905"/>
    <w:rsid w:val="00404965"/>
    <w:rsid w:val="00404B4E"/>
    <w:rsid w:val="00404DA0"/>
    <w:rsid w:val="004052E2"/>
    <w:rsid w:val="00405346"/>
    <w:rsid w:val="00405424"/>
    <w:rsid w:val="00405443"/>
    <w:rsid w:val="00405470"/>
    <w:rsid w:val="00405484"/>
    <w:rsid w:val="00405557"/>
    <w:rsid w:val="00405897"/>
    <w:rsid w:val="004058D0"/>
    <w:rsid w:val="0040604E"/>
    <w:rsid w:val="00406243"/>
    <w:rsid w:val="00406390"/>
    <w:rsid w:val="00406557"/>
    <w:rsid w:val="00406CA0"/>
    <w:rsid w:val="00406E5D"/>
    <w:rsid w:val="00406EE0"/>
    <w:rsid w:val="0040720C"/>
    <w:rsid w:val="00407224"/>
    <w:rsid w:val="00407328"/>
    <w:rsid w:val="0040779D"/>
    <w:rsid w:val="00407BB0"/>
    <w:rsid w:val="00407E46"/>
    <w:rsid w:val="00407E8B"/>
    <w:rsid w:val="00407FF8"/>
    <w:rsid w:val="00410077"/>
    <w:rsid w:val="0041018D"/>
    <w:rsid w:val="004101FB"/>
    <w:rsid w:val="00410302"/>
    <w:rsid w:val="0041030D"/>
    <w:rsid w:val="0041038F"/>
    <w:rsid w:val="00410430"/>
    <w:rsid w:val="00410578"/>
    <w:rsid w:val="004107D8"/>
    <w:rsid w:val="00410B35"/>
    <w:rsid w:val="00410D1B"/>
    <w:rsid w:val="00411312"/>
    <w:rsid w:val="0041137E"/>
    <w:rsid w:val="00411652"/>
    <w:rsid w:val="00411695"/>
    <w:rsid w:val="00411827"/>
    <w:rsid w:val="00411B68"/>
    <w:rsid w:val="00411D22"/>
    <w:rsid w:val="00411D29"/>
    <w:rsid w:val="0041209D"/>
    <w:rsid w:val="00412182"/>
    <w:rsid w:val="0041223A"/>
    <w:rsid w:val="00412600"/>
    <w:rsid w:val="0041261C"/>
    <w:rsid w:val="00412767"/>
    <w:rsid w:val="00412793"/>
    <w:rsid w:val="00412BFF"/>
    <w:rsid w:val="00412C0A"/>
    <w:rsid w:val="004130BF"/>
    <w:rsid w:val="0041329C"/>
    <w:rsid w:val="004132D8"/>
    <w:rsid w:val="00413514"/>
    <w:rsid w:val="00413AE5"/>
    <w:rsid w:val="00413CAA"/>
    <w:rsid w:val="00413CE2"/>
    <w:rsid w:val="00413DA7"/>
    <w:rsid w:val="00414672"/>
    <w:rsid w:val="00414B42"/>
    <w:rsid w:val="00414DA1"/>
    <w:rsid w:val="00414E01"/>
    <w:rsid w:val="00414EAB"/>
    <w:rsid w:val="004151EC"/>
    <w:rsid w:val="00415372"/>
    <w:rsid w:val="00415379"/>
    <w:rsid w:val="00415880"/>
    <w:rsid w:val="00415AB2"/>
    <w:rsid w:val="00415CCB"/>
    <w:rsid w:val="004163C1"/>
    <w:rsid w:val="004163C6"/>
    <w:rsid w:val="004164B8"/>
    <w:rsid w:val="0041665C"/>
    <w:rsid w:val="00416CB5"/>
    <w:rsid w:val="00416D8E"/>
    <w:rsid w:val="004171C5"/>
    <w:rsid w:val="004201DC"/>
    <w:rsid w:val="00420BC2"/>
    <w:rsid w:val="00421009"/>
    <w:rsid w:val="004210D4"/>
    <w:rsid w:val="0042113D"/>
    <w:rsid w:val="004213A3"/>
    <w:rsid w:val="004213A4"/>
    <w:rsid w:val="004222C7"/>
    <w:rsid w:val="004222E1"/>
    <w:rsid w:val="00422864"/>
    <w:rsid w:val="00422EA2"/>
    <w:rsid w:val="004230AA"/>
    <w:rsid w:val="004234C7"/>
    <w:rsid w:val="0042360F"/>
    <w:rsid w:val="00423670"/>
    <w:rsid w:val="004238B2"/>
    <w:rsid w:val="004238BF"/>
    <w:rsid w:val="00423BCE"/>
    <w:rsid w:val="004242FF"/>
    <w:rsid w:val="004243C3"/>
    <w:rsid w:val="004246C9"/>
    <w:rsid w:val="00424709"/>
    <w:rsid w:val="00424AD9"/>
    <w:rsid w:val="00425250"/>
    <w:rsid w:val="00425306"/>
    <w:rsid w:val="00425351"/>
    <w:rsid w:val="00425375"/>
    <w:rsid w:val="004253DB"/>
    <w:rsid w:val="00425424"/>
    <w:rsid w:val="00425702"/>
    <w:rsid w:val="00425935"/>
    <w:rsid w:val="00426078"/>
    <w:rsid w:val="00426124"/>
    <w:rsid w:val="004263DB"/>
    <w:rsid w:val="004266B9"/>
    <w:rsid w:val="00426A39"/>
    <w:rsid w:val="00426C28"/>
    <w:rsid w:val="00426DAB"/>
    <w:rsid w:val="00426FDD"/>
    <w:rsid w:val="004270A7"/>
    <w:rsid w:val="0042750B"/>
    <w:rsid w:val="0042757B"/>
    <w:rsid w:val="00427619"/>
    <w:rsid w:val="004276AD"/>
    <w:rsid w:val="004277AA"/>
    <w:rsid w:val="004279A1"/>
    <w:rsid w:val="00427A10"/>
    <w:rsid w:val="004300B5"/>
    <w:rsid w:val="00430576"/>
    <w:rsid w:val="00430700"/>
    <w:rsid w:val="00430D2E"/>
    <w:rsid w:val="00430D68"/>
    <w:rsid w:val="00430E8F"/>
    <w:rsid w:val="004311A2"/>
    <w:rsid w:val="00431CA8"/>
    <w:rsid w:val="00432034"/>
    <w:rsid w:val="00432493"/>
    <w:rsid w:val="00432762"/>
    <w:rsid w:val="00432835"/>
    <w:rsid w:val="00432C29"/>
    <w:rsid w:val="00432DB9"/>
    <w:rsid w:val="00432EB2"/>
    <w:rsid w:val="004333BB"/>
    <w:rsid w:val="00433421"/>
    <w:rsid w:val="004334D2"/>
    <w:rsid w:val="004335AE"/>
    <w:rsid w:val="00433623"/>
    <w:rsid w:val="00433C0C"/>
    <w:rsid w:val="0043429D"/>
    <w:rsid w:val="004342CD"/>
    <w:rsid w:val="0043438A"/>
    <w:rsid w:val="0043443E"/>
    <w:rsid w:val="00434A7C"/>
    <w:rsid w:val="00435126"/>
    <w:rsid w:val="0043525F"/>
    <w:rsid w:val="00435448"/>
    <w:rsid w:val="00435A79"/>
    <w:rsid w:val="00435DAA"/>
    <w:rsid w:val="00435F0C"/>
    <w:rsid w:val="00435F99"/>
    <w:rsid w:val="00436558"/>
    <w:rsid w:val="00436662"/>
    <w:rsid w:val="0043681A"/>
    <w:rsid w:val="004370BA"/>
    <w:rsid w:val="004371D3"/>
    <w:rsid w:val="00437354"/>
    <w:rsid w:val="00437427"/>
    <w:rsid w:val="00437A29"/>
    <w:rsid w:val="00437A56"/>
    <w:rsid w:val="00437E38"/>
    <w:rsid w:val="00437E6A"/>
    <w:rsid w:val="00437E77"/>
    <w:rsid w:val="0044001B"/>
    <w:rsid w:val="004402BE"/>
    <w:rsid w:val="0044054A"/>
    <w:rsid w:val="004405F8"/>
    <w:rsid w:val="00440680"/>
    <w:rsid w:val="00440A0D"/>
    <w:rsid w:val="004413EA"/>
    <w:rsid w:val="00441593"/>
    <w:rsid w:val="0044180A"/>
    <w:rsid w:val="00441BC0"/>
    <w:rsid w:val="00441C9C"/>
    <w:rsid w:val="00441CD7"/>
    <w:rsid w:val="00441CEE"/>
    <w:rsid w:val="00441F64"/>
    <w:rsid w:val="0044213C"/>
    <w:rsid w:val="0044238C"/>
    <w:rsid w:val="004426ED"/>
    <w:rsid w:val="00442A0E"/>
    <w:rsid w:val="00442A70"/>
    <w:rsid w:val="004432BD"/>
    <w:rsid w:val="00443361"/>
    <w:rsid w:val="004435AD"/>
    <w:rsid w:val="00443611"/>
    <w:rsid w:val="004438F4"/>
    <w:rsid w:val="00443B03"/>
    <w:rsid w:val="00443F0A"/>
    <w:rsid w:val="0044472C"/>
    <w:rsid w:val="00444880"/>
    <w:rsid w:val="00444B2D"/>
    <w:rsid w:val="00444CE0"/>
    <w:rsid w:val="00444DEF"/>
    <w:rsid w:val="004451DC"/>
    <w:rsid w:val="00445230"/>
    <w:rsid w:val="0044553B"/>
    <w:rsid w:val="00445633"/>
    <w:rsid w:val="00445AF6"/>
    <w:rsid w:val="00445BCC"/>
    <w:rsid w:val="00446240"/>
    <w:rsid w:val="00446272"/>
    <w:rsid w:val="004466D3"/>
    <w:rsid w:val="00446805"/>
    <w:rsid w:val="00446EA5"/>
    <w:rsid w:val="00446F4B"/>
    <w:rsid w:val="004471B7"/>
    <w:rsid w:val="004471D4"/>
    <w:rsid w:val="00447473"/>
    <w:rsid w:val="0044756D"/>
    <w:rsid w:val="004475C1"/>
    <w:rsid w:val="00447856"/>
    <w:rsid w:val="004478B4"/>
    <w:rsid w:val="00447AC5"/>
    <w:rsid w:val="00447B37"/>
    <w:rsid w:val="00447C19"/>
    <w:rsid w:val="00447CFD"/>
    <w:rsid w:val="00447E18"/>
    <w:rsid w:val="004501E8"/>
    <w:rsid w:val="00450263"/>
    <w:rsid w:val="00450394"/>
    <w:rsid w:val="00450450"/>
    <w:rsid w:val="0045058C"/>
    <w:rsid w:val="00450927"/>
    <w:rsid w:val="00451035"/>
    <w:rsid w:val="00451512"/>
    <w:rsid w:val="0045167A"/>
    <w:rsid w:val="004516C3"/>
    <w:rsid w:val="00451903"/>
    <w:rsid w:val="00451E49"/>
    <w:rsid w:val="00451F2F"/>
    <w:rsid w:val="004522DB"/>
    <w:rsid w:val="00452616"/>
    <w:rsid w:val="00452C06"/>
    <w:rsid w:val="00452C11"/>
    <w:rsid w:val="00452DC7"/>
    <w:rsid w:val="00452E1E"/>
    <w:rsid w:val="00452E45"/>
    <w:rsid w:val="00452EAF"/>
    <w:rsid w:val="00452FCF"/>
    <w:rsid w:val="00453026"/>
    <w:rsid w:val="0045311E"/>
    <w:rsid w:val="00453390"/>
    <w:rsid w:val="004534CB"/>
    <w:rsid w:val="00453948"/>
    <w:rsid w:val="00453959"/>
    <w:rsid w:val="004539FE"/>
    <w:rsid w:val="00453C85"/>
    <w:rsid w:val="00454131"/>
    <w:rsid w:val="00454222"/>
    <w:rsid w:val="004544AC"/>
    <w:rsid w:val="004544FE"/>
    <w:rsid w:val="004546E4"/>
    <w:rsid w:val="00454A94"/>
    <w:rsid w:val="00454BCA"/>
    <w:rsid w:val="00454C13"/>
    <w:rsid w:val="00454E80"/>
    <w:rsid w:val="00455339"/>
    <w:rsid w:val="00455476"/>
    <w:rsid w:val="00455643"/>
    <w:rsid w:val="004556BE"/>
    <w:rsid w:val="00455A26"/>
    <w:rsid w:val="00455B62"/>
    <w:rsid w:val="00455E3D"/>
    <w:rsid w:val="004561E2"/>
    <w:rsid w:val="0045642A"/>
    <w:rsid w:val="0045666D"/>
    <w:rsid w:val="00456793"/>
    <w:rsid w:val="00456873"/>
    <w:rsid w:val="00456A25"/>
    <w:rsid w:val="00456B89"/>
    <w:rsid w:val="00457101"/>
    <w:rsid w:val="00457131"/>
    <w:rsid w:val="0045748B"/>
    <w:rsid w:val="00460506"/>
    <w:rsid w:val="004606D8"/>
    <w:rsid w:val="00460818"/>
    <w:rsid w:val="00460A18"/>
    <w:rsid w:val="00460A33"/>
    <w:rsid w:val="00460A8E"/>
    <w:rsid w:val="00460AE8"/>
    <w:rsid w:val="00460B34"/>
    <w:rsid w:val="00460D10"/>
    <w:rsid w:val="00460E72"/>
    <w:rsid w:val="00460EFD"/>
    <w:rsid w:val="0046114F"/>
    <w:rsid w:val="0046124B"/>
    <w:rsid w:val="004619F7"/>
    <w:rsid w:val="00461C00"/>
    <w:rsid w:val="00461EA4"/>
    <w:rsid w:val="0046201C"/>
    <w:rsid w:val="0046218F"/>
    <w:rsid w:val="0046220B"/>
    <w:rsid w:val="004626C6"/>
    <w:rsid w:val="00462B0B"/>
    <w:rsid w:val="00462C4F"/>
    <w:rsid w:val="00462C8E"/>
    <w:rsid w:val="004631E2"/>
    <w:rsid w:val="004634F5"/>
    <w:rsid w:val="00463892"/>
    <w:rsid w:val="00463978"/>
    <w:rsid w:val="004639C5"/>
    <w:rsid w:val="00463A4E"/>
    <w:rsid w:val="00463B82"/>
    <w:rsid w:val="00463F46"/>
    <w:rsid w:val="00464006"/>
    <w:rsid w:val="00464673"/>
    <w:rsid w:val="004649AA"/>
    <w:rsid w:val="00464DDB"/>
    <w:rsid w:val="00465146"/>
    <w:rsid w:val="00465595"/>
    <w:rsid w:val="0046564C"/>
    <w:rsid w:val="004657E6"/>
    <w:rsid w:val="00465A65"/>
    <w:rsid w:val="00465C64"/>
    <w:rsid w:val="004661B3"/>
    <w:rsid w:val="004662A3"/>
    <w:rsid w:val="00466332"/>
    <w:rsid w:val="00466412"/>
    <w:rsid w:val="00466A70"/>
    <w:rsid w:val="00466BBF"/>
    <w:rsid w:val="00467849"/>
    <w:rsid w:val="00467B52"/>
    <w:rsid w:val="00467B9C"/>
    <w:rsid w:val="00470308"/>
    <w:rsid w:val="004704EE"/>
    <w:rsid w:val="004707A5"/>
    <w:rsid w:val="00470D20"/>
    <w:rsid w:val="0047121D"/>
    <w:rsid w:val="00471481"/>
    <w:rsid w:val="0047151B"/>
    <w:rsid w:val="004716D2"/>
    <w:rsid w:val="00471FCD"/>
    <w:rsid w:val="004727FA"/>
    <w:rsid w:val="004729BA"/>
    <w:rsid w:val="00472BE6"/>
    <w:rsid w:val="00472FEE"/>
    <w:rsid w:val="004731C2"/>
    <w:rsid w:val="00473A86"/>
    <w:rsid w:val="00474585"/>
    <w:rsid w:val="004746B7"/>
    <w:rsid w:val="00474E44"/>
    <w:rsid w:val="00474F38"/>
    <w:rsid w:val="004752B7"/>
    <w:rsid w:val="004752C8"/>
    <w:rsid w:val="00475321"/>
    <w:rsid w:val="004759E5"/>
    <w:rsid w:val="00475C3A"/>
    <w:rsid w:val="0047600F"/>
    <w:rsid w:val="00476036"/>
    <w:rsid w:val="004760E6"/>
    <w:rsid w:val="004762F3"/>
    <w:rsid w:val="00476719"/>
    <w:rsid w:val="0047686A"/>
    <w:rsid w:val="004771DA"/>
    <w:rsid w:val="00477342"/>
    <w:rsid w:val="00477459"/>
    <w:rsid w:val="0047776D"/>
    <w:rsid w:val="00477B16"/>
    <w:rsid w:val="00477B1C"/>
    <w:rsid w:val="00477C9C"/>
    <w:rsid w:val="00477D6E"/>
    <w:rsid w:val="00477EBB"/>
    <w:rsid w:val="004800A6"/>
    <w:rsid w:val="0048073F"/>
    <w:rsid w:val="0048077F"/>
    <w:rsid w:val="004807AB"/>
    <w:rsid w:val="00480842"/>
    <w:rsid w:val="00480A84"/>
    <w:rsid w:val="00480EC6"/>
    <w:rsid w:val="00480F27"/>
    <w:rsid w:val="00481160"/>
    <w:rsid w:val="00481D42"/>
    <w:rsid w:val="00481E42"/>
    <w:rsid w:val="00481EDF"/>
    <w:rsid w:val="00481FDB"/>
    <w:rsid w:val="00482093"/>
    <w:rsid w:val="0048282E"/>
    <w:rsid w:val="0048286F"/>
    <w:rsid w:val="00482B82"/>
    <w:rsid w:val="00482BD3"/>
    <w:rsid w:val="00482FFB"/>
    <w:rsid w:val="0048308E"/>
    <w:rsid w:val="004833D9"/>
    <w:rsid w:val="0048367C"/>
    <w:rsid w:val="00483B12"/>
    <w:rsid w:val="00483EC4"/>
    <w:rsid w:val="00484396"/>
    <w:rsid w:val="00484446"/>
    <w:rsid w:val="00484621"/>
    <w:rsid w:val="004847B9"/>
    <w:rsid w:val="00484A03"/>
    <w:rsid w:val="00484AB2"/>
    <w:rsid w:val="00484B57"/>
    <w:rsid w:val="00484BD0"/>
    <w:rsid w:val="00484E0C"/>
    <w:rsid w:val="00485275"/>
    <w:rsid w:val="00485769"/>
    <w:rsid w:val="004859B5"/>
    <w:rsid w:val="00485B35"/>
    <w:rsid w:val="00486121"/>
    <w:rsid w:val="00486274"/>
    <w:rsid w:val="004864E2"/>
    <w:rsid w:val="004867C1"/>
    <w:rsid w:val="00486BEA"/>
    <w:rsid w:val="00486C14"/>
    <w:rsid w:val="00486CA1"/>
    <w:rsid w:val="00487080"/>
    <w:rsid w:val="004872E2"/>
    <w:rsid w:val="00487424"/>
    <w:rsid w:val="00487850"/>
    <w:rsid w:val="00487935"/>
    <w:rsid w:val="00487C37"/>
    <w:rsid w:val="00487F67"/>
    <w:rsid w:val="00487FB4"/>
    <w:rsid w:val="00487FBE"/>
    <w:rsid w:val="00490454"/>
    <w:rsid w:val="0049072B"/>
    <w:rsid w:val="0049085D"/>
    <w:rsid w:val="004915BF"/>
    <w:rsid w:val="004916E3"/>
    <w:rsid w:val="00491FFD"/>
    <w:rsid w:val="004920C9"/>
    <w:rsid w:val="004920EA"/>
    <w:rsid w:val="004923C6"/>
    <w:rsid w:val="00492494"/>
    <w:rsid w:val="00492B87"/>
    <w:rsid w:val="00492C93"/>
    <w:rsid w:val="00492F09"/>
    <w:rsid w:val="00493D34"/>
    <w:rsid w:val="00494015"/>
    <w:rsid w:val="0049414E"/>
    <w:rsid w:val="004943DB"/>
    <w:rsid w:val="004950B5"/>
    <w:rsid w:val="004950E5"/>
    <w:rsid w:val="00495790"/>
    <w:rsid w:val="0049599A"/>
    <w:rsid w:val="00495ADA"/>
    <w:rsid w:val="00495FD9"/>
    <w:rsid w:val="004968A6"/>
    <w:rsid w:val="00496B4D"/>
    <w:rsid w:val="00496E7A"/>
    <w:rsid w:val="00497120"/>
    <w:rsid w:val="004979E1"/>
    <w:rsid w:val="00497BB3"/>
    <w:rsid w:val="004A0232"/>
    <w:rsid w:val="004A04AE"/>
    <w:rsid w:val="004A0563"/>
    <w:rsid w:val="004A0716"/>
    <w:rsid w:val="004A071A"/>
    <w:rsid w:val="004A0850"/>
    <w:rsid w:val="004A0972"/>
    <w:rsid w:val="004A0BCA"/>
    <w:rsid w:val="004A0CF1"/>
    <w:rsid w:val="004A0D30"/>
    <w:rsid w:val="004A0EAF"/>
    <w:rsid w:val="004A0F2C"/>
    <w:rsid w:val="004A10D3"/>
    <w:rsid w:val="004A1343"/>
    <w:rsid w:val="004A18D7"/>
    <w:rsid w:val="004A1945"/>
    <w:rsid w:val="004A1FD6"/>
    <w:rsid w:val="004A200A"/>
    <w:rsid w:val="004A24BC"/>
    <w:rsid w:val="004A2D18"/>
    <w:rsid w:val="004A2D8F"/>
    <w:rsid w:val="004A311C"/>
    <w:rsid w:val="004A336A"/>
    <w:rsid w:val="004A34D7"/>
    <w:rsid w:val="004A36E1"/>
    <w:rsid w:val="004A3B85"/>
    <w:rsid w:val="004A4377"/>
    <w:rsid w:val="004A491B"/>
    <w:rsid w:val="004A4951"/>
    <w:rsid w:val="004A497C"/>
    <w:rsid w:val="004A4A73"/>
    <w:rsid w:val="004A4B19"/>
    <w:rsid w:val="004A4B84"/>
    <w:rsid w:val="004A4C9A"/>
    <w:rsid w:val="004A4D10"/>
    <w:rsid w:val="004A4EC7"/>
    <w:rsid w:val="004A5456"/>
    <w:rsid w:val="004A55F3"/>
    <w:rsid w:val="004A5F16"/>
    <w:rsid w:val="004A5FB0"/>
    <w:rsid w:val="004A5FFD"/>
    <w:rsid w:val="004A600D"/>
    <w:rsid w:val="004A6276"/>
    <w:rsid w:val="004A6309"/>
    <w:rsid w:val="004A6428"/>
    <w:rsid w:val="004A66DF"/>
    <w:rsid w:val="004A6F5F"/>
    <w:rsid w:val="004A7415"/>
    <w:rsid w:val="004A7487"/>
    <w:rsid w:val="004A7CE1"/>
    <w:rsid w:val="004A7F92"/>
    <w:rsid w:val="004B00B7"/>
    <w:rsid w:val="004B0778"/>
    <w:rsid w:val="004B090E"/>
    <w:rsid w:val="004B0BDB"/>
    <w:rsid w:val="004B0C26"/>
    <w:rsid w:val="004B0F6E"/>
    <w:rsid w:val="004B1062"/>
    <w:rsid w:val="004B1434"/>
    <w:rsid w:val="004B14E8"/>
    <w:rsid w:val="004B190B"/>
    <w:rsid w:val="004B1AFE"/>
    <w:rsid w:val="004B1BBD"/>
    <w:rsid w:val="004B226E"/>
    <w:rsid w:val="004B2543"/>
    <w:rsid w:val="004B26EB"/>
    <w:rsid w:val="004B296C"/>
    <w:rsid w:val="004B296D"/>
    <w:rsid w:val="004B2B32"/>
    <w:rsid w:val="004B2C2F"/>
    <w:rsid w:val="004B2D5B"/>
    <w:rsid w:val="004B2E93"/>
    <w:rsid w:val="004B2ED5"/>
    <w:rsid w:val="004B30B3"/>
    <w:rsid w:val="004B30C9"/>
    <w:rsid w:val="004B31A4"/>
    <w:rsid w:val="004B328A"/>
    <w:rsid w:val="004B3E9A"/>
    <w:rsid w:val="004B3FEB"/>
    <w:rsid w:val="004B4315"/>
    <w:rsid w:val="004B47EE"/>
    <w:rsid w:val="004B4811"/>
    <w:rsid w:val="004B4A5C"/>
    <w:rsid w:val="004B4BAC"/>
    <w:rsid w:val="004B4BFE"/>
    <w:rsid w:val="004B4DF0"/>
    <w:rsid w:val="004B53A5"/>
    <w:rsid w:val="004B550C"/>
    <w:rsid w:val="004B58E1"/>
    <w:rsid w:val="004B5AA2"/>
    <w:rsid w:val="004B6080"/>
    <w:rsid w:val="004B698C"/>
    <w:rsid w:val="004B6D51"/>
    <w:rsid w:val="004B7861"/>
    <w:rsid w:val="004B7896"/>
    <w:rsid w:val="004B796E"/>
    <w:rsid w:val="004B7A09"/>
    <w:rsid w:val="004B7B40"/>
    <w:rsid w:val="004B7D5D"/>
    <w:rsid w:val="004B7ED2"/>
    <w:rsid w:val="004C003B"/>
    <w:rsid w:val="004C0040"/>
    <w:rsid w:val="004C01B2"/>
    <w:rsid w:val="004C01B4"/>
    <w:rsid w:val="004C072E"/>
    <w:rsid w:val="004C0A5A"/>
    <w:rsid w:val="004C0AAD"/>
    <w:rsid w:val="004C105B"/>
    <w:rsid w:val="004C1D74"/>
    <w:rsid w:val="004C229A"/>
    <w:rsid w:val="004C22F2"/>
    <w:rsid w:val="004C25CD"/>
    <w:rsid w:val="004C2A5B"/>
    <w:rsid w:val="004C2CDC"/>
    <w:rsid w:val="004C2EC0"/>
    <w:rsid w:val="004C30C0"/>
    <w:rsid w:val="004C3190"/>
    <w:rsid w:val="004C358F"/>
    <w:rsid w:val="004C35BA"/>
    <w:rsid w:val="004C366B"/>
    <w:rsid w:val="004C3788"/>
    <w:rsid w:val="004C3AA0"/>
    <w:rsid w:val="004C3AFE"/>
    <w:rsid w:val="004C3BC7"/>
    <w:rsid w:val="004C3C09"/>
    <w:rsid w:val="004C3EAD"/>
    <w:rsid w:val="004C3EF4"/>
    <w:rsid w:val="004C44DC"/>
    <w:rsid w:val="004C468C"/>
    <w:rsid w:val="004C4D7D"/>
    <w:rsid w:val="004C53B5"/>
    <w:rsid w:val="004C53F1"/>
    <w:rsid w:val="004C553C"/>
    <w:rsid w:val="004C583B"/>
    <w:rsid w:val="004C5894"/>
    <w:rsid w:val="004C596F"/>
    <w:rsid w:val="004C59A5"/>
    <w:rsid w:val="004C59E7"/>
    <w:rsid w:val="004C5B9E"/>
    <w:rsid w:val="004C6150"/>
    <w:rsid w:val="004C6263"/>
    <w:rsid w:val="004C647B"/>
    <w:rsid w:val="004C652A"/>
    <w:rsid w:val="004C6968"/>
    <w:rsid w:val="004C6DDB"/>
    <w:rsid w:val="004C7134"/>
    <w:rsid w:val="004C73B7"/>
    <w:rsid w:val="004C757A"/>
    <w:rsid w:val="004C75BA"/>
    <w:rsid w:val="004C7A0C"/>
    <w:rsid w:val="004C7DDA"/>
    <w:rsid w:val="004C7F14"/>
    <w:rsid w:val="004D012D"/>
    <w:rsid w:val="004D0649"/>
    <w:rsid w:val="004D0875"/>
    <w:rsid w:val="004D08EF"/>
    <w:rsid w:val="004D0AAA"/>
    <w:rsid w:val="004D0BDC"/>
    <w:rsid w:val="004D1182"/>
    <w:rsid w:val="004D1386"/>
    <w:rsid w:val="004D1ABF"/>
    <w:rsid w:val="004D1B3A"/>
    <w:rsid w:val="004D1B71"/>
    <w:rsid w:val="004D2374"/>
    <w:rsid w:val="004D262A"/>
    <w:rsid w:val="004D26C7"/>
    <w:rsid w:val="004D270D"/>
    <w:rsid w:val="004D29CA"/>
    <w:rsid w:val="004D29DD"/>
    <w:rsid w:val="004D2C9D"/>
    <w:rsid w:val="004D2D91"/>
    <w:rsid w:val="004D2DC1"/>
    <w:rsid w:val="004D3441"/>
    <w:rsid w:val="004D3A31"/>
    <w:rsid w:val="004D3A87"/>
    <w:rsid w:val="004D3E5E"/>
    <w:rsid w:val="004D4698"/>
    <w:rsid w:val="004D470E"/>
    <w:rsid w:val="004D49D8"/>
    <w:rsid w:val="004D504D"/>
    <w:rsid w:val="004D5400"/>
    <w:rsid w:val="004D5538"/>
    <w:rsid w:val="004D564C"/>
    <w:rsid w:val="004D5780"/>
    <w:rsid w:val="004D5C1E"/>
    <w:rsid w:val="004D5D14"/>
    <w:rsid w:val="004D5E0C"/>
    <w:rsid w:val="004D5F0C"/>
    <w:rsid w:val="004D6218"/>
    <w:rsid w:val="004D627F"/>
    <w:rsid w:val="004D6EA0"/>
    <w:rsid w:val="004D6ECA"/>
    <w:rsid w:val="004D6F3E"/>
    <w:rsid w:val="004D7046"/>
    <w:rsid w:val="004D72D4"/>
    <w:rsid w:val="004D738C"/>
    <w:rsid w:val="004D741F"/>
    <w:rsid w:val="004D76DD"/>
    <w:rsid w:val="004D7975"/>
    <w:rsid w:val="004D7BA8"/>
    <w:rsid w:val="004E0041"/>
    <w:rsid w:val="004E0283"/>
    <w:rsid w:val="004E071E"/>
    <w:rsid w:val="004E0DF7"/>
    <w:rsid w:val="004E0E77"/>
    <w:rsid w:val="004E0E80"/>
    <w:rsid w:val="004E1247"/>
    <w:rsid w:val="004E1AA9"/>
    <w:rsid w:val="004E1E6C"/>
    <w:rsid w:val="004E20CD"/>
    <w:rsid w:val="004E2741"/>
    <w:rsid w:val="004E2E1E"/>
    <w:rsid w:val="004E2FCA"/>
    <w:rsid w:val="004E3060"/>
    <w:rsid w:val="004E3592"/>
    <w:rsid w:val="004E365A"/>
    <w:rsid w:val="004E3C1A"/>
    <w:rsid w:val="004E3C7C"/>
    <w:rsid w:val="004E3E96"/>
    <w:rsid w:val="004E4098"/>
    <w:rsid w:val="004E42F0"/>
    <w:rsid w:val="004E4486"/>
    <w:rsid w:val="004E4552"/>
    <w:rsid w:val="004E4878"/>
    <w:rsid w:val="004E4A57"/>
    <w:rsid w:val="004E4C31"/>
    <w:rsid w:val="004E4DB9"/>
    <w:rsid w:val="004E4F73"/>
    <w:rsid w:val="004E52D1"/>
    <w:rsid w:val="004E5335"/>
    <w:rsid w:val="004E5385"/>
    <w:rsid w:val="004E58F3"/>
    <w:rsid w:val="004E5916"/>
    <w:rsid w:val="004E5BEF"/>
    <w:rsid w:val="004E5EC0"/>
    <w:rsid w:val="004E5FB8"/>
    <w:rsid w:val="004E69CE"/>
    <w:rsid w:val="004E6C7F"/>
    <w:rsid w:val="004E6E7D"/>
    <w:rsid w:val="004E704B"/>
    <w:rsid w:val="004E7083"/>
    <w:rsid w:val="004E720F"/>
    <w:rsid w:val="004E7297"/>
    <w:rsid w:val="004E7389"/>
    <w:rsid w:val="004E771E"/>
    <w:rsid w:val="004E7982"/>
    <w:rsid w:val="004E79C4"/>
    <w:rsid w:val="004E7DA0"/>
    <w:rsid w:val="004E7DA1"/>
    <w:rsid w:val="004E7DA4"/>
    <w:rsid w:val="004E7F00"/>
    <w:rsid w:val="004F00F2"/>
    <w:rsid w:val="004F014A"/>
    <w:rsid w:val="004F04C9"/>
    <w:rsid w:val="004F0539"/>
    <w:rsid w:val="004F0FA7"/>
    <w:rsid w:val="004F1398"/>
    <w:rsid w:val="004F1748"/>
    <w:rsid w:val="004F1B33"/>
    <w:rsid w:val="004F1ED7"/>
    <w:rsid w:val="004F1F36"/>
    <w:rsid w:val="004F2310"/>
    <w:rsid w:val="004F2484"/>
    <w:rsid w:val="004F2508"/>
    <w:rsid w:val="004F257D"/>
    <w:rsid w:val="004F2C24"/>
    <w:rsid w:val="004F2CAF"/>
    <w:rsid w:val="004F2FEC"/>
    <w:rsid w:val="004F303B"/>
    <w:rsid w:val="004F313F"/>
    <w:rsid w:val="004F3526"/>
    <w:rsid w:val="004F389B"/>
    <w:rsid w:val="004F38C8"/>
    <w:rsid w:val="004F4045"/>
    <w:rsid w:val="004F437E"/>
    <w:rsid w:val="004F482B"/>
    <w:rsid w:val="004F4A0A"/>
    <w:rsid w:val="004F4B43"/>
    <w:rsid w:val="004F4C20"/>
    <w:rsid w:val="004F50C9"/>
    <w:rsid w:val="004F5265"/>
    <w:rsid w:val="004F5410"/>
    <w:rsid w:val="004F5CB3"/>
    <w:rsid w:val="004F5D0D"/>
    <w:rsid w:val="004F5F9F"/>
    <w:rsid w:val="004F6C5B"/>
    <w:rsid w:val="004F7138"/>
    <w:rsid w:val="004F75FC"/>
    <w:rsid w:val="004F7673"/>
    <w:rsid w:val="004F7704"/>
    <w:rsid w:val="004F79CA"/>
    <w:rsid w:val="004F7BC2"/>
    <w:rsid w:val="004F7C8F"/>
    <w:rsid w:val="00500041"/>
    <w:rsid w:val="00500FBB"/>
    <w:rsid w:val="005012F2"/>
    <w:rsid w:val="005014C3"/>
    <w:rsid w:val="00501C1E"/>
    <w:rsid w:val="00501C6C"/>
    <w:rsid w:val="00501F96"/>
    <w:rsid w:val="005027A2"/>
    <w:rsid w:val="005027BC"/>
    <w:rsid w:val="005029C2"/>
    <w:rsid w:val="00502DEE"/>
    <w:rsid w:val="005033F7"/>
    <w:rsid w:val="005034DE"/>
    <w:rsid w:val="0050361C"/>
    <w:rsid w:val="005036A1"/>
    <w:rsid w:val="00503A88"/>
    <w:rsid w:val="00503D94"/>
    <w:rsid w:val="00503FDD"/>
    <w:rsid w:val="005044BF"/>
    <w:rsid w:val="005048EE"/>
    <w:rsid w:val="00504C17"/>
    <w:rsid w:val="00505045"/>
    <w:rsid w:val="00505583"/>
    <w:rsid w:val="00505698"/>
    <w:rsid w:val="005057FD"/>
    <w:rsid w:val="00505A9D"/>
    <w:rsid w:val="00505B59"/>
    <w:rsid w:val="00505EDE"/>
    <w:rsid w:val="00505EF4"/>
    <w:rsid w:val="00506A44"/>
    <w:rsid w:val="00506C25"/>
    <w:rsid w:val="00506C29"/>
    <w:rsid w:val="00506CFA"/>
    <w:rsid w:val="00506FB7"/>
    <w:rsid w:val="005070B8"/>
    <w:rsid w:val="00507339"/>
    <w:rsid w:val="0050734C"/>
    <w:rsid w:val="0050762A"/>
    <w:rsid w:val="00507C0C"/>
    <w:rsid w:val="00507D45"/>
    <w:rsid w:val="0051005B"/>
    <w:rsid w:val="00510079"/>
    <w:rsid w:val="005100FB"/>
    <w:rsid w:val="005102B8"/>
    <w:rsid w:val="005105EF"/>
    <w:rsid w:val="0051066A"/>
    <w:rsid w:val="00510907"/>
    <w:rsid w:val="00510E2B"/>
    <w:rsid w:val="00510E40"/>
    <w:rsid w:val="005110C3"/>
    <w:rsid w:val="00511A5E"/>
    <w:rsid w:val="00511D0A"/>
    <w:rsid w:val="00511F6E"/>
    <w:rsid w:val="0051210B"/>
    <w:rsid w:val="005122D3"/>
    <w:rsid w:val="0051241A"/>
    <w:rsid w:val="00512716"/>
    <w:rsid w:val="00512730"/>
    <w:rsid w:val="0051275C"/>
    <w:rsid w:val="0051292C"/>
    <w:rsid w:val="00512D8B"/>
    <w:rsid w:val="005132BB"/>
    <w:rsid w:val="005132C5"/>
    <w:rsid w:val="00513390"/>
    <w:rsid w:val="00513C4A"/>
    <w:rsid w:val="0051417B"/>
    <w:rsid w:val="0051469A"/>
    <w:rsid w:val="00514741"/>
    <w:rsid w:val="005147A5"/>
    <w:rsid w:val="00514877"/>
    <w:rsid w:val="00514FA5"/>
    <w:rsid w:val="00515085"/>
    <w:rsid w:val="005152B2"/>
    <w:rsid w:val="005155BF"/>
    <w:rsid w:val="00515B35"/>
    <w:rsid w:val="00515CA3"/>
    <w:rsid w:val="00515DB1"/>
    <w:rsid w:val="0051606D"/>
    <w:rsid w:val="00516159"/>
    <w:rsid w:val="005162F3"/>
    <w:rsid w:val="005164B1"/>
    <w:rsid w:val="00516804"/>
    <w:rsid w:val="00516B20"/>
    <w:rsid w:val="00516CC5"/>
    <w:rsid w:val="0051758F"/>
    <w:rsid w:val="005178A7"/>
    <w:rsid w:val="00517AE4"/>
    <w:rsid w:val="0052022D"/>
    <w:rsid w:val="00520281"/>
    <w:rsid w:val="0052072B"/>
    <w:rsid w:val="0052077D"/>
    <w:rsid w:val="00520CB4"/>
    <w:rsid w:val="005211E5"/>
    <w:rsid w:val="00521330"/>
    <w:rsid w:val="005215BC"/>
    <w:rsid w:val="00521668"/>
    <w:rsid w:val="0052198A"/>
    <w:rsid w:val="00521B4F"/>
    <w:rsid w:val="00522082"/>
    <w:rsid w:val="005224A8"/>
    <w:rsid w:val="0052257B"/>
    <w:rsid w:val="005229BD"/>
    <w:rsid w:val="00522AF1"/>
    <w:rsid w:val="00522D10"/>
    <w:rsid w:val="00522D5F"/>
    <w:rsid w:val="005231CF"/>
    <w:rsid w:val="00523205"/>
    <w:rsid w:val="00523A87"/>
    <w:rsid w:val="0052406B"/>
    <w:rsid w:val="00524411"/>
    <w:rsid w:val="00524670"/>
    <w:rsid w:val="00524C04"/>
    <w:rsid w:val="00524DC3"/>
    <w:rsid w:val="00524E6F"/>
    <w:rsid w:val="00524EDB"/>
    <w:rsid w:val="0052549E"/>
    <w:rsid w:val="00525710"/>
    <w:rsid w:val="00525949"/>
    <w:rsid w:val="00525BE0"/>
    <w:rsid w:val="00525C19"/>
    <w:rsid w:val="005263BC"/>
    <w:rsid w:val="005264CD"/>
    <w:rsid w:val="00526B88"/>
    <w:rsid w:val="00526C36"/>
    <w:rsid w:val="00526C56"/>
    <w:rsid w:val="0052712B"/>
    <w:rsid w:val="00527163"/>
    <w:rsid w:val="0052724B"/>
    <w:rsid w:val="00527366"/>
    <w:rsid w:val="005273EA"/>
    <w:rsid w:val="00527447"/>
    <w:rsid w:val="005275F7"/>
    <w:rsid w:val="005276E2"/>
    <w:rsid w:val="005279FB"/>
    <w:rsid w:val="0053010F"/>
    <w:rsid w:val="00530175"/>
    <w:rsid w:val="00530543"/>
    <w:rsid w:val="00530733"/>
    <w:rsid w:val="00530961"/>
    <w:rsid w:val="00530A65"/>
    <w:rsid w:val="00530E1D"/>
    <w:rsid w:val="00530F25"/>
    <w:rsid w:val="005310A9"/>
    <w:rsid w:val="00531306"/>
    <w:rsid w:val="0053136A"/>
    <w:rsid w:val="005313EE"/>
    <w:rsid w:val="0053166A"/>
    <w:rsid w:val="00531A6C"/>
    <w:rsid w:val="00531ACE"/>
    <w:rsid w:val="00531B5B"/>
    <w:rsid w:val="005323F5"/>
    <w:rsid w:val="00532415"/>
    <w:rsid w:val="00532532"/>
    <w:rsid w:val="005327D7"/>
    <w:rsid w:val="0053288A"/>
    <w:rsid w:val="0053292B"/>
    <w:rsid w:val="00532A19"/>
    <w:rsid w:val="00532A2A"/>
    <w:rsid w:val="00532A3A"/>
    <w:rsid w:val="00532A6B"/>
    <w:rsid w:val="00532DA5"/>
    <w:rsid w:val="0053315B"/>
    <w:rsid w:val="005332F8"/>
    <w:rsid w:val="00533405"/>
    <w:rsid w:val="0053358B"/>
    <w:rsid w:val="0053398E"/>
    <w:rsid w:val="00533996"/>
    <w:rsid w:val="00533D08"/>
    <w:rsid w:val="00533E67"/>
    <w:rsid w:val="005340C6"/>
    <w:rsid w:val="005346DC"/>
    <w:rsid w:val="00534977"/>
    <w:rsid w:val="00534C0C"/>
    <w:rsid w:val="00535380"/>
    <w:rsid w:val="005354C3"/>
    <w:rsid w:val="005357E2"/>
    <w:rsid w:val="005359CE"/>
    <w:rsid w:val="00535B0B"/>
    <w:rsid w:val="00535C52"/>
    <w:rsid w:val="00535C6F"/>
    <w:rsid w:val="00535D0D"/>
    <w:rsid w:val="00536082"/>
    <w:rsid w:val="005362E3"/>
    <w:rsid w:val="00536FFF"/>
    <w:rsid w:val="0053711D"/>
    <w:rsid w:val="005371BA"/>
    <w:rsid w:val="00537676"/>
    <w:rsid w:val="005378E7"/>
    <w:rsid w:val="00540277"/>
    <w:rsid w:val="0054027B"/>
    <w:rsid w:val="005407B3"/>
    <w:rsid w:val="005407F1"/>
    <w:rsid w:val="00540A76"/>
    <w:rsid w:val="00540C26"/>
    <w:rsid w:val="00540CE1"/>
    <w:rsid w:val="005410D7"/>
    <w:rsid w:val="005414CC"/>
    <w:rsid w:val="0054187E"/>
    <w:rsid w:val="00541A15"/>
    <w:rsid w:val="00541AA0"/>
    <w:rsid w:val="00541C0B"/>
    <w:rsid w:val="00541DD8"/>
    <w:rsid w:val="00541E5F"/>
    <w:rsid w:val="00541E9C"/>
    <w:rsid w:val="0054211C"/>
    <w:rsid w:val="0054237A"/>
    <w:rsid w:val="0054260A"/>
    <w:rsid w:val="00542720"/>
    <w:rsid w:val="00542746"/>
    <w:rsid w:val="00542B33"/>
    <w:rsid w:val="005435E0"/>
    <w:rsid w:val="00543E6F"/>
    <w:rsid w:val="00543EF2"/>
    <w:rsid w:val="00544071"/>
    <w:rsid w:val="00544409"/>
    <w:rsid w:val="005449FC"/>
    <w:rsid w:val="00544AF8"/>
    <w:rsid w:val="00544C4A"/>
    <w:rsid w:val="00544CAD"/>
    <w:rsid w:val="00544F0A"/>
    <w:rsid w:val="005452B7"/>
    <w:rsid w:val="0054588E"/>
    <w:rsid w:val="00545C8F"/>
    <w:rsid w:val="00545FD5"/>
    <w:rsid w:val="00545FE6"/>
    <w:rsid w:val="005461D0"/>
    <w:rsid w:val="0054652D"/>
    <w:rsid w:val="00546E90"/>
    <w:rsid w:val="00546F8B"/>
    <w:rsid w:val="005470C5"/>
    <w:rsid w:val="005472ED"/>
    <w:rsid w:val="005474D6"/>
    <w:rsid w:val="00547D1F"/>
    <w:rsid w:val="00547D81"/>
    <w:rsid w:val="00547DC1"/>
    <w:rsid w:val="00550243"/>
    <w:rsid w:val="005503CA"/>
    <w:rsid w:val="005506CA"/>
    <w:rsid w:val="00550920"/>
    <w:rsid w:val="00550BA1"/>
    <w:rsid w:val="00550C1D"/>
    <w:rsid w:val="00550E42"/>
    <w:rsid w:val="00550F6F"/>
    <w:rsid w:val="00550F76"/>
    <w:rsid w:val="00551048"/>
    <w:rsid w:val="00551383"/>
    <w:rsid w:val="0055181F"/>
    <w:rsid w:val="00551C15"/>
    <w:rsid w:val="00551DD6"/>
    <w:rsid w:val="00551EE0"/>
    <w:rsid w:val="00551FEC"/>
    <w:rsid w:val="0055239A"/>
    <w:rsid w:val="00552A5E"/>
    <w:rsid w:val="00552B7A"/>
    <w:rsid w:val="00553624"/>
    <w:rsid w:val="0055366C"/>
    <w:rsid w:val="00553718"/>
    <w:rsid w:val="005537E2"/>
    <w:rsid w:val="00553A7C"/>
    <w:rsid w:val="00553C5F"/>
    <w:rsid w:val="00553E57"/>
    <w:rsid w:val="00554028"/>
    <w:rsid w:val="00554525"/>
    <w:rsid w:val="005545AC"/>
    <w:rsid w:val="005545FD"/>
    <w:rsid w:val="005547A6"/>
    <w:rsid w:val="00554854"/>
    <w:rsid w:val="00554A77"/>
    <w:rsid w:val="00554C55"/>
    <w:rsid w:val="00554EA7"/>
    <w:rsid w:val="00554FA3"/>
    <w:rsid w:val="00555071"/>
    <w:rsid w:val="0055509C"/>
    <w:rsid w:val="00555131"/>
    <w:rsid w:val="00555493"/>
    <w:rsid w:val="00555804"/>
    <w:rsid w:val="00555850"/>
    <w:rsid w:val="005558A5"/>
    <w:rsid w:val="00556042"/>
    <w:rsid w:val="00556191"/>
    <w:rsid w:val="005561F4"/>
    <w:rsid w:val="00556618"/>
    <w:rsid w:val="0055663C"/>
    <w:rsid w:val="0055699B"/>
    <w:rsid w:val="00556B81"/>
    <w:rsid w:val="00556BAC"/>
    <w:rsid w:val="005570B3"/>
    <w:rsid w:val="0055712C"/>
    <w:rsid w:val="005571DA"/>
    <w:rsid w:val="005573FB"/>
    <w:rsid w:val="005575CF"/>
    <w:rsid w:val="00557741"/>
    <w:rsid w:val="005579FB"/>
    <w:rsid w:val="00557B91"/>
    <w:rsid w:val="00557CA1"/>
    <w:rsid w:val="00557CC7"/>
    <w:rsid w:val="00557FE7"/>
    <w:rsid w:val="00560027"/>
    <w:rsid w:val="0056002C"/>
    <w:rsid w:val="0056007A"/>
    <w:rsid w:val="00560246"/>
    <w:rsid w:val="005603FB"/>
    <w:rsid w:val="00560672"/>
    <w:rsid w:val="00560886"/>
    <w:rsid w:val="00560A41"/>
    <w:rsid w:val="00560AE5"/>
    <w:rsid w:val="00560CFE"/>
    <w:rsid w:val="00560FA5"/>
    <w:rsid w:val="00561039"/>
    <w:rsid w:val="00561462"/>
    <w:rsid w:val="00561B26"/>
    <w:rsid w:val="00561C72"/>
    <w:rsid w:val="005624FE"/>
    <w:rsid w:val="0056266A"/>
    <w:rsid w:val="00562696"/>
    <w:rsid w:val="00562AD5"/>
    <w:rsid w:val="00562D72"/>
    <w:rsid w:val="00562F60"/>
    <w:rsid w:val="00563355"/>
    <w:rsid w:val="005633A9"/>
    <w:rsid w:val="0056362A"/>
    <w:rsid w:val="0056363E"/>
    <w:rsid w:val="005638C1"/>
    <w:rsid w:val="00563A19"/>
    <w:rsid w:val="005641AF"/>
    <w:rsid w:val="00564831"/>
    <w:rsid w:val="005649DF"/>
    <w:rsid w:val="00564BD0"/>
    <w:rsid w:val="00564CD2"/>
    <w:rsid w:val="00564EAE"/>
    <w:rsid w:val="0056544E"/>
    <w:rsid w:val="00565503"/>
    <w:rsid w:val="005655AA"/>
    <w:rsid w:val="005655BA"/>
    <w:rsid w:val="00565736"/>
    <w:rsid w:val="00565CD1"/>
    <w:rsid w:val="00565D37"/>
    <w:rsid w:val="00565E48"/>
    <w:rsid w:val="00566103"/>
    <w:rsid w:val="005663D4"/>
    <w:rsid w:val="00566522"/>
    <w:rsid w:val="0056676C"/>
    <w:rsid w:val="005668A4"/>
    <w:rsid w:val="00566EE9"/>
    <w:rsid w:val="005670AB"/>
    <w:rsid w:val="0056762E"/>
    <w:rsid w:val="00567631"/>
    <w:rsid w:val="005676BF"/>
    <w:rsid w:val="005677CB"/>
    <w:rsid w:val="00567AAC"/>
    <w:rsid w:val="00570000"/>
    <w:rsid w:val="005700A8"/>
    <w:rsid w:val="005706BC"/>
    <w:rsid w:val="00570BA3"/>
    <w:rsid w:val="00571562"/>
    <w:rsid w:val="00571660"/>
    <w:rsid w:val="005718BC"/>
    <w:rsid w:val="00571B16"/>
    <w:rsid w:val="00571B43"/>
    <w:rsid w:val="00571B49"/>
    <w:rsid w:val="00571BB7"/>
    <w:rsid w:val="00571E22"/>
    <w:rsid w:val="0057236E"/>
    <w:rsid w:val="00572892"/>
    <w:rsid w:val="005728DB"/>
    <w:rsid w:val="00572E9C"/>
    <w:rsid w:val="00573611"/>
    <w:rsid w:val="00573B02"/>
    <w:rsid w:val="00573B79"/>
    <w:rsid w:val="00573C47"/>
    <w:rsid w:val="00573DFC"/>
    <w:rsid w:val="00573F9D"/>
    <w:rsid w:val="0057420D"/>
    <w:rsid w:val="005742FF"/>
    <w:rsid w:val="0057449A"/>
    <w:rsid w:val="0057453A"/>
    <w:rsid w:val="005745C7"/>
    <w:rsid w:val="005745FD"/>
    <w:rsid w:val="005746E1"/>
    <w:rsid w:val="00574732"/>
    <w:rsid w:val="0057555F"/>
    <w:rsid w:val="005756C3"/>
    <w:rsid w:val="00575C9C"/>
    <w:rsid w:val="00575D3B"/>
    <w:rsid w:val="00575F3F"/>
    <w:rsid w:val="00575F61"/>
    <w:rsid w:val="00576A38"/>
    <w:rsid w:val="00576BA5"/>
    <w:rsid w:val="00576E04"/>
    <w:rsid w:val="005770A0"/>
    <w:rsid w:val="00577379"/>
    <w:rsid w:val="005776DC"/>
    <w:rsid w:val="00577788"/>
    <w:rsid w:val="00577AC3"/>
    <w:rsid w:val="00577C2F"/>
    <w:rsid w:val="00580109"/>
    <w:rsid w:val="00580888"/>
    <w:rsid w:val="00580A3E"/>
    <w:rsid w:val="00580B80"/>
    <w:rsid w:val="00580C02"/>
    <w:rsid w:val="00580EF3"/>
    <w:rsid w:val="00580FF3"/>
    <w:rsid w:val="005812CD"/>
    <w:rsid w:val="00581498"/>
    <w:rsid w:val="005819DE"/>
    <w:rsid w:val="00581CB7"/>
    <w:rsid w:val="00581EE9"/>
    <w:rsid w:val="00581F06"/>
    <w:rsid w:val="00582116"/>
    <w:rsid w:val="00582392"/>
    <w:rsid w:val="005828A2"/>
    <w:rsid w:val="00582980"/>
    <w:rsid w:val="00582AE7"/>
    <w:rsid w:val="00582D2C"/>
    <w:rsid w:val="0058372C"/>
    <w:rsid w:val="005839FF"/>
    <w:rsid w:val="00583B8E"/>
    <w:rsid w:val="00583D4C"/>
    <w:rsid w:val="00583DAA"/>
    <w:rsid w:val="00583FA5"/>
    <w:rsid w:val="005842AD"/>
    <w:rsid w:val="005845A9"/>
    <w:rsid w:val="00584730"/>
    <w:rsid w:val="00584824"/>
    <w:rsid w:val="00584846"/>
    <w:rsid w:val="00584C97"/>
    <w:rsid w:val="00585023"/>
    <w:rsid w:val="00585178"/>
    <w:rsid w:val="005858C4"/>
    <w:rsid w:val="00585A1C"/>
    <w:rsid w:val="00585DFE"/>
    <w:rsid w:val="0058606D"/>
    <w:rsid w:val="00586282"/>
    <w:rsid w:val="005862E3"/>
    <w:rsid w:val="00586317"/>
    <w:rsid w:val="005863D3"/>
    <w:rsid w:val="005865C2"/>
    <w:rsid w:val="00586EC9"/>
    <w:rsid w:val="005872F1"/>
    <w:rsid w:val="005876C1"/>
    <w:rsid w:val="0058789F"/>
    <w:rsid w:val="005879BB"/>
    <w:rsid w:val="00587B09"/>
    <w:rsid w:val="0059001F"/>
    <w:rsid w:val="005901F4"/>
    <w:rsid w:val="00590815"/>
    <w:rsid w:val="00590B56"/>
    <w:rsid w:val="00590BCD"/>
    <w:rsid w:val="00590C46"/>
    <w:rsid w:val="00590C7E"/>
    <w:rsid w:val="00590D07"/>
    <w:rsid w:val="0059153A"/>
    <w:rsid w:val="005918F4"/>
    <w:rsid w:val="005919A2"/>
    <w:rsid w:val="00591A74"/>
    <w:rsid w:val="00591D55"/>
    <w:rsid w:val="0059210A"/>
    <w:rsid w:val="0059267C"/>
    <w:rsid w:val="00592D1C"/>
    <w:rsid w:val="00592D1F"/>
    <w:rsid w:val="00592E00"/>
    <w:rsid w:val="00592F78"/>
    <w:rsid w:val="00593479"/>
    <w:rsid w:val="00593800"/>
    <w:rsid w:val="00593ABF"/>
    <w:rsid w:val="005940AF"/>
    <w:rsid w:val="00594A55"/>
    <w:rsid w:val="00594ADA"/>
    <w:rsid w:val="00594BCE"/>
    <w:rsid w:val="005950DD"/>
    <w:rsid w:val="00595162"/>
    <w:rsid w:val="005954AB"/>
    <w:rsid w:val="005954F9"/>
    <w:rsid w:val="00595756"/>
    <w:rsid w:val="005958E6"/>
    <w:rsid w:val="00595A5F"/>
    <w:rsid w:val="00595B99"/>
    <w:rsid w:val="00595F92"/>
    <w:rsid w:val="00596D8A"/>
    <w:rsid w:val="00597905"/>
    <w:rsid w:val="00597EED"/>
    <w:rsid w:val="005A0076"/>
    <w:rsid w:val="005A05CD"/>
    <w:rsid w:val="005A0ACC"/>
    <w:rsid w:val="005A0E9A"/>
    <w:rsid w:val="005A1240"/>
    <w:rsid w:val="005A12DF"/>
    <w:rsid w:val="005A1616"/>
    <w:rsid w:val="005A17AB"/>
    <w:rsid w:val="005A1C85"/>
    <w:rsid w:val="005A2229"/>
    <w:rsid w:val="005A222F"/>
    <w:rsid w:val="005A26DC"/>
    <w:rsid w:val="005A27F6"/>
    <w:rsid w:val="005A28D4"/>
    <w:rsid w:val="005A2910"/>
    <w:rsid w:val="005A2B9B"/>
    <w:rsid w:val="005A2C79"/>
    <w:rsid w:val="005A2CB7"/>
    <w:rsid w:val="005A2CDB"/>
    <w:rsid w:val="005A2DFE"/>
    <w:rsid w:val="005A2FA7"/>
    <w:rsid w:val="005A30C8"/>
    <w:rsid w:val="005A31D6"/>
    <w:rsid w:val="005A348A"/>
    <w:rsid w:val="005A3577"/>
    <w:rsid w:val="005A35B9"/>
    <w:rsid w:val="005A372E"/>
    <w:rsid w:val="005A395D"/>
    <w:rsid w:val="005A3A31"/>
    <w:rsid w:val="005A3B05"/>
    <w:rsid w:val="005A3D7F"/>
    <w:rsid w:val="005A3FDC"/>
    <w:rsid w:val="005A4184"/>
    <w:rsid w:val="005A422F"/>
    <w:rsid w:val="005A444F"/>
    <w:rsid w:val="005A45E5"/>
    <w:rsid w:val="005A45FE"/>
    <w:rsid w:val="005A52DD"/>
    <w:rsid w:val="005A5A1B"/>
    <w:rsid w:val="005A5A6A"/>
    <w:rsid w:val="005A5EE0"/>
    <w:rsid w:val="005A603B"/>
    <w:rsid w:val="005A61E4"/>
    <w:rsid w:val="005A652F"/>
    <w:rsid w:val="005A66A0"/>
    <w:rsid w:val="005A6780"/>
    <w:rsid w:val="005A69BA"/>
    <w:rsid w:val="005A6B29"/>
    <w:rsid w:val="005A6B81"/>
    <w:rsid w:val="005A6C3D"/>
    <w:rsid w:val="005A6D7B"/>
    <w:rsid w:val="005A6F3F"/>
    <w:rsid w:val="005A715A"/>
    <w:rsid w:val="005A723C"/>
    <w:rsid w:val="005A7483"/>
    <w:rsid w:val="005A754C"/>
    <w:rsid w:val="005A76B7"/>
    <w:rsid w:val="005A78BE"/>
    <w:rsid w:val="005A795C"/>
    <w:rsid w:val="005B0067"/>
    <w:rsid w:val="005B0A47"/>
    <w:rsid w:val="005B0A90"/>
    <w:rsid w:val="005B0C9B"/>
    <w:rsid w:val="005B0E5D"/>
    <w:rsid w:val="005B0EAB"/>
    <w:rsid w:val="005B1599"/>
    <w:rsid w:val="005B1BEB"/>
    <w:rsid w:val="005B2F81"/>
    <w:rsid w:val="005B32DC"/>
    <w:rsid w:val="005B3432"/>
    <w:rsid w:val="005B3651"/>
    <w:rsid w:val="005B3845"/>
    <w:rsid w:val="005B3DCF"/>
    <w:rsid w:val="005B3FC8"/>
    <w:rsid w:val="005B41B5"/>
    <w:rsid w:val="005B4223"/>
    <w:rsid w:val="005B4298"/>
    <w:rsid w:val="005B49D2"/>
    <w:rsid w:val="005B4A60"/>
    <w:rsid w:val="005B4BCE"/>
    <w:rsid w:val="005B5023"/>
    <w:rsid w:val="005B53A7"/>
    <w:rsid w:val="005B587F"/>
    <w:rsid w:val="005B5A37"/>
    <w:rsid w:val="005B5E18"/>
    <w:rsid w:val="005B5E64"/>
    <w:rsid w:val="005B5E7B"/>
    <w:rsid w:val="005B5FE5"/>
    <w:rsid w:val="005B602C"/>
    <w:rsid w:val="005B6286"/>
    <w:rsid w:val="005B64B7"/>
    <w:rsid w:val="005B67C8"/>
    <w:rsid w:val="005B68BC"/>
    <w:rsid w:val="005B6BEC"/>
    <w:rsid w:val="005B6E25"/>
    <w:rsid w:val="005B7072"/>
    <w:rsid w:val="005B755C"/>
    <w:rsid w:val="005B7936"/>
    <w:rsid w:val="005B7A2B"/>
    <w:rsid w:val="005B7CC3"/>
    <w:rsid w:val="005B7CC8"/>
    <w:rsid w:val="005C0045"/>
    <w:rsid w:val="005C0293"/>
    <w:rsid w:val="005C02BC"/>
    <w:rsid w:val="005C0457"/>
    <w:rsid w:val="005C0506"/>
    <w:rsid w:val="005C0CCC"/>
    <w:rsid w:val="005C0D16"/>
    <w:rsid w:val="005C0E58"/>
    <w:rsid w:val="005C1365"/>
    <w:rsid w:val="005C1922"/>
    <w:rsid w:val="005C19E2"/>
    <w:rsid w:val="005C1A41"/>
    <w:rsid w:val="005C1C0C"/>
    <w:rsid w:val="005C1DBD"/>
    <w:rsid w:val="005C1DDF"/>
    <w:rsid w:val="005C2028"/>
    <w:rsid w:val="005C2207"/>
    <w:rsid w:val="005C2527"/>
    <w:rsid w:val="005C277B"/>
    <w:rsid w:val="005C2B53"/>
    <w:rsid w:val="005C2EA5"/>
    <w:rsid w:val="005C32DB"/>
    <w:rsid w:val="005C3784"/>
    <w:rsid w:val="005C38D8"/>
    <w:rsid w:val="005C39C1"/>
    <w:rsid w:val="005C439A"/>
    <w:rsid w:val="005C4416"/>
    <w:rsid w:val="005C49B2"/>
    <w:rsid w:val="005C4B4D"/>
    <w:rsid w:val="005C51F4"/>
    <w:rsid w:val="005C5401"/>
    <w:rsid w:val="005C543D"/>
    <w:rsid w:val="005C5449"/>
    <w:rsid w:val="005C54A5"/>
    <w:rsid w:val="005C5654"/>
    <w:rsid w:val="005C5EC7"/>
    <w:rsid w:val="005C5F0C"/>
    <w:rsid w:val="005C5F97"/>
    <w:rsid w:val="005C6770"/>
    <w:rsid w:val="005C67CA"/>
    <w:rsid w:val="005C692A"/>
    <w:rsid w:val="005C6E0B"/>
    <w:rsid w:val="005C75DF"/>
    <w:rsid w:val="005C769C"/>
    <w:rsid w:val="005C7886"/>
    <w:rsid w:val="005C7ADC"/>
    <w:rsid w:val="005D003D"/>
    <w:rsid w:val="005D0151"/>
    <w:rsid w:val="005D0171"/>
    <w:rsid w:val="005D0646"/>
    <w:rsid w:val="005D09AA"/>
    <w:rsid w:val="005D0F71"/>
    <w:rsid w:val="005D11A6"/>
    <w:rsid w:val="005D180D"/>
    <w:rsid w:val="005D1CF1"/>
    <w:rsid w:val="005D1D46"/>
    <w:rsid w:val="005D2526"/>
    <w:rsid w:val="005D2592"/>
    <w:rsid w:val="005D26C1"/>
    <w:rsid w:val="005D2AC2"/>
    <w:rsid w:val="005D2B3A"/>
    <w:rsid w:val="005D2D04"/>
    <w:rsid w:val="005D2F4F"/>
    <w:rsid w:val="005D333D"/>
    <w:rsid w:val="005D3585"/>
    <w:rsid w:val="005D387B"/>
    <w:rsid w:val="005D3B97"/>
    <w:rsid w:val="005D4102"/>
    <w:rsid w:val="005D457C"/>
    <w:rsid w:val="005D4861"/>
    <w:rsid w:val="005D4C29"/>
    <w:rsid w:val="005D4CAA"/>
    <w:rsid w:val="005D518F"/>
    <w:rsid w:val="005D556C"/>
    <w:rsid w:val="005D56C2"/>
    <w:rsid w:val="005D5C55"/>
    <w:rsid w:val="005D608B"/>
    <w:rsid w:val="005D6B4C"/>
    <w:rsid w:val="005D6CAC"/>
    <w:rsid w:val="005D757E"/>
    <w:rsid w:val="005D770A"/>
    <w:rsid w:val="005D7737"/>
    <w:rsid w:val="005D7AD1"/>
    <w:rsid w:val="005D7BAF"/>
    <w:rsid w:val="005D7BB4"/>
    <w:rsid w:val="005D7F82"/>
    <w:rsid w:val="005E04A1"/>
    <w:rsid w:val="005E0503"/>
    <w:rsid w:val="005E05B7"/>
    <w:rsid w:val="005E07C4"/>
    <w:rsid w:val="005E0909"/>
    <w:rsid w:val="005E0915"/>
    <w:rsid w:val="005E0B71"/>
    <w:rsid w:val="005E0BC8"/>
    <w:rsid w:val="005E0FB2"/>
    <w:rsid w:val="005E0FC0"/>
    <w:rsid w:val="005E1425"/>
    <w:rsid w:val="005E1472"/>
    <w:rsid w:val="005E1736"/>
    <w:rsid w:val="005E173B"/>
    <w:rsid w:val="005E1867"/>
    <w:rsid w:val="005E1A32"/>
    <w:rsid w:val="005E1B7E"/>
    <w:rsid w:val="005E1F0D"/>
    <w:rsid w:val="005E1F96"/>
    <w:rsid w:val="005E206D"/>
    <w:rsid w:val="005E20E9"/>
    <w:rsid w:val="005E2240"/>
    <w:rsid w:val="005E259E"/>
    <w:rsid w:val="005E287B"/>
    <w:rsid w:val="005E2B8E"/>
    <w:rsid w:val="005E3126"/>
    <w:rsid w:val="005E3417"/>
    <w:rsid w:val="005E3842"/>
    <w:rsid w:val="005E3915"/>
    <w:rsid w:val="005E3B9E"/>
    <w:rsid w:val="005E4299"/>
    <w:rsid w:val="005E434B"/>
    <w:rsid w:val="005E45A4"/>
    <w:rsid w:val="005E483E"/>
    <w:rsid w:val="005E4A96"/>
    <w:rsid w:val="005E526F"/>
    <w:rsid w:val="005E566B"/>
    <w:rsid w:val="005E5B6C"/>
    <w:rsid w:val="005E6295"/>
    <w:rsid w:val="005E62EE"/>
    <w:rsid w:val="005E6644"/>
    <w:rsid w:val="005E6A42"/>
    <w:rsid w:val="005E6BB6"/>
    <w:rsid w:val="005E6CB1"/>
    <w:rsid w:val="005E6F77"/>
    <w:rsid w:val="005E6FB8"/>
    <w:rsid w:val="005E742C"/>
    <w:rsid w:val="005E774E"/>
    <w:rsid w:val="005E7820"/>
    <w:rsid w:val="005E791E"/>
    <w:rsid w:val="005E7AC9"/>
    <w:rsid w:val="005F0145"/>
    <w:rsid w:val="005F02BF"/>
    <w:rsid w:val="005F04D6"/>
    <w:rsid w:val="005F0877"/>
    <w:rsid w:val="005F0A56"/>
    <w:rsid w:val="005F0CC0"/>
    <w:rsid w:val="005F1278"/>
    <w:rsid w:val="005F1580"/>
    <w:rsid w:val="005F1602"/>
    <w:rsid w:val="005F18B5"/>
    <w:rsid w:val="005F269A"/>
    <w:rsid w:val="005F27E7"/>
    <w:rsid w:val="005F28A5"/>
    <w:rsid w:val="005F29A1"/>
    <w:rsid w:val="005F29F3"/>
    <w:rsid w:val="005F2A8C"/>
    <w:rsid w:val="005F2B16"/>
    <w:rsid w:val="005F2B5F"/>
    <w:rsid w:val="005F2D2C"/>
    <w:rsid w:val="005F2FDD"/>
    <w:rsid w:val="005F324F"/>
    <w:rsid w:val="005F3614"/>
    <w:rsid w:val="005F3EBD"/>
    <w:rsid w:val="005F3ED8"/>
    <w:rsid w:val="005F4318"/>
    <w:rsid w:val="005F44DD"/>
    <w:rsid w:val="005F479B"/>
    <w:rsid w:val="005F4853"/>
    <w:rsid w:val="005F48B5"/>
    <w:rsid w:val="005F48F1"/>
    <w:rsid w:val="005F4CE7"/>
    <w:rsid w:val="005F4FCE"/>
    <w:rsid w:val="005F50BF"/>
    <w:rsid w:val="005F5177"/>
    <w:rsid w:val="005F5656"/>
    <w:rsid w:val="005F58DF"/>
    <w:rsid w:val="005F5A82"/>
    <w:rsid w:val="005F5F42"/>
    <w:rsid w:val="005F6352"/>
    <w:rsid w:val="005F646F"/>
    <w:rsid w:val="005F671C"/>
    <w:rsid w:val="005F6787"/>
    <w:rsid w:val="005F68F1"/>
    <w:rsid w:val="005F69E6"/>
    <w:rsid w:val="005F6B57"/>
    <w:rsid w:val="005F6CE7"/>
    <w:rsid w:val="005F6E84"/>
    <w:rsid w:val="005F70C2"/>
    <w:rsid w:val="005F70EE"/>
    <w:rsid w:val="005F72D6"/>
    <w:rsid w:val="005F749E"/>
    <w:rsid w:val="005F7988"/>
    <w:rsid w:val="005F7C75"/>
    <w:rsid w:val="005F7C9C"/>
    <w:rsid w:val="005F7EB5"/>
    <w:rsid w:val="005F7EC1"/>
    <w:rsid w:val="00600207"/>
    <w:rsid w:val="006002E7"/>
    <w:rsid w:val="006002F3"/>
    <w:rsid w:val="00600322"/>
    <w:rsid w:val="006005AC"/>
    <w:rsid w:val="0060065B"/>
    <w:rsid w:val="006007C1"/>
    <w:rsid w:val="00600AE7"/>
    <w:rsid w:val="00600D35"/>
    <w:rsid w:val="00601029"/>
    <w:rsid w:val="00601184"/>
    <w:rsid w:val="00601254"/>
    <w:rsid w:val="006012C9"/>
    <w:rsid w:val="0060155B"/>
    <w:rsid w:val="006016D2"/>
    <w:rsid w:val="00601764"/>
    <w:rsid w:val="006018ED"/>
    <w:rsid w:val="00601B18"/>
    <w:rsid w:val="00601ED7"/>
    <w:rsid w:val="006021A1"/>
    <w:rsid w:val="00602379"/>
    <w:rsid w:val="00602B3F"/>
    <w:rsid w:val="00602F11"/>
    <w:rsid w:val="00602FA7"/>
    <w:rsid w:val="00603222"/>
    <w:rsid w:val="006034D1"/>
    <w:rsid w:val="006036EB"/>
    <w:rsid w:val="006038F9"/>
    <w:rsid w:val="00603962"/>
    <w:rsid w:val="00603A82"/>
    <w:rsid w:val="00603C78"/>
    <w:rsid w:val="0060430A"/>
    <w:rsid w:val="006047ED"/>
    <w:rsid w:val="0060486D"/>
    <w:rsid w:val="00604A91"/>
    <w:rsid w:val="00605132"/>
    <w:rsid w:val="00605364"/>
    <w:rsid w:val="00605587"/>
    <w:rsid w:val="00605748"/>
    <w:rsid w:val="00605A0E"/>
    <w:rsid w:val="00605C0B"/>
    <w:rsid w:val="00605D20"/>
    <w:rsid w:val="00605EB2"/>
    <w:rsid w:val="00606143"/>
    <w:rsid w:val="0060620A"/>
    <w:rsid w:val="0060646B"/>
    <w:rsid w:val="0060658A"/>
    <w:rsid w:val="006068C0"/>
    <w:rsid w:val="00606986"/>
    <w:rsid w:val="00606C32"/>
    <w:rsid w:val="00606FE8"/>
    <w:rsid w:val="006077F1"/>
    <w:rsid w:val="00607845"/>
    <w:rsid w:val="00607906"/>
    <w:rsid w:val="00607A42"/>
    <w:rsid w:val="00607C38"/>
    <w:rsid w:val="00607CD5"/>
    <w:rsid w:val="00610184"/>
    <w:rsid w:val="00610624"/>
    <w:rsid w:val="00610DB1"/>
    <w:rsid w:val="00610F59"/>
    <w:rsid w:val="00611135"/>
    <w:rsid w:val="006115DF"/>
    <w:rsid w:val="00611B2B"/>
    <w:rsid w:val="006120A8"/>
    <w:rsid w:val="00612403"/>
    <w:rsid w:val="006124B7"/>
    <w:rsid w:val="00612779"/>
    <w:rsid w:val="00612870"/>
    <w:rsid w:val="006128AC"/>
    <w:rsid w:val="00612992"/>
    <w:rsid w:val="00612BFF"/>
    <w:rsid w:val="00612FA7"/>
    <w:rsid w:val="0061365A"/>
    <w:rsid w:val="0061398A"/>
    <w:rsid w:val="00613AB5"/>
    <w:rsid w:val="00613B7B"/>
    <w:rsid w:val="00613D55"/>
    <w:rsid w:val="00613DBA"/>
    <w:rsid w:val="00613E76"/>
    <w:rsid w:val="00614263"/>
    <w:rsid w:val="00614AFF"/>
    <w:rsid w:val="00614C18"/>
    <w:rsid w:val="00614C44"/>
    <w:rsid w:val="00614E6F"/>
    <w:rsid w:val="00614EB3"/>
    <w:rsid w:val="00614FFE"/>
    <w:rsid w:val="00615014"/>
    <w:rsid w:val="00615606"/>
    <w:rsid w:val="00615664"/>
    <w:rsid w:val="00615983"/>
    <w:rsid w:val="00615A3A"/>
    <w:rsid w:val="00615CD0"/>
    <w:rsid w:val="00615E47"/>
    <w:rsid w:val="00616055"/>
    <w:rsid w:val="0061616A"/>
    <w:rsid w:val="006163A9"/>
    <w:rsid w:val="0061647C"/>
    <w:rsid w:val="00616B2B"/>
    <w:rsid w:val="00616BD8"/>
    <w:rsid w:val="00616CF5"/>
    <w:rsid w:val="006171F6"/>
    <w:rsid w:val="006173F0"/>
    <w:rsid w:val="00617411"/>
    <w:rsid w:val="00617A0A"/>
    <w:rsid w:val="00617A10"/>
    <w:rsid w:val="00617A50"/>
    <w:rsid w:val="00617BC9"/>
    <w:rsid w:val="00617C15"/>
    <w:rsid w:val="00617CA2"/>
    <w:rsid w:val="00617D74"/>
    <w:rsid w:val="00620054"/>
    <w:rsid w:val="0062006C"/>
    <w:rsid w:val="006200AE"/>
    <w:rsid w:val="00620190"/>
    <w:rsid w:val="0062029A"/>
    <w:rsid w:val="006202E9"/>
    <w:rsid w:val="00620857"/>
    <w:rsid w:val="0062085F"/>
    <w:rsid w:val="00620A24"/>
    <w:rsid w:val="00620B57"/>
    <w:rsid w:val="00620E0B"/>
    <w:rsid w:val="00620EB6"/>
    <w:rsid w:val="006210BF"/>
    <w:rsid w:val="006210CC"/>
    <w:rsid w:val="00621666"/>
    <w:rsid w:val="00621694"/>
    <w:rsid w:val="006216A6"/>
    <w:rsid w:val="006216BA"/>
    <w:rsid w:val="006216C8"/>
    <w:rsid w:val="0062197D"/>
    <w:rsid w:val="00621B1B"/>
    <w:rsid w:val="00621CD5"/>
    <w:rsid w:val="00621D81"/>
    <w:rsid w:val="0062219C"/>
    <w:rsid w:val="0062221C"/>
    <w:rsid w:val="006222A5"/>
    <w:rsid w:val="0062247D"/>
    <w:rsid w:val="006224FF"/>
    <w:rsid w:val="006226B4"/>
    <w:rsid w:val="00622835"/>
    <w:rsid w:val="00622AB0"/>
    <w:rsid w:val="00622B4A"/>
    <w:rsid w:val="00622C8C"/>
    <w:rsid w:val="00622E56"/>
    <w:rsid w:val="00623041"/>
    <w:rsid w:val="006233F1"/>
    <w:rsid w:val="0062359D"/>
    <w:rsid w:val="00623963"/>
    <w:rsid w:val="006239F5"/>
    <w:rsid w:val="00623BFD"/>
    <w:rsid w:val="00623C18"/>
    <w:rsid w:val="00624273"/>
    <w:rsid w:val="0062460F"/>
    <w:rsid w:val="00624A15"/>
    <w:rsid w:val="00624D34"/>
    <w:rsid w:val="00624EB0"/>
    <w:rsid w:val="00625208"/>
    <w:rsid w:val="006254A9"/>
    <w:rsid w:val="006255C8"/>
    <w:rsid w:val="00625DC3"/>
    <w:rsid w:val="00626285"/>
    <w:rsid w:val="006273D4"/>
    <w:rsid w:val="00627595"/>
    <w:rsid w:val="00627701"/>
    <w:rsid w:val="00627C35"/>
    <w:rsid w:val="00627D50"/>
    <w:rsid w:val="0063039B"/>
    <w:rsid w:val="00630514"/>
    <w:rsid w:val="006308F1"/>
    <w:rsid w:val="00631273"/>
    <w:rsid w:val="00631320"/>
    <w:rsid w:val="00631A78"/>
    <w:rsid w:val="00631B63"/>
    <w:rsid w:val="00631C22"/>
    <w:rsid w:val="00631D44"/>
    <w:rsid w:val="006320E3"/>
    <w:rsid w:val="006324FE"/>
    <w:rsid w:val="0063257E"/>
    <w:rsid w:val="00632B2E"/>
    <w:rsid w:val="00632E15"/>
    <w:rsid w:val="00633377"/>
    <w:rsid w:val="006333F6"/>
    <w:rsid w:val="006334DC"/>
    <w:rsid w:val="00633AD8"/>
    <w:rsid w:val="00633CA4"/>
    <w:rsid w:val="00633CE2"/>
    <w:rsid w:val="0063429C"/>
    <w:rsid w:val="0063449A"/>
    <w:rsid w:val="006347BF"/>
    <w:rsid w:val="00634B43"/>
    <w:rsid w:val="00634DA3"/>
    <w:rsid w:val="006350CA"/>
    <w:rsid w:val="00635112"/>
    <w:rsid w:val="0063524A"/>
    <w:rsid w:val="00635307"/>
    <w:rsid w:val="0063535F"/>
    <w:rsid w:val="00635639"/>
    <w:rsid w:val="00635A13"/>
    <w:rsid w:val="00635F94"/>
    <w:rsid w:val="0063661D"/>
    <w:rsid w:val="006369C8"/>
    <w:rsid w:val="00636B44"/>
    <w:rsid w:val="00636BC3"/>
    <w:rsid w:val="00636DF4"/>
    <w:rsid w:val="00636FCD"/>
    <w:rsid w:val="00637168"/>
    <w:rsid w:val="0063752B"/>
    <w:rsid w:val="00637724"/>
    <w:rsid w:val="00637AD1"/>
    <w:rsid w:val="00640032"/>
    <w:rsid w:val="00640454"/>
    <w:rsid w:val="00640827"/>
    <w:rsid w:val="006408C1"/>
    <w:rsid w:val="0064091E"/>
    <w:rsid w:val="00640FB1"/>
    <w:rsid w:val="0064167C"/>
    <w:rsid w:val="006416E0"/>
    <w:rsid w:val="00641D28"/>
    <w:rsid w:val="00641D72"/>
    <w:rsid w:val="00641F7F"/>
    <w:rsid w:val="006420D1"/>
    <w:rsid w:val="00642372"/>
    <w:rsid w:val="006423F4"/>
    <w:rsid w:val="00642764"/>
    <w:rsid w:val="00642CF4"/>
    <w:rsid w:val="00642D85"/>
    <w:rsid w:val="00642F41"/>
    <w:rsid w:val="0064334D"/>
    <w:rsid w:val="006433AD"/>
    <w:rsid w:val="006434BD"/>
    <w:rsid w:val="00643982"/>
    <w:rsid w:val="0064427D"/>
    <w:rsid w:val="00644282"/>
    <w:rsid w:val="006443C3"/>
    <w:rsid w:val="0064451B"/>
    <w:rsid w:val="00644541"/>
    <w:rsid w:val="0064469C"/>
    <w:rsid w:val="00644726"/>
    <w:rsid w:val="00644C97"/>
    <w:rsid w:val="00644FA6"/>
    <w:rsid w:val="0064513D"/>
    <w:rsid w:val="0064642E"/>
    <w:rsid w:val="00646798"/>
    <w:rsid w:val="006467CE"/>
    <w:rsid w:val="00646A1F"/>
    <w:rsid w:val="00646CAD"/>
    <w:rsid w:val="0064769E"/>
    <w:rsid w:val="006477F5"/>
    <w:rsid w:val="00647881"/>
    <w:rsid w:val="00647ACE"/>
    <w:rsid w:val="00650245"/>
    <w:rsid w:val="0065034C"/>
    <w:rsid w:val="006510AC"/>
    <w:rsid w:val="006511F2"/>
    <w:rsid w:val="00651A33"/>
    <w:rsid w:val="00651A72"/>
    <w:rsid w:val="00651B8E"/>
    <w:rsid w:val="0065282A"/>
    <w:rsid w:val="006529C3"/>
    <w:rsid w:val="00652A8E"/>
    <w:rsid w:val="00652D33"/>
    <w:rsid w:val="006531A1"/>
    <w:rsid w:val="00653637"/>
    <w:rsid w:val="00653D04"/>
    <w:rsid w:val="00653D68"/>
    <w:rsid w:val="00654017"/>
    <w:rsid w:val="0065403B"/>
    <w:rsid w:val="0065434F"/>
    <w:rsid w:val="00654598"/>
    <w:rsid w:val="006547FD"/>
    <w:rsid w:val="006547FF"/>
    <w:rsid w:val="00654A16"/>
    <w:rsid w:val="00654A62"/>
    <w:rsid w:val="00654C42"/>
    <w:rsid w:val="00654CAE"/>
    <w:rsid w:val="00654D92"/>
    <w:rsid w:val="00654F12"/>
    <w:rsid w:val="00654F4C"/>
    <w:rsid w:val="00655199"/>
    <w:rsid w:val="006553C1"/>
    <w:rsid w:val="006556B1"/>
    <w:rsid w:val="00655713"/>
    <w:rsid w:val="006559B8"/>
    <w:rsid w:val="00655AAE"/>
    <w:rsid w:val="00655B49"/>
    <w:rsid w:val="00655F51"/>
    <w:rsid w:val="00655F73"/>
    <w:rsid w:val="00656164"/>
    <w:rsid w:val="006562A9"/>
    <w:rsid w:val="00656733"/>
    <w:rsid w:val="0065705B"/>
    <w:rsid w:val="00657525"/>
    <w:rsid w:val="00657776"/>
    <w:rsid w:val="006578C5"/>
    <w:rsid w:val="00657B4B"/>
    <w:rsid w:val="00657C14"/>
    <w:rsid w:val="00657F8A"/>
    <w:rsid w:val="00660808"/>
    <w:rsid w:val="00660C55"/>
    <w:rsid w:val="006611A2"/>
    <w:rsid w:val="006612C5"/>
    <w:rsid w:val="00661EE4"/>
    <w:rsid w:val="006620D0"/>
    <w:rsid w:val="006621FA"/>
    <w:rsid w:val="006623BC"/>
    <w:rsid w:val="006625AF"/>
    <w:rsid w:val="006627A1"/>
    <w:rsid w:val="00662A90"/>
    <w:rsid w:val="00662B98"/>
    <w:rsid w:val="006631F7"/>
    <w:rsid w:val="0066341C"/>
    <w:rsid w:val="006634B7"/>
    <w:rsid w:val="006637B9"/>
    <w:rsid w:val="00663D3C"/>
    <w:rsid w:val="00663D64"/>
    <w:rsid w:val="00663E4B"/>
    <w:rsid w:val="0066411C"/>
    <w:rsid w:val="006643BD"/>
    <w:rsid w:val="006646CB"/>
    <w:rsid w:val="00664C76"/>
    <w:rsid w:val="00665C7B"/>
    <w:rsid w:val="00665DC3"/>
    <w:rsid w:val="00666234"/>
    <w:rsid w:val="0066640F"/>
    <w:rsid w:val="006665DD"/>
    <w:rsid w:val="006667B3"/>
    <w:rsid w:val="00666C56"/>
    <w:rsid w:val="0066739B"/>
    <w:rsid w:val="0066741D"/>
    <w:rsid w:val="00667436"/>
    <w:rsid w:val="00667B37"/>
    <w:rsid w:val="00667CCA"/>
    <w:rsid w:val="00667DB6"/>
    <w:rsid w:val="00670819"/>
    <w:rsid w:val="00670890"/>
    <w:rsid w:val="0067097E"/>
    <w:rsid w:val="00670CBB"/>
    <w:rsid w:val="00671032"/>
    <w:rsid w:val="006710AF"/>
    <w:rsid w:val="006711F5"/>
    <w:rsid w:val="006712B5"/>
    <w:rsid w:val="0067154F"/>
    <w:rsid w:val="006716DE"/>
    <w:rsid w:val="00671AB4"/>
    <w:rsid w:val="00671C8C"/>
    <w:rsid w:val="00671DBD"/>
    <w:rsid w:val="00671E21"/>
    <w:rsid w:val="00672510"/>
    <w:rsid w:val="0067289C"/>
    <w:rsid w:val="00672A3C"/>
    <w:rsid w:val="00672AC4"/>
    <w:rsid w:val="00672BF3"/>
    <w:rsid w:val="00672C26"/>
    <w:rsid w:val="00672CE1"/>
    <w:rsid w:val="00672EEE"/>
    <w:rsid w:val="006735FE"/>
    <w:rsid w:val="00673835"/>
    <w:rsid w:val="00674045"/>
    <w:rsid w:val="0067422C"/>
    <w:rsid w:val="00674F51"/>
    <w:rsid w:val="00675555"/>
    <w:rsid w:val="0067586D"/>
    <w:rsid w:val="00675B84"/>
    <w:rsid w:val="006761F3"/>
    <w:rsid w:val="006763A9"/>
    <w:rsid w:val="00676506"/>
    <w:rsid w:val="00677057"/>
    <w:rsid w:val="0067724A"/>
    <w:rsid w:val="006775F3"/>
    <w:rsid w:val="0067788E"/>
    <w:rsid w:val="00677A0D"/>
    <w:rsid w:val="00677ACE"/>
    <w:rsid w:val="00677B46"/>
    <w:rsid w:val="00677BB2"/>
    <w:rsid w:val="00677F18"/>
    <w:rsid w:val="00677F2D"/>
    <w:rsid w:val="00677F8F"/>
    <w:rsid w:val="00677FAC"/>
    <w:rsid w:val="00680591"/>
    <w:rsid w:val="00680B19"/>
    <w:rsid w:val="00680C3A"/>
    <w:rsid w:val="00680DEC"/>
    <w:rsid w:val="00680ECE"/>
    <w:rsid w:val="00680EE0"/>
    <w:rsid w:val="00680F14"/>
    <w:rsid w:val="00681212"/>
    <w:rsid w:val="00681477"/>
    <w:rsid w:val="00681896"/>
    <w:rsid w:val="00681935"/>
    <w:rsid w:val="00681995"/>
    <w:rsid w:val="00681B9C"/>
    <w:rsid w:val="00681D83"/>
    <w:rsid w:val="00681E08"/>
    <w:rsid w:val="00682520"/>
    <w:rsid w:val="00682599"/>
    <w:rsid w:val="00682D71"/>
    <w:rsid w:val="00682DA8"/>
    <w:rsid w:val="00682E75"/>
    <w:rsid w:val="00682ECE"/>
    <w:rsid w:val="00682ED7"/>
    <w:rsid w:val="00682F64"/>
    <w:rsid w:val="00682F98"/>
    <w:rsid w:val="006832E2"/>
    <w:rsid w:val="0068332F"/>
    <w:rsid w:val="006833C7"/>
    <w:rsid w:val="00683601"/>
    <w:rsid w:val="00683CA5"/>
    <w:rsid w:val="00684594"/>
    <w:rsid w:val="006846E3"/>
    <w:rsid w:val="00684B92"/>
    <w:rsid w:val="00684C02"/>
    <w:rsid w:val="00684CDD"/>
    <w:rsid w:val="00685095"/>
    <w:rsid w:val="00685166"/>
    <w:rsid w:val="006851E0"/>
    <w:rsid w:val="006859F7"/>
    <w:rsid w:val="00685C46"/>
    <w:rsid w:val="00685CFF"/>
    <w:rsid w:val="00685E7F"/>
    <w:rsid w:val="00685FDD"/>
    <w:rsid w:val="00686089"/>
    <w:rsid w:val="0068615B"/>
    <w:rsid w:val="00686632"/>
    <w:rsid w:val="0068663F"/>
    <w:rsid w:val="0068673C"/>
    <w:rsid w:val="00686BD9"/>
    <w:rsid w:val="00686DAC"/>
    <w:rsid w:val="00687021"/>
    <w:rsid w:val="00687098"/>
    <w:rsid w:val="0068743B"/>
    <w:rsid w:val="0068779B"/>
    <w:rsid w:val="00687A13"/>
    <w:rsid w:val="00687BEC"/>
    <w:rsid w:val="00687D7C"/>
    <w:rsid w:val="00687DB2"/>
    <w:rsid w:val="00687F50"/>
    <w:rsid w:val="006900C2"/>
    <w:rsid w:val="00690218"/>
    <w:rsid w:val="0069068B"/>
    <w:rsid w:val="00690981"/>
    <w:rsid w:val="00690D18"/>
    <w:rsid w:val="006910FA"/>
    <w:rsid w:val="00691229"/>
    <w:rsid w:val="00691798"/>
    <w:rsid w:val="006917C9"/>
    <w:rsid w:val="00691B43"/>
    <w:rsid w:val="00691C5A"/>
    <w:rsid w:val="006924BC"/>
    <w:rsid w:val="00692665"/>
    <w:rsid w:val="00692D91"/>
    <w:rsid w:val="00693D15"/>
    <w:rsid w:val="00693E2D"/>
    <w:rsid w:val="00693FE3"/>
    <w:rsid w:val="0069415C"/>
    <w:rsid w:val="006942F8"/>
    <w:rsid w:val="006943A1"/>
    <w:rsid w:val="006943CE"/>
    <w:rsid w:val="006947FB"/>
    <w:rsid w:val="006948B9"/>
    <w:rsid w:val="006948D8"/>
    <w:rsid w:val="00694AB8"/>
    <w:rsid w:val="00694DE2"/>
    <w:rsid w:val="00695118"/>
    <w:rsid w:val="0069545F"/>
    <w:rsid w:val="0069547A"/>
    <w:rsid w:val="00695CFA"/>
    <w:rsid w:val="00695D1A"/>
    <w:rsid w:val="00695D52"/>
    <w:rsid w:val="006963DA"/>
    <w:rsid w:val="00696403"/>
    <w:rsid w:val="00696A71"/>
    <w:rsid w:val="00696CD6"/>
    <w:rsid w:val="00696D79"/>
    <w:rsid w:val="00696FE6"/>
    <w:rsid w:val="0069713E"/>
    <w:rsid w:val="006971F7"/>
    <w:rsid w:val="0069742F"/>
    <w:rsid w:val="00697545"/>
    <w:rsid w:val="00697A53"/>
    <w:rsid w:val="00697CC4"/>
    <w:rsid w:val="00697DAC"/>
    <w:rsid w:val="00697E45"/>
    <w:rsid w:val="0069B0A0"/>
    <w:rsid w:val="006A003B"/>
    <w:rsid w:val="006A037F"/>
    <w:rsid w:val="006A059F"/>
    <w:rsid w:val="006A081C"/>
    <w:rsid w:val="006A0A01"/>
    <w:rsid w:val="006A0E7E"/>
    <w:rsid w:val="006A115F"/>
    <w:rsid w:val="006A16AF"/>
    <w:rsid w:val="006A1D62"/>
    <w:rsid w:val="006A204E"/>
    <w:rsid w:val="006A21DD"/>
    <w:rsid w:val="006A22FE"/>
    <w:rsid w:val="006A2304"/>
    <w:rsid w:val="006A23C1"/>
    <w:rsid w:val="006A2470"/>
    <w:rsid w:val="006A2615"/>
    <w:rsid w:val="006A2811"/>
    <w:rsid w:val="006A2862"/>
    <w:rsid w:val="006A2DD9"/>
    <w:rsid w:val="006A2E5E"/>
    <w:rsid w:val="006A2E8E"/>
    <w:rsid w:val="006A3279"/>
    <w:rsid w:val="006A346D"/>
    <w:rsid w:val="006A35A1"/>
    <w:rsid w:val="006A3752"/>
    <w:rsid w:val="006A3913"/>
    <w:rsid w:val="006A3A78"/>
    <w:rsid w:val="006A3EEC"/>
    <w:rsid w:val="006A43D3"/>
    <w:rsid w:val="006A43F0"/>
    <w:rsid w:val="006A4414"/>
    <w:rsid w:val="006A49AA"/>
    <w:rsid w:val="006A49E0"/>
    <w:rsid w:val="006A4F0C"/>
    <w:rsid w:val="006A52E8"/>
    <w:rsid w:val="006A573D"/>
    <w:rsid w:val="006A5A9B"/>
    <w:rsid w:val="006A5C81"/>
    <w:rsid w:val="006A69F7"/>
    <w:rsid w:val="006A6DE6"/>
    <w:rsid w:val="006A6FE4"/>
    <w:rsid w:val="006A743A"/>
    <w:rsid w:val="006A7608"/>
    <w:rsid w:val="006A76AB"/>
    <w:rsid w:val="006A7BFE"/>
    <w:rsid w:val="006A7E36"/>
    <w:rsid w:val="006B023E"/>
    <w:rsid w:val="006B02F3"/>
    <w:rsid w:val="006B03F2"/>
    <w:rsid w:val="006B0867"/>
    <w:rsid w:val="006B0CF3"/>
    <w:rsid w:val="006B0E8A"/>
    <w:rsid w:val="006B1106"/>
    <w:rsid w:val="006B16EC"/>
    <w:rsid w:val="006B17AD"/>
    <w:rsid w:val="006B17CE"/>
    <w:rsid w:val="006B1852"/>
    <w:rsid w:val="006B1946"/>
    <w:rsid w:val="006B1E92"/>
    <w:rsid w:val="006B20D1"/>
    <w:rsid w:val="006B2237"/>
    <w:rsid w:val="006B22B9"/>
    <w:rsid w:val="006B2493"/>
    <w:rsid w:val="006B26AB"/>
    <w:rsid w:val="006B26CD"/>
    <w:rsid w:val="006B2748"/>
    <w:rsid w:val="006B2821"/>
    <w:rsid w:val="006B29BF"/>
    <w:rsid w:val="006B30A9"/>
    <w:rsid w:val="006B397D"/>
    <w:rsid w:val="006B40CC"/>
    <w:rsid w:val="006B47C0"/>
    <w:rsid w:val="006B492A"/>
    <w:rsid w:val="006B4F16"/>
    <w:rsid w:val="006B50FC"/>
    <w:rsid w:val="006B5286"/>
    <w:rsid w:val="006B5564"/>
    <w:rsid w:val="006B55AD"/>
    <w:rsid w:val="006B5866"/>
    <w:rsid w:val="006B5937"/>
    <w:rsid w:val="006B5C19"/>
    <w:rsid w:val="006B6209"/>
    <w:rsid w:val="006B64FF"/>
    <w:rsid w:val="006B679C"/>
    <w:rsid w:val="006B6859"/>
    <w:rsid w:val="006B6FDA"/>
    <w:rsid w:val="006B745E"/>
    <w:rsid w:val="006B7E74"/>
    <w:rsid w:val="006B7EC1"/>
    <w:rsid w:val="006C001B"/>
    <w:rsid w:val="006C0088"/>
    <w:rsid w:val="006C03D9"/>
    <w:rsid w:val="006C0630"/>
    <w:rsid w:val="006C0645"/>
    <w:rsid w:val="006C0908"/>
    <w:rsid w:val="006C0E4D"/>
    <w:rsid w:val="006C10A8"/>
    <w:rsid w:val="006C1405"/>
    <w:rsid w:val="006C1574"/>
    <w:rsid w:val="006C19E7"/>
    <w:rsid w:val="006C1A4B"/>
    <w:rsid w:val="006C1C27"/>
    <w:rsid w:val="006C1CDB"/>
    <w:rsid w:val="006C1E9F"/>
    <w:rsid w:val="006C22CA"/>
    <w:rsid w:val="006C230A"/>
    <w:rsid w:val="006C272B"/>
    <w:rsid w:val="006C28F5"/>
    <w:rsid w:val="006C290E"/>
    <w:rsid w:val="006C2916"/>
    <w:rsid w:val="006C2920"/>
    <w:rsid w:val="006C2C58"/>
    <w:rsid w:val="006C2F6D"/>
    <w:rsid w:val="006C3088"/>
    <w:rsid w:val="006C33A8"/>
    <w:rsid w:val="006C34C0"/>
    <w:rsid w:val="006C34D3"/>
    <w:rsid w:val="006C3555"/>
    <w:rsid w:val="006C3735"/>
    <w:rsid w:val="006C376A"/>
    <w:rsid w:val="006C3902"/>
    <w:rsid w:val="006C3BCF"/>
    <w:rsid w:val="006C3C10"/>
    <w:rsid w:val="006C3DE5"/>
    <w:rsid w:val="006C407B"/>
    <w:rsid w:val="006C41D9"/>
    <w:rsid w:val="006C477F"/>
    <w:rsid w:val="006C4AA7"/>
    <w:rsid w:val="006C4F00"/>
    <w:rsid w:val="006C5257"/>
    <w:rsid w:val="006C534D"/>
    <w:rsid w:val="006C53AB"/>
    <w:rsid w:val="006C5652"/>
    <w:rsid w:val="006C5B01"/>
    <w:rsid w:val="006C604D"/>
    <w:rsid w:val="006C60F2"/>
    <w:rsid w:val="006C6131"/>
    <w:rsid w:val="006C6552"/>
    <w:rsid w:val="006C65DD"/>
    <w:rsid w:val="006C70AE"/>
    <w:rsid w:val="006C72B1"/>
    <w:rsid w:val="006C73EE"/>
    <w:rsid w:val="006C74E7"/>
    <w:rsid w:val="006C75DF"/>
    <w:rsid w:val="006C77BB"/>
    <w:rsid w:val="006C7CAA"/>
    <w:rsid w:val="006C7D4F"/>
    <w:rsid w:val="006D002E"/>
    <w:rsid w:val="006D0696"/>
    <w:rsid w:val="006D07E0"/>
    <w:rsid w:val="006D0C3B"/>
    <w:rsid w:val="006D0D6D"/>
    <w:rsid w:val="006D0EA9"/>
    <w:rsid w:val="006D0FA5"/>
    <w:rsid w:val="006D194A"/>
    <w:rsid w:val="006D1C72"/>
    <w:rsid w:val="006D1DD2"/>
    <w:rsid w:val="006D1E52"/>
    <w:rsid w:val="006D257D"/>
    <w:rsid w:val="006D26DF"/>
    <w:rsid w:val="006D2BE6"/>
    <w:rsid w:val="006D3004"/>
    <w:rsid w:val="006D3B8C"/>
    <w:rsid w:val="006D3CF5"/>
    <w:rsid w:val="006D3CF7"/>
    <w:rsid w:val="006D3DCC"/>
    <w:rsid w:val="006D49AA"/>
    <w:rsid w:val="006D4B70"/>
    <w:rsid w:val="006D4CD3"/>
    <w:rsid w:val="006D5050"/>
    <w:rsid w:val="006D52B5"/>
    <w:rsid w:val="006D5448"/>
    <w:rsid w:val="006D6137"/>
    <w:rsid w:val="006D634E"/>
    <w:rsid w:val="006D6561"/>
    <w:rsid w:val="006D69FD"/>
    <w:rsid w:val="006D6B23"/>
    <w:rsid w:val="006D6B85"/>
    <w:rsid w:val="006D6CF5"/>
    <w:rsid w:val="006D6E84"/>
    <w:rsid w:val="006D73FD"/>
    <w:rsid w:val="006D7A92"/>
    <w:rsid w:val="006D7BA8"/>
    <w:rsid w:val="006D7D5D"/>
    <w:rsid w:val="006D7DE2"/>
    <w:rsid w:val="006D7F72"/>
    <w:rsid w:val="006E0083"/>
    <w:rsid w:val="006E02DA"/>
    <w:rsid w:val="006E05CA"/>
    <w:rsid w:val="006E09E8"/>
    <w:rsid w:val="006E0BC2"/>
    <w:rsid w:val="006E0BD6"/>
    <w:rsid w:val="006E12D3"/>
    <w:rsid w:val="006E1437"/>
    <w:rsid w:val="006E1734"/>
    <w:rsid w:val="006E1A3D"/>
    <w:rsid w:val="006E1B23"/>
    <w:rsid w:val="006E1B8F"/>
    <w:rsid w:val="006E1D5D"/>
    <w:rsid w:val="006E218D"/>
    <w:rsid w:val="006E2192"/>
    <w:rsid w:val="006E2584"/>
    <w:rsid w:val="006E2791"/>
    <w:rsid w:val="006E294E"/>
    <w:rsid w:val="006E2960"/>
    <w:rsid w:val="006E29DE"/>
    <w:rsid w:val="006E2D3F"/>
    <w:rsid w:val="006E2E18"/>
    <w:rsid w:val="006E30DE"/>
    <w:rsid w:val="006E34C6"/>
    <w:rsid w:val="006E3D53"/>
    <w:rsid w:val="006E42E1"/>
    <w:rsid w:val="006E4869"/>
    <w:rsid w:val="006E48E7"/>
    <w:rsid w:val="006E4F4C"/>
    <w:rsid w:val="006E5374"/>
    <w:rsid w:val="006E53FA"/>
    <w:rsid w:val="006E5515"/>
    <w:rsid w:val="006E58C6"/>
    <w:rsid w:val="006E5964"/>
    <w:rsid w:val="006E5D84"/>
    <w:rsid w:val="006E68E6"/>
    <w:rsid w:val="006E6C21"/>
    <w:rsid w:val="006E6C57"/>
    <w:rsid w:val="006E6C59"/>
    <w:rsid w:val="006E6DE8"/>
    <w:rsid w:val="006E7490"/>
    <w:rsid w:val="006E7576"/>
    <w:rsid w:val="006E774D"/>
    <w:rsid w:val="006E7813"/>
    <w:rsid w:val="006E796B"/>
    <w:rsid w:val="006E7C4A"/>
    <w:rsid w:val="006F0080"/>
    <w:rsid w:val="006F0470"/>
    <w:rsid w:val="006F09E2"/>
    <w:rsid w:val="006F0D46"/>
    <w:rsid w:val="006F1A42"/>
    <w:rsid w:val="006F1E83"/>
    <w:rsid w:val="006F1ED7"/>
    <w:rsid w:val="006F2028"/>
    <w:rsid w:val="006F21F0"/>
    <w:rsid w:val="006F23D4"/>
    <w:rsid w:val="006F24C1"/>
    <w:rsid w:val="006F26A4"/>
    <w:rsid w:val="006F277D"/>
    <w:rsid w:val="006F2B12"/>
    <w:rsid w:val="006F2BC6"/>
    <w:rsid w:val="006F2E7B"/>
    <w:rsid w:val="006F3529"/>
    <w:rsid w:val="006F399D"/>
    <w:rsid w:val="006F3EFC"/>
    <w:rsid w:val="006F40D1"/>
    <w:rsid w:val="006F4CCC"/>
    <w:rsid w:val="006F5011"/>
    <w:rsid w:val="006F53AE"/>
    <w:rsid w:val="006F561F"/>
    <w:rsid w:val="006F5A41"/>
    <w:rsid w:val="006F5E5B"/>
    <w:rsid w:val="006F5EFF"/>
    <w:rsid w:val="006F5F17"/>
    <w:rsid w:val="006F5F8C"/>
    <w:rsid w:val="006F6130"/>
    <w:rsid w:val="006F61FA"/>
    <w:rsid w:val="006F6A0F"/>
    <w:rsid w:val="006F6A50"/>
    <w:rsid w:val="006F6C93"/>
    <w:rsid w:val="006F6F5C"/>
    <w:rsid w:val="006F6FE3"/>
    <w:rsid w:val="006F7172"/>
    <w:rsid w:val="006F71BF"/>
    <w:rsid w:val="006F7442"/>
    <w:rsid w:val="006F75D4"/>
    <w:rsid w:val="006F7804"/>
    <w:rsid w:val="006F7D28"/>
    <w:rsid w:val="007004BB"/>
    <w:rsid w:val="0070062A"/>
    <w:rsid w:val="007008EE"/>
    <w:rsid w:val="00700978"/>
    <w:rsid w:val="00700A26"/>
    <w:rsid w:val="00700AC8"/>
    <w:rsid w:val="00700B3C"/>
    <w:rsid w:val="00700C52"/>
    <w:rsid w:val="00701310"/>
    <w:rsid w:val="00701330"/>
    <w:rsid w:val="0070162C"/>
    <w:rsid w:val="00701937"/>
    <w:rsid w:val="00701AE8"/>
    <w:rsid w:val="00702086"/>
    <w:rsid w:val="00702346"/>
    <w:rsid w:val="0070253E"/>
    <w:rsid w:val="0070267E"/>
    <w:rsid w:val="0070298A"/>
    <w:rsid w:val="00702AE7"/>
    <w:rsid w:val="00703249"/>
    <w:rsid w:val="0070327D"/>
    <w:rsid w:val="00704EA6"/>
    <w:rsid w:val="00705205"/>
    <w:rsid w:val="0070530E"/>
    <w:rsid w:val="00705435"/>
    <w:rsid w:val="00705914"/>
    <w:rsid w:val="00705A49"/>
    <w:rsid w:val="00705AD0"/>
    <w:rsid w:val="00705E12"/>
    <w:rsid w:val="0070601E"/>
    <w:rsid w:val="00706300"/>
    <w:rsid w:val="007063FF"/>
    <w:rsid w:val="007065CB"/>
    <w:rsid w:val="00706B05"/>
    <w:rsid w:val="00706E32"/>
    <w:rsid w:val="00706EDB"/>
    <w:rsid w:val="00706FF2"/>
    <w:rsid w:val="0070700B"/>
    <w:rsid w:val="00707203"/>
    <w:rsid w:val="007073CB"/>
    <w:rsid w:val="007073E4"/>
    <w:rsid w:val="0070776C"/>
    <w:rsid w:val="00707FD5"/>
    <w:rsid w:val="00707FE2"/>
    <w:rsid w:val="00710953"/>
    <w:rsid w:val="00710B62"/>
    <w:rsid w:val="00710E27"/>
    <w:rsid w:val="00710EE7"/>
    <w:rsid w:val="00710F53"/>
    <w:rsid w:val="0071126B"/>
    <w:rsid w:val="007114FF"/>
    <w:rsid w:val="007118FF"/>
    <w:rsid w:val="00711DB2"/>
    <w:rsid w:val="00711FBB"/>
    <w:rsid w:val="00711FF1"/>
    <w:rsid w:val="007127B7"/>
    <w:rsid w:val="007129C4"/>
    <w:rsid w:val="00712C01"/>
    <w:rsid w:val="00712EEE"/>
    <w:rsid w:val="007134FF"/>
    <w:rsid w:val="007137FD"/>
    <w:rsid w:val="00713A68"/>
    <w:rsid w:val="00713D1E"/>
    <w:rsid w:val="00713D20"/>
    <w:rsid w:val="007140B8"/>
    <w:rsid w:val="00714194"/>
    <w:rsid w:val="0071448D"/>
    <w:rsid w:val="0071488C"/>
    <w:rsid w:val="00714BEC"/>
    <w:rsid w:val="00714E15"/>
    <w:rsid w:val="007151B7"/>
    <w:rsid w:val="007152A8"/>
    <w:rsid w:val="00715488"/>
    <w:rsid w:val="00715B32"/>
    <w:rsid w:val="00715CF4"/>
    <w:rsid w:val="00715D56"/>
    <w:rsid w:val="00715DA2"/>
    <w:rsid w:val="00715F68"/>
    <w:rsid w:val="00716480"/>
    <w:rsid w:val="0071649C"/>
    <w:rsid w:val="007167F9"/>
    <w:rsid w:val="00716CF6"/>
    <w:rsid w:val="00716EDD"/>
    <w:rsid w:val="007175F0"/>
    <w:rsid w:val="00717847"/>
    <w:rsid w:val="007178B0"/>
    <w:rsid w:val="0071797B"/>
    <w:rsid w:val="00717A0E"/>
    <w:rsid w:val="00717AE4"/>
    <w:rsid w:val="00717E4C"/>
    <w:rsid w:val="00720075"/>
    <w:rsid w:val="00720426"/>
    <w:rsid w:val="0072075E"/>
    <w:rsid w:val="00720BE5"/>
    <w:rsid w:val="00720CA1"/>
    <w:rsid w:val="007211C8"/>
    <w:rsid w:val="00721407"/>
    <w:rsid w:val="007223BC"/>
    <w:rsid w:val="00722C38"/>
    <w:rsid w:val="00722D54"/>
    <w:rsid w:val="00722DE3"/>
    <w:rsid w:val="00722DF4"/>
    <w:rsid w:val="007232E6"/>
    <w:rsid w:val="00723409"/>
    <w:rsid w:val="007234A1"/>
    <w:rsid w:val="0072354F"/>
    <w:rsid w:val="007237E1"/>
    <w:rsid w:val="00723832"/>
    <w:rsid w:val="00723897"/>
    <w:rsid w:val="007238C6"/>
    <w:rsid w:val="007239AD"/>
    <w:rsid w:val="00723A87"/>
    <w:rsid w:val="00723AF3"/>
    <w:rsid w:val="00723CEB"/>
    <w:rsid w:val="00723F71"/>
    <w:rsid w:val="00723FED"/>
    <w:rsid w:val="007242C7"/>
    <w:rsid w:val="007242FE"/>
    <w:rsid w:val="00724493"/>
    <w:rsid w:val="00724774"/>
    <w:rsid w:val="00724856"/>
    <w:rsid w:val="00724CDB"/>
    <w:rsid w:val="0072501E"/>
    <w:rsid w:val="007250E1"/>
    <w:rsid w:val="007252C6"/>
    <w:rsid w:val="007253F4"/>
    <w:rsid w:val="007253FA"/>
    <w:rsid w:val="00725BA0"/>
    <w:rsid w:val="00726126"/>
    <w:rsid w:val="00726311"/>
    <w:rsid w:val="007265A5"/>
    <w:rsid w:val="00726A64"/>
    <w:rsid w:val="00726EF3"/>
    <w:rsid w:val="007270DA"/>
    <w:rsid w:val="007273B6"/>
    <w:rsid w:val="0072766A"/>
    <w:rsid w:val="0072770B"/>
    <w:rsid w:val="00727787"/>
    <w:rsid w:val="00727991"/>
    <w:rsid w:val="00727B9F"/>
    <w:rsid w:val="00727D52"/>
    <w:rsid w:val="00727E0A"/>
    <w:rsid w:val="00727FD2"/>
    <w:rsid w:val="007302DD"/>
    <w:rsid w:val="00730A28"/>
    <w:rsid w:val="00730BE7"/>
    <w:rsid w:val="00730DAA"/>
    <w:rsid w:val="00731150"/>
    <w:rsid w:val="00731217"/>
    <w:rsid w:val="0073137E"/>
    <w:rsid w:val="0073169B"/>
    <w:rsid w:val="007316F9"/>
    <w:rsid w:val="0073178B"/>
    <w:rsid w:val="007317D4"/>
    <w:rsid w:val="00731A93"/>
    <w:rsid w:val="00731B68"/>
    <w:rsid w:val="00731D71"/>
    <w:rsid w:val="00731FE9"/>
    <w:rsid w:val="007320DF"/>
    <w:rsid w:val="0073212D"/>
    <w:rsid w:val="00732192"/>
    <w:rsid w:val="00732A4D"/>
    <w:rsid w:val="00732C78"/>
    <w:rsid w:val="00732EE4"/>
    <w:rsid w:val="0073344D"/>
    <w:rsid w:val="00733E37"/>
    <w:rsid w:val="00733E67"/>
    <w:rsid w:val="00733FD0"/>
    <w:rsid w:val="00734375"/>
    <w:rsid w:val="007344B9"/>
    <w:rsid w:val="00734620"/>
    <w:rsid w:val="00734A15"/>
    <w:rsid w:val="007354D3"/>
    <w:rsid w:val="007354E6"/>
    <w:rsid w:val="0073581F"/>
    <w:rsid w:val="00735AFD"/>
    <w:rsid w:val="00735B73"/>
    <w:rsid w:val="00735B84"/>
    <w:rsid w:val="00735BE2"/>
    <w:rsid w:val="00736063"/>
    <w:rsid w:val="007360BA"/>
    <w:rsid w:val="0073627B"/>
    <w:rsid w:val="007362BB"/>
    <w:rsid w:val="00736348"/>
    <w:rsid w:val="00736567"/>
    <w:rsid w:val="007366D7"/>
    <w:rsid w:val="007369F0"/>
    <w:rsid w:val="007369F5"/>
    <w:rsid w:val="00736A0E"/>
    <w:rsid w:val="007374C8"/>
    <w:rsid w:val="0073772B"/>
    <w:rsid w:val="00740334"/>
    <w:rsid w:val="0074044E"/>
    <w:rsid w:val="007408C8"/>
    <w:rsid w:val="00740967"/>
    <w:rsid w:val="00740AAF"/>
    <w:rsid w:val="00740B30"/>
    <w:rsid w:val="00740B35"/>
    <w:rsid w:val="00740B65"/>
    <w:rsid w:val="00740BF9"/>
    <w:rsid w:val="00740DFF"/>
    <w:rsid w:val="00741213"/>
    <w:rsid w:val="00741247"/>
    <w:rsid w:val="007415AF"/>
    <w:rsid w:val="007417BE"/>
    <w:rsid w:val="00741A93"/>
    <w:rsid w:val="00741B26"/>
    <w:rsid w:val="00741B78"/>
    <w:rsid w:val="00741BE6"/>
    <w:rsid w:val="00741F05"/>
    <w:rsid w:val="0074201B"/>
    <w:rsid w:val="00742479"/>
    <w:rsid w:val="00742A14"/>
    <w:rsid w:val="00742BE7"/>
    <w:rsid w:val="00742CC0"/>
    <w:rsid w:val="00742D59"/>
    <w:rsid w:val="00742F55"/>
    <w:rsid w:val="0074342D"/>
    <w:rsid w:val="00743F33"/>
    <w:rsid w:val="0074409E"/>
    <w:rsid w:val="00744358"/>
    <w:rsid w:val="007443FF"/>
    <w:rsid w:val="00744762"/>
    <w:rsid w:val="0074482E"/>
    <w:rsid w:val="007449A9"/>
    <w:rsid w:val="00744A07"/>
    <w:rsid w:val="00744AB7"/>
    <w:rsid w:val="00744EFF"/>
    <w:rsid w:val="00745091"/>
    <w:rsid w:val="0074514C"/>
    <w:rsid w:val="007457D4"/>
    <w:rsid w:val="00745CD5"/>
    <w:rsid w:val="00745DCD"/>
    <w:rsid w:val="00745E0D"/>
    <w:rsid w:val="00746156"/>
    <w:rsid w:val="0074616F"/>
    <w:rsid w:val="0074648E"/>
    <w:rsid w:val="00746523"/>
    <w:rsid w:val="007465E3"/>
    <w:rsid w:val="007468AC"/>
    <w:rsid w:val="00746F6D"/>
    <w:rsid w:val="00746F6F"/>
    <w:rsid w:val="00747259"/>
    <w:rsid w:val="0074740A"/>
    <w:rsid w:val="00747516"/>
    <w:rsid w:val="0074760A"/>
    <w:rsid w:val="00747623"/>
    <w:rsid w:val="0074762D"/>
    <w:rsid w:val="00747899"/>
    <w:rsid w:val="007479AA"/>
    <w:rsid w:val="007479B5"/>
    <w:rsid w:val="00747ADC"/>
    <w:rsid w:val="00747CC6"/>
    <w:rsid w:val="0075077E"/>
    <w:rsid w:val="00750792"/>
    <w:rsid w:val="00750AB1"/>
    <w:rsid w:val="00750C43"/>
    <w:rsid w:val="00750FBE"/>
    <w:rsid w:val="007517E8"/>
    <w:rsid w:val="00751D2B"/>
    <w:rsid w:val="00751D81"/>
    <w:rsid w:val="007521EE"/>
    <w:rsid w:val="007527F6"/>
    <w:rsid w:val="00752BA9"/>
    <w:rsid w:val="00752D6E"/>
    <w:rsid w:val="00752FE4"/>
    <w:rsid w:val="00753081"/>
    <w:rsid w:val="00753564"/>
    <w:rsid w:val="00753594"/>
    <w:rsid w:val="007536BC"/>
    <w:rsid w:val="00753A49"/>
    <w:rsid w:val="00753D0B"/>
    <w:rsid w:val="00753E70"/>
    <w:rsid w:val="00753E7F"/>
    <w:rsid w:val="00754135"/>
    <w:rsid w:val="00754211"/>
    <w:rsid w:val="0075428A"/>
    <w:rsid w:val="00754369"/>
    <w:rsid w:val="007546AF"/>
    <w:rsid w:val="00754ECA"/>
    <w:rsid w:val="00755087"/>
    <w:rsid w:val="00755229"/>
    <w:rsid w:val="00755445"/>
    <w:rsid w:val="00755932"/>
    <w:rsid w:val="007559A8"/>
    <w:rsid w:val="007562DF"/>
    <w:rsid w:val="007564E5"/>
    <w:rsid w:val="007569C9"/>
    <w:rsid w:val="00756E0B"/>
    <w:rsid w:val="00756EC5"/>
    <w:rsid w:val="00757006"/>
    <w:rsid w:val="007574F2"/>
    <w:rsid w:val="007574FE"/>
    <w:rsid w:val="00757813"/>
    <w:rsid w:val="00757DA0"/>
    <w:rsid w:val="007605BC"/>
    <w:rsid w:val="00760A8B"/>
    <w:rsid w:val="00760BC9"/>
    <w:rsid w:val="0076125C"/>
    <w:rsid w:val="007612D2"/>
    <w:rsid w:val="00761368"/>
    <w:rsid w:val="007614C8"/>
    <w:rsid w:val="007615B0"/>
    <w:rsid w:val="00761A9B"/>
    <w:rsid w:val="00761B7A"/>
    <w:rsid w:val="00761E6B"/>
    <w:rsid w:val="00761EE6"/>
    <w:rsid w:val="0076212F"/>
    <w:rsid w:val="00762434"/>
    <w:rsid w:val="0076248F"/>
    <w:rsid w:val="007629A7"/>
    <w:rsid w:val="00762A2D"/>
    <w:rsid w:val="00762BCD"/>
    <w:rsid w:val="00762F1C"/>
    <w:rsid w:val="007638E4"/>
    <w:rsid w:val="00763A16"/>
    <w:rsid w:val="007641C5"/>
    <w:rsid w:val="0076443C"/>
    <w:rsid w:val="007645C3"/>
    <w:rsid w:val="00764670"/>
    <w:rsid w:val="0076474E"/>
    <w:rsid w:val="00764C5B"/>
    <w:rsid w:val="00764D46"/>
    <w:rsid w:val="00764DC1"/>
    <w:rsid w:val="00764F4A"/>
    <w:rsid w:val="00765222"/>
    <w:rsid w:val="007652DD"/>
    <w:rsid w:val="0076544F"/>
    <w:rsid w:val="00765934"/>
    <w:rsid w:val="00765AC4"/>
    <w:rsid w:val="00765D3D"/>
    <w:rsid w:val="00765FA3"/>
    <w:rsid w:val="007663B6"/>
    <w:rsid w:val="0076679A"/>
    <w:rsid w:val="007667E2"/>
    <w:rsid w:val="00766A55"/>
    <w:rsid w:val="00766A69"/>
    <w:rsid w:val="00766BCC"/>
    <w:rsid w:val="00766CFA"/>
    <w:rsid w:val="007672E6"/>
    <w:rsid w:val="00767688"/>
    <w:rsid w:val="007676A5"/>
    <w:rsid w:val="007676CA"/>
    <w:rsid w:val="00767B67"/>
    <w:rsid w:val="00767C50"/>
    <w:rsid w:val="007700B5"/>
    <w:rsid w:val="007700F3"/>
    <w:rsid w:val="007704BF"/>
    <w:rsid w:val="00770547"/>
    <w:rsid w:val="007707FF"/>
    <w:rsid w:val="0077089B"/>
    <w:rsid w:val="00770E32"/>
    <w:rsid w:val="00770F5A"/>
    <w:rsid w:val="00771149"/>
    <w:rsid w:val="00771788"/>
    <w:rsid w:val="00771877"/>
    <w:rsid w:val="0077215E"/>
    <w:rsid w:val="007727FF"/>
    <w:rsid w:val="00772A1D"/>
    <w:rsid w:val="00772A93"/>
    <w:rsid w:val="00772C81"/>
    <w:rsid w:val="00772FA4"/>
    <w:rsid w:val="00773342"/>
    <w:rsid w:val="00773CA8"/>
    <w:rsid w:val="0077411C"/>
    <w:rsid w:val="007741F2"/>
    <w:rsid w:val="0077420C"/>
    <w:rsid w:val="007744B9"/>
    <w:rsid w:val="0077451B"/>
    <w:rsid w:val="00774B70"/>
    <w:rsid w:val="00774C10"/>
    <w:rsid w:val="00774D5A"/>
    <w:rsid w:val="00774E3D"/>
    <w:rsid w:val="0077537E"/>
    <w:rsid w:val="007754F0"/>
    <w:rsid w:val="00775702"/>
    <w:rsid w:val="00775A02"/>
    <w:rsid w:val="00775B7B"/>
    <w:rsid w:val="00775D3B"/>
    <w:rsid w:val="00775E48"/>
    <w:rsid w:val="00775FDC"/>
    <w:rsid w:val="007766CD"/>
    <w:rsid w:val="00776C41"/>
    <w:rsid w:val="00776D00"/>
    <w:rsid w:val="0077706F"/>
    <w:rsid w:val="00777559"/>
    <w:rsid w:val="007777ED"/>
    <w:rsid w:val="00777D07"/>
    <w:rsid w:val="00780070"/>
    <w:rsid w:val="00780355"/>
    <w:rsid w:val="00780428"/>
    <w:rsid w:val="00780CF5"/>
    <w:rsid w:val="00780EA8"/>
    <w:rsid w:val="007813FF"/>
    <w:rsid w:val="00781560"/>
    <w:rsid w:val="00781A12"/>
    <w:rsid w:val="00781B47"/>
    <w:rsid w:val="00781E3D"/>
    <w:rsid w:val="00782306"/>
    <w:rsid w:val="007824AE"/>
    <w:rsid w:val="00782620"/>
    <w:rsid w:val="007829A3"/>
    <w:rsid w:val="00782F47"/>
    <w:rsid w:val="007830AC"/>
    <w:rsid w:val="007837D8"/>
    <w:rsid w:val="0078381F"/>
    <w:rsid w:val="00783AAA"/>
    <w:rsid w:val="00783BA9"/>
    <w:rsid w:val="00784633"/>
    <w:rsid w:val="0078484C"/>
    <w:rsid w:val="00784AE2"/>
    <w:rsid w:val="0078564E"/>
    <w:rsid w:val="00785664"/>
    <w:rsid w:val="00785C99"/>
    <w:rsid w:val="0078619C"/>
    <w:rsid w:val="00786660"/>
    <w:rsid w:val="0078696A"/>
    <w:rsid w:val="0078728B"/>
    <w:rsid w:val="00787613"/>
    <w:rsid w:val="00787700"/>
    <w:rsid w:val="0078798C"/>
    <w:rsid w:val="007879CC"/>
    <w:rsid w:val="00787C23"/>
    <w:rsid w:val="00787C83"/>
    <w:rsid w:val="00787FD2"/>
    <w:rsid w:val="007900A8"/>
    <w:rsid w:val="007900DF"/>
    <w:rsid w:val="00790380"/>
    <w:rsid w:val="00790495"/>
    <w:rsid w:val="00791109"/>
    <w:rsid w:val="00791513"/>
    <w:rsid w:val="00791B10"/>
    <w:rsid w:val="00791B61"/>
    <w:rsid w:val="00791FE4"/>
    <w:rsid w:val="00792009"/>
    <w:rsid w:val="00792232"/>
    <w:rsid w:val="00792666"/>
    <w:rsid w:val="0079293C"/>
    <w:rsid w:val="00792B66"/>
    <w:rsid w:val="00792E60"/>
    <w:rsid w:val="00793009"/>
    <w:rsid w:val="00793626"/>
    <w:rsid w:val="00793BE9"/>
    <w:rsid w:val="00793DB6"/>
    <w:rsid w:val="00793EA8"/>
    <w:rsid w:val="00794012"/>
    <w:rsid w:val="00794034"/>
    <w:rsid w:val="00794972"/>
    <w:rsid w:val="00794A1C"/>
    <w:rsid w:val="00794C72"/>
    <w:rsid w:val="00794CC5"/>
    <w:rsid w:val="00794EA2"/>
    <w:rsid w:val="0079519E"/>
    <w:rsid w:val="007955C4"/>
    <w:rsid w:val="0079563B"/>
    <w:rsid w:val="00795AA9"/>
    <w:rsid w:val="0079653D"/>
    <w:rsid w:val="007965B8"/>
    <w:rsid w:val="00796693"/>
    <w:rsid w:val="007966A6"/>
    <w:rsid w:val="00796AC6"/>
    <w:rsid w:val="00796DD6"/>
    <w:rsid w:val="0079773B"/>
    <w:rsid w:val="00797C36"/>
    <w:rsid w:val="00797D34"/>
    <w:rsid w:val="007A0160"/>
    <w:rsid w:val="007A06DB"/>
    <w:rsid w:val="007A0770"/>
    <w:rsid w:val="007A082A"/>
    <w:rsid w:val="007A08D2"/>
    <w:rsid w:val="007A0CA3"/>
    <w:rsid w:val="007A0DB1"/>
    <w:rsid w:val="007A0FF8"/>
    <w:rsid w:val="007A11C7"/>
    <w:rsid w:val="007A174C"/>
    <w:rsid w:val="007A1AF4"/>
    <w:rsid w:val="007A1C1C"/>
    <w:rsid w:val="007A1CF3"/>
    <w:rsid w:val="007A263B"/>
    <w:rsid w:val="007A2AD0"/>
    <w:rsid w:val="007A2C1B"/>
    <w:rsid w:val="007A2D30"/>
    <w:rsid w:val="007A343F"/>
    <w:rsid w:val="007A3D79"/>
    <w:rsid w:val="007A3E22"/>
    <w:rsid w:val="007A4477"/>
    <w:rsid w:val="007A4523"/>
    <w:rsid w:val="007A4580"/>
    <w:rsid w:val="007A485E"/>
    <w:rsid w:val="007A4865"/>
    <w:rsid w:val="007A4A68"/>
    <w:rsid w:val="007A4BE9"/>
    <w:rsid w:val="007A4ED2"/>
    <w:rsid w:val="007A5346"/>
    <w:rsid w:val="007A5519"/>
    <w:rsid w:val="007A5A22"/>
    <w:rsid w:val="007A64BB"/>
    <w:rsid w:val="007A64E9"/>
    <w:rsid w:val="007A6A8A"/>
    <w:rsid w:val="007A6B73"/>
    <w:rsid w:val="007A6E89"/>
    <w:rsid w:val="007A7159"/>
    <w:rsid w:val="007A72AE"/>
    <w:rsid w:val="007A72F7"/>
    <w:rsid w:val="007A77FF"/>
    <w:rsid w:val="007A7E03"/>
    <w:rsid w:val="007B0006"/>
    <w:rsid w:val="007B0689"/>
    <w:rsid w:val="007B076D"/>
    <w:rsid w:val="007B0975"/>
    <w:rsid w:val="007B1335"/>
    <w:rsid w:val="007B1466"/>
    <w:rsid w:val="007B1CAE"/>
    <w:rsid w:val="007B2216"/>
    <w:rsid w:val="007B222F"/>
    <w:rsid w:val="007B2439"/>
    <w:rsid w:val="007B25F7"/>
    <w:rsid w:val="007B26E0"/>
    <w:rsid w:val="007B2762"/>
    <w:rsid w:val="007B28DD"/>
    <w:rsid w:val="007B29EB"/>
    <w:rsid w:val="007B2DEE"/>
    <w:rsid w:val="007B2EA8"/>
    <w:rsid w:val="007B317E"/>
    <w:rsid w:val="007B3547"/>
    <w:rsid w:val="007B36A4"/>
    <w:rsid w:val="007B37F5"/>
    <w:rsid w:val="007B3808"/>
    <w:rsid w:val="007B3AF4"/>
    <w:rsid w:val="007B3C24"/>
    <w:rsid w:val="007B3EEB"/>
    <w:rsid w:val="007B43B7"/>
    <w:rsid w:val="007B4814"/>
    <w:rsid w:val="007B4C47"/>
    <w:rsid w:val="007B4DFE"/>
    <w:rsid w:val="007B4F94"/>
    <w:rsid w:val="007B5001"/>
    <w:rsid w:val="007B5039"/>
    <w:rsid w:val="007B514A"/>
    <w:rsid w:val="007B51B8"/>
    <w:rsid w:val="007B52EB"/>
    <w:rsid w:val="007B540D"/>
    <w:rsid w:val="007B565E"/>
    <w:rsid w:val="007B56C7"/>
    <w:rsid w:val="007B59C2"/>
    <w:rsid w:val="007B5A07"/>
    <w:rsid w:val="007B5B06"/>
    <w:rsid w:val="007B5B64"/>
    <w:rsid w:val="007B5C92"/>
    <w:rsid w:val="007B634D"/>
    <w:rsid w:val="007B6688"/>
    <w:rsid w:val="007B6CB8"/>
    <w:rsid w:val="007B6DCB"/>
    <w:rsid w:val="007B6FED"/>
    <w:rsid w:val="007B714C"/>
    <w:rsid w:val="007B724D"/>
    <w:rsid w:val="007B7332"/>
    <w:rsid w:val="007B7493"/>
    <w:rsid w:val="007B7794"/>
    <w:rsid w:val="007B7AD8"/>
    <w:rsid w:val="007B7E76"/>
    <w:rsid w:val="007B7EDB"/>
    <w:rsid w:val="007C01AF"/>
    <w:rsid w:val="007C02C2"/>
    <w:rsid w:val="007C0BE2"/>
    <w:rsid w:val="007C0C5F"/>
    <w:rsid w:val="007C0C7B"/>
    <w:rsid w:val="007C0F13"/>
    <w:rsid w:val="007C0FA9"/>
    <w:rsid w:val="007C1864"/>
    <w:rsid w:val="007C1B3D"/>
    <w:rsid w:val="007C1B6A"/>
    <w:rsid w:val="007C1E0E"/>
    <w:rsid w:val="007C1F58"/>
    <w:rsid w:val="007C2030"/>
    <w:rsid w:val="007C2512"/>
    <w:rsid w:val="007C26AF"/>
    <w:rsid w:val="007C26FC"/>
    <w:rsid w:val="007C2913"/>
    <w:rsid w:val="007C2B11"/>
    <w:rsid w:val="007C2D18"/>
    <w:rsid w:val="007C3073"/>
    <w:rsid w:val="007C32BB"/>
    <w:rsid w:val="007C34BF"/>
    <w:rsid w:val="007C36FC"/>
    <w:rsid w:val="007C376C"/>
    <w:rsid w:val="007C37F0"/>
    <w:rsid w:val="007C395C"/>
    <w:rsid w:val="007C3AC1"/>
    <w:rsid w:val="007C3C00"/>
    <w:rsid w:val="007C3D90"/>
    <w:rsid w:val="007C4194"/>
    <w:rsid w:val="007C4605"/>
    <w:rsid w:val="007C47DE"/>
    <w:rsid w:val="007C4BEF"/>
    <w:rsid w:val="007C4CE0"/>
    <w:rsid w:val="007C4DB4"/>
    <w:rsid w:val="007C4F0E"/>
    <w:rsid w:val="007C5268"/>
    <w:rsid w:val="007C548F"/>
    <w:rsid w:val="007C566B"/>
    <w:rsid w:val="007C57A6"/>
    <w:rsid w:val="007C5AD9"/>
    <w:rsid w:val="007C5C12"/>
    <w:rsid w:val="007C5CB4"/>
    <w:rsid w:val="007C5E59"/>
    <w:rsid w:val="007C5EE2"/>
    <w:rsid w:val="007C6EA7"/>
    <w:rsid w:val="007C73CC"/>
    <w:rsid w:val="007C7693"/>
    <w:rsid w:val="007C775F"/>
    <w:rsid w:val="007C7949"/>
    <w:rsid w:val="007C7A4D"/>
    <w:rsid w:val="007C7C58"/>
    <w:rsid w:val="007C7CD4"/>
    <w:rsid w:val="007D01A1"/>
    <w:rsid w:val="007D01FC"/>
    <w:rsid w:val="007D0248"/>
    <w:rsid w:val="007D0324"/>
    <w:rsid w:val="007D048A"/>
    <w:rsid w:val="007D074B"/>
    <w:rsid w:val="007D0B2F"/>
    <w:rsid w:val="007D0B59"/>
    <w:rsid w:val="007D10D1"/>
    <w:rsid w:val="007D1397"/>
    <w:rsid w:val="007D1777"/>
    <w:rsid w:val="007D18FA"/>
    <w:rsid w:val="007D198D"/>
    <w:rsid w:val="007D19C1"/>
    <w:rsid w:val="007D1B88"/>
    <w:rsid w:val="007D1DD1"/>
    <w:rsid w:val="007D1EA7"/>
    <w:rsid w:val="007D2548"/>
    <w:rsid w:val="007D29EA"/>
    <w:rsid w:val="007D2A92"/>
    <w:rsid w:val="007D2B0B"/>
    <w:rsid w:val="007D2D49"/>
    <w:rsid w:val="007D2FA8"/>
    <w:rsid w:val="007D32B5"/>
    <w:rsid w:val="007D33C8"/>
    <w:rsid w:val="007D371B"/>
    <w:rsid w:val="007D39A7"/>
    <w:rsid w:val="007D3A5B"/>
    <w:rsid w:val="007D3E9F"/>
    <w:rsid w:val="007D3EA7"/>
    <w:rsid w:val="007D40C6"/>
    <w:rsid w:val="007D4D6D"/>
    <w:rsid w:val="007D4E2C"/>
    <w:rsid w:val="007D4E63"/>
    <w:rsid w:val="007D5205"/>
    <w:rsid w:val="007D526E"/>
    <w:rsid w:val="007D5357"/>
    <w:rsid w:val="007D54D6"/>
    <w:rsid w:val="007D55B7"/>
    <w:rsid w:val="007D5DDC"/>
    <w:rsid w:val="007D6522"/>
    <w:rsid w:val="007D668B"/>
    <w:rsid w:val="007D67EF"/>
    <w:rsid w:val="007D6B68"/>
    <w:rsid w:val="007D6DF5"/>
    <w:rsid w:val="007D6FBC"/>
    <w:rsid w:val="007D74D5"/>
    <w:rsid w:val="007D78A6"/>
    <w:rsid w:val="007D7AEF"/>
    <w:rsid w:val="007D7E12"/>
    <w:rsid w:val="007D7E40"/>
    <w:rsid w:val="007D7F73"/>
    <w:rsid w:val="007E04A9"/>
    <w:rsid w:val="007E04D2"/>
    <w:rsid w:val="007E0558"/>
    <w:rsid w:val="007E078D"/>
    <w:rsid w:val="007E0B87"/>
    <w:rsid w:val="007E0BB4"/>
    <w:rsid w:val="007E0D42"/>
    <w:rsid w:val="007E11E6"/>
    <w:rsid w:val="007E177A"/>
    <w:rsid w:val="007E1A1D"/>
    <w:rsid w:val="007E1EAA"/>
    <w:rsid w:val="007E1FB0"/>
    <w:rsid w:val="007E1FF5"/>
    <w:rsid w:val="007E215E"/>
    <w:rsid w:val="007E26C8"/>
    <w:rsid w:val="007E30BA"/>
    <w:rsid w:val="007E319D"/>
    <w:rsid w:val="007E373C"/>
    <w:rsid w:val="007E37F5"/>
    <w:rsid w:val="007E40AB"/>
    <w:rsid w:val="007E4277"/>
    <w:rsid w:val="007E43CE"/>
    <w:rsid w:val="007E4A1D"/>
    <w:rsid w:val="007E4BA3"/>
    <w:rsid w:val="007E52B2"/>
    <w:rsid w:val="007E58B4"/>
    <w:rsid w:val="007E58C0"/>
    <w:rsid w:val="007E59D8"/>
    <w:rsid w:val="007E5A20"/>
    <w:rsid w:val="007E5C8C"/>
    <w:rsid w:val="007E6239"/>
    <w:rsid w:val="007E6663"/>
    <w:rsid w:val="007E6763"/>
    <w:rsid w:val="007E67AA"/>
    <w:rsid w:val="007E69BC"/>
    <w:rsid w:val="007E6D08"/>
    <w:rsid w:val="007E6D27"/>
    <w:rsid w:val="007E710A"/>
    <w:rsid w:val="007E7AAC"/>
    <w:rsid w:val="007E7B95"/>
    <w:rsid w:val="007E7DCC"/>
    <w:rsid w:val="007F0009"/>
    <w:rsid w:val="007F04BF"/>
    <w:rsid w:val="007F0C1F"/>
    <w:rsid w:val="007F0ED7"/>
    <w:rsid w:val="007F14CF"/>
    <w:rsid w:val="007F1814"/>
    <w:rsid w:val="007F18AD"/>
    <w:rsid w:val="007F1B16"/>
    <w:rsid w:val="007F1D73"/>
    <w:rsid w:val="007F21D8"/>
    <w:rsid w:val="007F2929"/>
    <w:rsid w:val="007F2A24"/>
    <w:rsid w:val="007F301D"/>
    <w:rsid w:val="007F31A1"/>
    <w:rsid w:val="007F3381"/>
    <w:rsid w:val="007F33C4"/>
    <w:rsid w:val="007F3799"/>
    <w:rsid w:val="007F39EA"/>
    <w:rsid w:val="007F3D1E"/>
    <w:rsid w:val="007F402F"/>
    <w:rsid w:val="007F40B9"/>
    <w:rsid w:val="007F4229"/>
    <w:rsid w:val="007F43D1"/>
    <w:rsid w:val="007F4663"/>
    <w:rsid w:val="007F4831"/>
    <w:rsid w:val="007F4B7C"/>
    <w:rsid w:val="007F53DA"/>
    <w:rsid w:val="007F55C1"/>
    <w:rsid w:val="007F55F5"/>
    <w:rsid w:val="007F5784"/>
    <w:rsid w:val="007F5A52"/>
    <w:rsid w:val="007F5AFC"/>
    <w:rsid w:val="007F6035"/>
    <w:rsid w:val="007F6087"/>
    <w:rsid w:val="007F6372"/>
    <w:rsid w:val="007F656B"/>
    <w:rsid w:val="007F6651"/>
    <w:rsid w:val="007F6A68"/>
    <w:rsid w:val="007F6AE9"/>
    <w:rsid w:val="007F6DAE"/>
    <w:rsid w:val="007F6E4A"/>
    <w:rsid w:val="007F6E53"/>
    <w:rsid w:val="007F7896"/>
    <w:rsid w:val="007F7946"/>
    <w:rsid w:val="008002CE"/>
    <w:rsid w:val="0080047F"/>
    <w:rsid w:val="008004B2"/>
    <w:rsid w:val="008009B7"/>
    <w:rsid w:val="00800C07"/>
    <w:rsid w:val="008011FF"/>
    <w:rsid w:val="008012A5"/>
    <w:rsid w:val="00801D46"/>
    <w:rsid w:val="00801F7B"/>
    <w:rsid w:val="00802938"/>
    <w:rsid w:val="00802B49"/>
    <w:rsid w:val="0080322B"/>
    <w:rsid w:val="00803387"/>
    <w:rsid w:val="0080342D"/>
    <w:rsid w:val="00803E9E"/>
    <w:rsid w:val="0080415B"/>
    <w:rsid w:val="008041F1"/>
    <w:rsid w:val="008047FD"/>
    <w:rsid w:val="00804A9A"/>
    <w:rsid w:val="00804B65"/>
    <w:rsid w:val="00804E15"/>
    <w:rsid w:val="00805134"/>
    <w:rsid w:val="00805439"/>
    <w:rsid w:val="00805558"/>
    <w:rsid w:val="00805A55"/>
    <w:rsid w:val="00805A8D"/>
    <w:rsid w:val="00805BBF"/>
    <w:rsid w:val="00805C28"/>
    <w:rsid w:val="00805C8D"/>
    <w:rsid w:val="00805E93"/>
    <w:rsid w:val="00805EC4"/>
    <w:rsid w:val="008063A4"/>
    <w:rsid w:val="008063F8"/>
    <w:rsid w:val="008064E1"/>
    <w:rsid w:val="008069D5"/>
    <w:rsid w:val="00806C8D"/>
    <w:rsid w:val="00806D6F"/>
    <w:rsid w:val="00806E3C"/>
    <w:rsid w:val="00806EDF"/>
    <w:rsid w:val="008070DC"/>
    <w:rsid w:val="0080715A"/>
    <w:rsid w:val="00807200"/>
    <w:rsid w:val="00807752"/>
    <w:rsid w:val="00807880"/>
    <w:rsid w:val="0080798D"/>
    <w:rsid w:val="00807A2C"/>
    <w:rsid w:val="00807A8D"/>
    <w:rsid w:val="00807E47"/>
    <w:rsid w:val="00807FDB"/>
    <w:rsid w:val="00810778"/>
    <w:rsid w:val="008107DC"/>
    <w:rsid w:val="00810C3F"/>
    <w:rsid w:val="00810E39"/>
    <w:rsid w:val="00810EFB"/>
    <w:rsid w:val="00810FD2"/>
    <w:rsid w:val="008110FD"/>
    <w:rsid w:val="00811153"/>
    <w:rsid w:val="0081118F"/>
    <w:rsid w:val="00811208"/>
    <w:rsid w:val="008113A8"/>
    <w:rsid w:val="0081162C"/>
    <w:rsid w:val="00811766"/>
    <w:rsid w:val="008118FB"/>
    <w:rsid w:val="00811B43"/>
    <w:rsid w:val="00811BBC"/>
    <w:rsid w:val="00811CF1"/>
    <w:rsid w:val="00812112"/>
    <w:rsid w:val="0081211D"/>
    <w:rsid w:val="0081230E"/>
    <w:rsid w:val="008125E5"/>
    <w:rsid w:val="00812882"/>
    <w:rsid w:val="00813315"/>
    <w:rsid w:val="008135D3"/>
    <w:rsid w:val="0081370F"/>
    <w:rsid w:val="00813891"/>
    <w:rsid w:val="00813A7D"/>
    <w:rsid w:val="00813B9C"/>
    <w:rsid w:val="00813D20"/>
    <w:rsid w:val="00813F82"/>
    <w:rsid w:val="0081438A"/>
    <w:rsid w:val="00814442"/>
    <w:rsid w:val="00814619"/>
    <w:rsid w:val="00814D3C"/>
    <w:rsid w:val="00814DE3"/>
    <w:rsid w:val="00815380"/>
    <w:rsid w:val="008154F5"/>
    <w:rsid w:val="0081556F"/>
    <w:rsid w:val="008156F5"/>
    <w:rsid w:val="008158B1"/>
    <w:rsid w:val="00816055"/>
    <w:rsid w:val="008163FF"/>
    <w:rsid w:val="00816424"/>
    <w:rsid w:val="008164B4"/>
    <w:rsid w:val="0081682D"/>
    <w:rsid w:val="008173C4"/>
    <w:rsid w:val="00817833"/>
    <w:rsid w:val="00820101"/>
    <w:rsid w:val="00820355"/>
    <w:rsid w:val="0082096C"/>
    <w:rsid w:val="00820F23"/>
    <w:rsid w:val="008217AC"/>
    <w:rsid w:val="008218C9"/>
    <w:rsid w:val="008218E5"/>
    <w:rsid w:val="008224B9"/>
    <w:rsid w:val="00822533"/>
    <w:rsid w:val="00822919"/>
    <w:rsid w:val="00822AAD"/>
    <w:rsid w:val="00822FBC"/>
    <w:rsid w:val="00823061"/>
    <w:rsid w:val="00823346"/>
    <w:rsid w:val="008236EA"/>
    <w:rsid w:val="00823753"/>
    <w:rsid w:val="008237D8"/>
    <w:rsid w:val="008237E1"/>
    <w:rsid w:val="0082472D"/>
    <w:rsid w:val="008252FA"/>
    <w:rsid w:val="008255BE"/>
    <w:rsid w:val="008256FE"/>
    <w:rsid w:val="00825933"/>
    <w:rsid w:val="00825E76"/>
    <w:rsid w:val="0082603F"/>
    <w:rsid w:val="008260FE"/>
    <w:rsid w:val="008263F2"/>
    <w:rsid w:val="00826488"/>
    <w:rsid w:val="0082690F"/>
    <w:rsid w:val="00826AE8"/>
    <w:rsid w:val="00826D8C"/>
    <w:rsid w:val="00826E22"/>
    <w:rsid w:val="00826E43"/>
    <w:rsid w:val="0082721F"/>
    <w:rsid w:val="0082744E"/>
    <w:rsid w:val="008276E2"/>
    <w:rsid w:val="0082789E"/>
    <w:rsid w:val="00827C23"/>
    <w:rsid w:val="00827D6A"/>
    <w:rsid w:val="00827D9C"/>
    <w:rsid w:val="00827F17"/>
    <w:rsid w:val="00831743"/>
    <w:rsid w:val="0083179F"/>
    <w:rsid w:val="00831A33"/>
    <w:rsid w:val="00831D1C"/>
    <w:rsid w:val="00831E6A"/>
    <w:rsid w:val="00832099"/>
    <w:rsid w:val="008323B1"/>
    <w:rsid w:val="00832538"/>
    <w:rsid w:val="0083288A"/>
    <w:rsid w:val="00832A02"/>
    <w:rsid w:val="00832D0C"/>
    <w:rsid w:val="00832D1B"/>
    <w:rsid w:val="00832D79"/>
    <w:rsid w:val="008332A7"/>
    <w:rsid w:val="00833C1E"/>
    <w:rsid w:val="00833DF1"/>
    <w:rsid w:val="00833F7D"/>
    <w:rsid w:val="00833FDD"/>
    <w:rsid w:val="00834070"/>
    <w:rsid w:val="00834650"/>
    <w:rsid w:val="00834DE6"/>
    <w:rsid w:val="00834F7D"/>
    <w:rsid w:val="00834FFE"/>
    <w:rsid w:val="008351DC"/>
    <w:rsid w:val="00835235"/>
    <w:rsid w:val="0083533B"/>
    <w:rsid w:val="008353B2"/>
    <w:rsid w:val="00835811"/>
    <w:rsid w:val="00835A5C"/>
    <w:rsid w:val="00835B27"/>
    <w:rsid w:val="00836161"/>
    <w:rsid w:val="00836429"/>
    <w:rsid w:val="008368A5"/>
    <w:rsid w:val="008369E4"/>
    <w:rsid w:val="00837026"/>
    <w:rsid w:val="008371FE"/>
    <w:rsid w:val="008372A0"/>
    <w:rsid w:val="008374A8"/>
    <w:rsid w:val="00837788"/>
    <w:rsid w:val="00837A0A"/>
    <w:rsid w:val="00837FE6"/>
    <w:rsid w:val="00840477"/>
    <w:rsid w:val="00840833"/>
    <w:rsid w:val="00840868"/>
    <w:rsid w:val="00840982"/>
    <w:rsid w:val="00840AEF"/>
    <w:rsid w:val="00840E0E"/>
    <w:rsid w:val="00840F4D"/>
    <w:rsid w:val="008412EC"/>
    <w:rsid w:val="00841459"/>
    <w:rsid w:val="0084145B"/>
    <w:rsid w:val="0084147F"/>
    <w:rsid w:val="00841919"/>
    <w:rsid w:val="00841DCF"/>
    <w:rsid w:val="008421DB"/>
    <w:rsid w:val="00842238"/>
    <w:rsid w:val="00842252"/>
    <w:rsid w:val="00842700"/>
    <w:rsid w:val="00842EBA"/>
    <w:rsid w:val="008430FB"/>
    <w:rsid w:val="008440E3"/>
    <w:rsid w:val="0084413B"/>
    <w:rsid w:val="00844377"/>
    <w:rsid w:val="008452A6"/>
    <w:rsid w:val="00845305"/>
    <w:rsid w:val="0084533C"/>
    <w:rsid w:val="0084542B"/>
    <w:rsid w:val="00845579"/>
    <w:rsid w:val="00845762"/>
    <w:rsid w:val="008457DD"/>
    <w:rsid w:val="00845CA3"/>
    <w:rsid w:val="00845CE0"/>
    <w:rsid w:val="00846428"/>
    <w:rsid w:val="008464DE"/>
    <w:rsid w:val="0084680E"/>
    <w:rsid w:val="00846A61"/>
    <w:rsid w:val="00846F03"/>
    <w:rsid w:val="00847057"/>
    <w:rsid w:val="008472CC"/>
    <w:rsid w:val="00847EEE"/>
    <w:rsid w:val="0085081F"/>
    <w:rsid w:val="00850AD8"/>
    <w:rsid w:val="00850C16"/>
    <w:rsid w:val="00850CC6"/>
    <w:rsid w:val="00850D8E"/>
    <w:rsid w:val="00851016"/>
    <w:rsid w:val="008510F1"/>
    <w:rsid w:val="008512DC"/>
    <w:rsid w:val="008513E3"/>
    <w:rsid w:val="00851855"/>
    <w:rsid w:val="0085191F"/>
    <w:rsid w:val="00851FB1"/>
    <w:rsid w:val="00851FEC"/>
    <w:rsid w:val="00852187"/>
    <w:rsid w:val="00852312"/>
    <w:rsid w:val="0085247E"/>
    <w:rsid w:val="00852588"/>
    <w:rsid w:val="008529FC"/>
    <w:rsid w:val="0085379D"/>
    <w:rsid w:val="00853995"/>
    <w:rsid w:val="008540DD"/>
    <w:rsid w:val="0085442B"/>
    <w:rsid w:val="008548A1"/>
    <w:rsid w:val="008548F6"/>
    <w:rsid w:val="00854C6E"/>
    <w:rsid w:val="00854CE9"/>
    <w:rsid w:val="00854FC7"/>
    <w:rsid w:val="0085545F"/>
    <w:rsid w:val="008555AE"/>
    <w:rsid w:val="008559D9"/>
    <w:rsid w:val="00855CBE"/>
    <w:rsid w:val="00855CE7"/>
    <w:rsid w:val="00855E74"/>
    <w:rsid w:val="00855F0E"/>
    <w:rsid w:val="008560DB"/>
    <w:rsid w:val="0085616F"/>
    <w:rsid w:val="0085629A"/>
    <w:rsid w:val="00856AB9"/>
    <w:rsid w:val="00856EC0"/>
    <w:rsid w:val="008572D0"/>
    <w:rsid w:val="00857672"/>
    <w:rsid w:val="00857A3C"/>
    <w:rsid w:val="00857ACE"/>
    <w:rsid w:val="00857B47"/>
    <w:rsid w:val="00857B99"/>
    <w:rsid w:val="00857F88"/>
    <w:rsid w:val="00857FB8"/>
    <w:rsid w:val="00857FD7"/>
    <w:rsid w:val="008601AB"/>
    <w:rsid w:val="008606B7"/>
    <w:rsid w:val="00860B24"/>
    <w:rsid w:val="00860E61"/>
    <w:rsid w:val="00861030"/>
    <w:rsid w:val="008610F5"/>
    <w:rsid w:val="008611D9"/>
    <w:rsid w:val="0086168B"/>
    <w:rsid w:val="00861958"/>
    <w:rsid w:val="00861B92"/>
    <w:rsid w:val="0086232D"/>
    <w:rsid w:val="00862920"/>
    <w:rsid w:val="00862940"/>
    <w:rsid w:val="00862A9B"/>
    <w:rsid w:val="00862F0E"/>
    <w:rsid w:val="0086327D"/>
    <w:rsid w:val="008633B1"/>
    <w:rsid w:val="008633B6"/>
    <w:rsid w:val="00863426"/>
    <w:rsid w:val="008634E2"/>
    <w:rsid w:val="008635B0"/>
    <w:rsid w:val="008635D1"/>
    <w:rsid w:val="0086386E"/>
    <w:rsid w:val="00864028"/>
    <w:rsid w:val="00864109"/>
    <w:rsid w:val="00864255"/>
    <w:rsid w:val="00864611"/>
    <w:rsid w:val="00864888"/>
    <w:rsid w:val="00864A54"/>
    <w:rsid w:val="00864BA9"/>
    <w:rsid w:val="00864C28"/>
    <w:rsid w:val="00864D42"/>
    <w:rsid w:val="008654B1"/>
    <w:rsid w:val="00865AF4"/>
    <w:rsid w:val="00865D5D"/>
    <w:rsid w:val="00865FFF"/>
    <w:rsid w:val="00866422"/>
    <w:rsid w:val="008667BC"/>
    <w:rsid w:val="00866AC5"/>
    <w:rsid w:val="00866B3D"/>
    <w:rsid w:val="00866DCC"/>
    <w:rsid w:val="00866F51"/>
    <w:rsid w:val="0086721B"/>
    <w:rsid w:val="00867C1D"/>
    <w:rsid w:val="00867D1C"/>
    <w:rsid w:val="00867E26"/>
    <w:rsid w:val="00867E98"/>
    <w:rsid w:val="0087028B"/>
    <w:rsid w:val="00870569"/>
    <w:rsid w:val="00870673"/>
    <w:rsid w:val="008707F7"/>
    <w:rsid w:val="00870CD4"/>
    <w:rsid w:val="008715FE"/>
    <w:rsid w:val="0087183F"/>
    <w:rsid w:val="00872307"/>
    <w:rsid w:val="00872351"/>
    <w:rsid w:val="008725FA"/>
    <w:rsid w:val="00872648"/>
    <w:rsid w:val="008727DB"/>
    <w:rsid w:val="0087282D"/>
    <w:rsid w:val="008728A5"/>
    <w:rsid w:val="008729E1"/>
    <w:rsid w:val="00872CE6"/>
    <w:rsid w:val="00872EF0"/>
    <w:rsid w:val="00873040"/>
    <w:rsid w:val="00873D12"/>
    <w:rsid w:val="00873DC1"/>
    <w:rsid w:val="00874261"/>
    <w:rsid w:val="008744DC"/>
    <w:rsid w:val="008745BF"/>
    <w:rsid w:val="008747F8"/>
    <w:rsid w:val="00874981"/>
    <w:rsid w:val="00874A72"/>
    <w:rsid w:val="00874B50"/>
    <w:rsid w:val="00874EDE"/>
    <w:rsid w:val="00875091"/>
    <w:rsid w:val="0087514F"/>
    <w:rsid w:val="008756DE"/>
    <w:rsid w:val="00875822"/>
    <w:rsid w:val="0087589B"/>
    <w:rsid w:val="008758A8"/>
    <w:rsid w:val="00875DF6"/>
    <w:rsid w:val="008762DD"/>
    <w:rsid w:val="00876522"/>
    <w:rsid w:val="00876697"/>
    <w:rsid w:val="00876A3A"/>
    <w:rsid w:val="00876A53"/>
    <w:rsid w:val="00876A6E"/>
    <w:rsid w:val="00876C85"/>
    <w:rsid w:val="00876E13"/>
    <w:rsid w:val="00877172"/>
    <w:rsid w:val="0087718B"/>
    <w:rsid w:val="0087789B"/>
    <w:rsid w:val="00877D67"/>
    <w:rsid w:val="00880087"/>
    <w:rsid w:val="0088015A"/>
    <w:rsid w:val="0088048E"/>
    <w:rsid w:val="00880740"/>
    <w:rsid w:val="00880F51"/>
    <w:rsid w:val="00880F64"/>
    <w:rsid w:val="00881034"/>
    <w:rsid w:val="00881491"/>
    <w:rsid w:val="0088150D"/>
    <w:rsid w:val="008817DC"/>
    <w:rsid w:val="00882689"/>
    <w:rsid w:val="0088270D"/>
    <w:rsid w:val="00882A58"/>
    <w:rsid w:val="00882B4D"/>
    <w:rsid w:val="00882D94"/>
    <w:rsid w:val="00882E79"/>
    <w:rsid w:val="00883504"/>
    <w:rsid w:val="00883507"/>
    <w:rsid w:val="008837BE"/>
    <w:rsid w:val="00883A1F"/>
    <w:rsid w:val="0088437E"/>
    <w:rsid w:val="0088443D"/>
    <w:rsid w:val="008849BD"/>
    <w:rsid w:val="00885086"/>
    <w:rsid w:val="0088586F"/>
    <w:rsid w:val="00885C24"/>
    <w:rsid w:val="00885C85"/>
    <w:rsid w:val="00885FF1"/>
    <w:rsid w:val="008862BE"/>
    <w:rsid w:val="0088639B"/>
    <w:rsid w:val="00886461"/>
    <w:rsid w:val="00886699"/>
    <w:rsid w:val="00886936"/>
    <w:rsid w:val="008869E0"/>
    <w:rsid w:val="00886D79"/>
    <w:rsid w:val="0088730E"/>
    <w:rsid w:val="00887A79"/>
    <w:rsid w:val="00887B04"/>
    <w:rsid w:val="00887E4E"/>
    <w:rsid w:val="00887EC1"/>
    <w:rsid w:val="0089020F"/>
    <w:rsid w:val="008902CE"/>
    <w:rsid w:val="00890306"/>
    <w:rsid w:val="00890346"/>
    <w:rsid w:val="0089038F"/>
    <w:rsid w:val="008909D5"/>
    <w:rsid w:val="00890C11"/>
    <w:rsid w:val="00890EB2"/>
    <w:rsid w:val="00890EDB"/>
    <w:rsid w:val="00890FF2"/>
    <w:rsid w:val="008915E9"/>
    <w:rsid w:val="00891BB9"/>
    <w:rsid w:val="00891D57"/>
    <w:rsid w:val="00891EE4"/>
    <w:rsid w:val="008921E6"/>
    <w:rsid w:val="00892292"/>
    <w:rsid w:val="008928CF"/>
    <w:rsid w:val="00892A61"/>
    <w:rsid w:val="00892D08"/>
    <w:rsid w:val="00892D46"/>
    <w:rsid w:val="008933A3"/>
    <w:rsid w:val="008933D6"/>
    <w:rsid w:val="00893791"/>
    <w:rsid w:val="00893F33"/>
    <w:rsid w:val="0089472D"/>
    <w:rsid w:val="0089472F"/>
    <w:rsid w:val="00894A0E"/>
    <w:rsid w:val="00894A20"/>
    <w:rsid w:val="00894B19"/>
    <w:rsid w:val="00894CBB"/>
    <w:rsid w:val="0089536E"/>
    <w:rsid w:val="008953B2"/>
    <w:rsid w:val="008954F2"/>
    <w:rsid w:val="00895765"/>
    <w:rsid w:val="008958F4"/>
    <w:rsid w:val="00895F9E"/>
    <w:rsid w:val="00895FE9"/>
    <w:rsid w:val="008965F1"/>
    <w:rsid w:val="00896AF8"/>
    <w:rsid w:val="00896C93"/>
    <w:rsid w:val="00896D16"/>
    <w:rsid w:val="00896E29"/>
    <w:rsid w:val="008973A7"/>
    <w:rsid w:val="008A0447"/>
    <w:rsid w:val="008A061E"/>
    <w:rsid w:val="008A0999"/>
    <w:rsid w:val="008A0C3D"/>
    <w:rsid w:val="008A0D4C"/>
    <w:rsid w:val="008A0F35"/>
    <w:rsid w:val="008A1109"/>
    <w:rsid w:val="008A1347"/>
    <w:rsid w:val="008A171B"/>
    <w:rsid w:val="008A1793"/>
    <w:rsid w:val="008A1A9B"/>
    <w:rsid w:val="008A1AF3"/>
    <w:rsid w:val="008A1B2F"/>
    <w:rsid w:val="008A1B45"/>
    <w:rsid w:val="008A21E5"/>
    <w:rsid w:val="008A2289"/>
    <w:rsid w:val="008A27D1"/>
    <w:rsid w:val="008A2800"/>
    <w:rsid w:val="008A2A89"/>
    <w:rsid w:val="008A2CCD"/>
    <w:rsid w:val="008A2F0B"/>
    <w:rsid w:val="008A2FAC"/>
    <w:rsid w:val="008A304A"/>
    <w:rsid w:val="008A3810"/>
    <w:rsid w:val="008A3A19"/>
    <w:rsid w:val="008A3E4E"/>
    <w:rsid w:val="008A416B"/>
    <w:rsid w:val="008A4365"/>
    <w:rsid w:val="008A4516"/>
    <w:rsid w:val="008A4517"/>
    <w:rsid w:val="008A4997"/>
    <w:rsid w:val="008A4A3D"/>
    <w:rsid w:val="008A5456"/>
    <w:rsid w:val="008A55D1"/>
    <w:rsid w:val="008A5B92"/>
    <w:rsid w:val="008A5F14"/>
    <w:rsid w:val="008A64B3"/>
    <w:rsid w:val="008A67DC"/>
    <w:rsid w:val="008A6A62"/>
    <w:rsid w:val="008A6D28"/>
    <w:rsid w:val="008A6E07"/>
    <w:rsid w:val="008A71BB"/>
    <w:rsid w:val="008A725A"/>
    <w:rsid w:val="008A7511"/>
    <w:rsid w:val="008A75C9"/>
    <w:rsid w:val="008A76B7"/>
    <w:rsid w:val="008A78CA"/>
    <w:rsid w:val="008A7BD0"/>
    <w:rsid w:val="008B03AA"/>
    <w:rsid w:val="008B03C4"/>
    <w:rsid w:val="008B091B"/>
    <w:rsid w:val="008B0ADD"/>
    <w:rsid w:val="008B0D2A"/>
    <w:rsid w:val="008B12EB"/>
    <w:rsid w:val="008B1743"/>
    <w:rsid w:val="008B1E77"/>
    <w:rsid w:val="008B2425"/>
    <w:rsid w:val="008B25BA"/>
    <w:rsid w:val="008B25EE"/>
    <w:rsid w:val="008B2E1B"/>
    <w:rsid w:val="008B2F7A"/>
    <w:rsid w:val="008B341A"/>
    <w:rsid w:val="008B3538"/>
    <w:rsid w:val="008B3BF8"/>
    <w:rsid w:val="008B3C29"/>
    <w:rsid w:val="008B445E"/>
    <w:rsid w:val="008B496A"/>
    <w:rsid w:val="008B50D3"/>
    <w:rsid w:val="008B55C3"/>
    <w:rsid w:val="008B590F"/>
    <w:rsid w:val="008B600A"/>
    <w:rsid w:val="008B6CD0"/>
    <w:rsid w:val="008B7271"/>
    <w:rsid w:val="008B792A"/>
    <w:rsid w:val="008B79DA"/>
    <w:rsid w:val="008B7B64"/>
    <w:rsid w:val="008C008C"/>
    <w:rsid w:val="008C0567"/>
    <w:rsid w:val="008C106E"/>
    <w:rsid w:val="008C1268"/>
    <w:rsid w:val="008C13B3"/>
    <w:rsid w:val="008C1700"/>
    <w:rsid w:val="008C1717"/>
    <w:rsid w:val="008C1BAE"/>
    <w:rsid w:val="008C1BF8"/>
    <w:rsid w:val="008C1F7A"/>
    <w:rsid w:val="008C1F7D"/>
    <w:rsid w:val="008C1FB1"/>
    <w:rsid w:val="008C2028"/>
    <w:rsid w:val="008C2068"/>
    <w:rsid w:val="008C23E6"/>
    <w:rsid w:val="008C2445"/>
    <w:rsid w:val="008C2615"/>
    <w:rsid w:val="008C2847"/>
    <w:rsid w:val="008C2869"/>
    <w:rsid w:val="008C2CF3"/>
    <w:rsid w:val="008C2D3D"/>
    <w:rsid w:val="008C2D46"/>
    <w:rsid w:val="008C2DF4"/>
    <w:rsid w:val="008C30B9"/>
    <w:rsid w:val="008C31D0"/>
    <w:rsid w:val="008C3C4F"/>
    <w:rsid w:val="008C3C53"/>
    <w:rsid w:val="008C3E58"/>
    <w:rsid w:val="008C4605"/>
    <w:rsid w:val="008C4901"/>
    <w:rsid w:val="008C4E33"/>
    <w:rsid w:val="008C5130"/>
    <w:rsid w:val="008C525E"/>
    <w:rsid w:val="008C55AC"/>
    <w:rsid w:val="008C5748"/>
    <w:rsid w:val="008C57E0"/>
    <w:rsid w:val="008C5CF3"/>
    <w:rsid w:val="008C5E99"/>
    <w:rsid w:val="008C61B5"/>
    <w:rsid w:val="008C68FD"/>
    <w:rsid w:val="008C6B0F"/>
    <w:rsid w:val="008C76F6"/>
    <w:rsid w:val="008C795C"/>
    <w:rsid w:val="008C7AAB"/>
    <w:rsid w:val="008C7BDD"/>
    <w:rsid w:val="008C7F0D"/>
    <w:rsid w:val="008C7F60"/>
    <w:rsid w:val="008C7F7F"/>
    <w:rsid w:val="008D0705"/>
    <w:rsid w:val="008D0B76"/>
    <w:rsid w:val="008D0C8A"/>
    <w:rsid w:val="008D1978"/>
    <w:rsid w:val="008D2110"/>
    <w:rsid w:val="008D223D"/>
    <w:rsid w:val="008D2474"/>
    <w:rsid w:val="008D290F"/>
    <w:rsid w:val="008D2B00"/>
    <w:rsid w:val="008D2BC6"/>
    <w:rsid w:val="008D2EA8"/>
    <w:rsid w:val="008D302A"/>
    <w:rsid w:val="008D374D"/>
    <w:rsid w:val="008D3BA6"/>
    <w:rsid w:val="008D3EF2"/>
    <w:rsid w:val="008D3F3A"/>
    <w:rsid w:val="008D3FCB"/>
    <w:rsid w:val="008D40A6"/>
    <w:rsid w:val="008D426E"/>
    <w:rsid w:val="008D429C"/>
    <w:rsid w:val="008D4B2C"/>
    <w:rsid w:val="008D4D95"/>
    <w:rsid w:val="008D4EE8"/>
    <w:rsid w:val="008D507B"/>
    <w:rsid w:val="008D5837"/>
    <w:rsid w:val="008D5E06"/>
    <w:rsid w:val="008D5E23"/>
    <w:rsid w:val="008D5E84"/>
    <w:rsid w:val="008D667A"/>
    <w:rsid w:val="008D6706"/>
    <w:rsid w:val="008D67DD"/>
    <w:rsid w:val="008D688D"/>
    <w:rsid w:val="008D6974"/>
    <w:rsid w:val="008D6A0D"/>
    <w:rsid w:val="008D6EC1"/>
    <w:rsid w:val="008D707A"/>
    <w:rsid w:val="008D7787"/>
    <w:rsid w:val="008D77E9"/>
    <w:rsid w:val="008D7A9D"/>
    <w:rsid w:val="008E03D7"/>
    <w:rsid w:val="008E0FBA"/>
    <w:rsid w:val="008E110D"/>
    <w:rsid w:val="008E1583"/>
    <w:rsid w:val="008E1816"/>
    <w:rsid w:val="008E1A33"/>
    <w:rsid w:val="008E2080"/>
    <w:rsid w:val="008E2118"/>
    <w:rsid w:val="008E21C8"/>
    <w:rsid w:val="008E291A"/>
    <w:rsid w:val="008E2AC6"/>
    <w:rsid w:val="008E2DEC"/>
    <w:rsid w:val="008E2EE0"/>
    <w:rsid w:val="008E35F0"/>
    <w:rsid w:val="008E367A"/>
    <w:rsid w:val="008E3758"/>
    <w:rsid w:val="008E3C35"/>
    <w:rsid w:val="008E3F0C"/>
    <w:rsid w:val="008E3FF9"/>
    <w:rsid w:val="008E4192"/>
    <w:rsid w:val="008E44A1"/>
    <w:rsid w:val="008E488C"/>
    <w:rsid w:val="008E4A44"/>
    <w:rsid w:val="008E563F"/>
    <w:rsid w:val="008E5659"/>
    <w:rsid w:val="008E56D8"/>
    <w:rsid w:val="008E57D6"/>
    <w:rsid w:val="008E58B4"/>
    <w:rsid w:val="008E5A6D"/>
    <w:rsid w:val="008E5BC6"/>
    <w:rsid w:val="008E5E86"/>
    <w:rsid w:val="008E5FB0"/>
    <w:rsid w:val="008E673D"/>
    <w:rsid w:val="008E6FA8"/>
    <w:rsid w:val="008E7110"/>
    <w:rsid w:val="008E72FC"/>
    <w:rsid w:val="008E74C9"/>
    <w:rsid w:val="008E7694"/>
    <w:rsid w:val="008E7D56"/>
    <w:rsid w:val="008E7D74"/>
    <w:rsid w:val="008F00F1"/>
    <w:rsid w:val="008F011D"/>
    <w:rsid w:val="008F037A"/>
    <w:rsid w:val="008F03EF"/>
    <w:rsid w:val="008F0A1F"/>
    <w:rsid w:val="008F0B37"/>
    <w:rsid w:val="008F0D3A"/>
    <w:rsid w:val="008F10A9"/>
    <w:rsid w:val="008F1144"/>
    <w:rsid w:val="008F1172"/>
    <w:rsid w:val="008F118F"/>
    <w:rsid w:val="008F1243"/>
    <w:rsid w:val="008F1483"/>
    <w:rsid w:val="008F151A"/>
    <w:rsid w:val="008F18B1"/>
    <w:rsid w:val="008F2032"/>
    <w:rsid w:val="008F221D"/>
    <w:rsid w:val="008F2437"/>
    <w:rsid w:val="008F2806"/>
    <w:rsid w:val="008F3121"/>
    <w:rsid w:val="008F3233"/>
    <w:rsid w:val="008F32DF"/>
    <w:rsid w:val="008F33E0"/>
    <w:rsid w:val="008F3528"/>
    <w:rsid w:val="008F3597"/>
    <w:rsid w:val="008F3733"/>
    <w:rsid w:val="008F37FC"/>
    <w:rsid w:val="008F3948"/>
    <w:rsid w:val="008F3983"/>
    <w:rsid w:val="008F4281"/>
    <w:rsid w:val="008F4823"/>
    <w:rsid w:val="008F484E"/>
    <w:rsid w:val="008F4A8A"/>
    <w:rsid w:val="008F4D1A"/>
    <w:rsid w:val="008F4D20"/>
    <w:rsid w:val="008F4F3E"/>
    <w:rsid w:val="008F52A1"/>
    <w:rsid w:val="008F54AF"/>
    <w:rsid w:val="008F54D5"/>
    <w:rsid w:val="008F595E"/>
    <w:rsid w:val="008F5C61"/>
    <w:rsid w:val="008F6368"/>
    <w:rsid w:val="008F69B6"/>
    <w:rsid w:val="008F79BB"/>
    <w:rsid w:val="00900025"/>
    <w:rsid w:val="00900306"/>
    <w:rsid w:val="00900354"/>
    <w:rsid w:val="009004E5"/>
    <w:rsid w:val="00900804"/>
    <w:rsid w:val="00900EF4"/>
    <w:rsid w:val="00900F75"/>
    <w:rsid w:val="0090148C"/>
    <w:rsid w:val="009019A0"/>
    <w:rsid w:val="00901CAE"/>
    <w:rsid w:val="00902070"/>
    <w:rsid w:val="009022CD"/>
    <w:rsid w:val="009023D2"/>
    <w:rsid w:val="00902423"/>
    <w:rsid w:val="009027A5"/>
    <w:rsid w:val="009027E2"/>
    <w:rsid w:val="00902B58"/>
    <w:rsid w:val="00902D0E"/>
    <w:rsid w:val="00902DD4"/>
    <w:rsid w:val="00902E29"/>
    <w:rsid w:val="009031A2"/>
    <w:rsid w:val="009032E7"/>
    <w:rsid w:val="0090335D"/>
    <w:rsid w:val="009033D7"/>
    <w:rsid w:val="009036B7"/>
    <w:rsid w:val="00903EA3"/>
    <w:rsid w:val="00903FD0"/>
    <w:rsid w:val="00904050"/>
    <w:rsid w:val="009045F1"/>
    <w:rsid w:val="00904A93"/>
    <w:rsid w:val="00904D4B"/>
    <w:rsid w:val="00904FFD"/>
    <w:rsid w:val="0090500B"/>
    <w:rsid w:val="00905104"/>
    <w:rsid w:val="00905564"/>
    <w:rsid w:val="009058AB"/>
    <w:rsid w:val="00905B4E"/>
    <w:rsid w:val="00905E64"/>
    <w:rsid w:val="00905F09"/>
    <w:rsid w:val="0090614C"/>
    <w:rsid w:val="00906CBC"/>
    <w:rsid w:val="00906F51"/>
    <w:rsid w:val="009071B6"/>
    <w:rsid w:val="009074A0"/>
    <w:rsid w:val="009075BF"/>
    <w:rsid w:val="0090768D"/>
    <w:rsid w:val="00907740"/>
    <w:rsid w:val="0090775D"/>
    <w:rsid w:val="00907803"/>
    <w:rsid w:val="00907B1C"/>
    <w:rsid w:val="0091022F"/>
    <w:rsid w:val="0091027F"/>
    <w:rsid w:val="009108B4"/>
    <w:rsid w:val="00910CB1"/>
    <w:rsid w:val="00910FB9"/>
    <w:rsid w:val="009110CA"/>
    <w:rsid w:val="009112F9"/>
    <w:rsid w:val="009115E3"/>
    <w:rsid w:val="00911839"/>
    <w:rsid w:val="00911B14"/>
    <w:rsid w:val="00911EAE"/>
    <w:rsid w:val="00911F4B"/>
    <w:rsid w:val="009122B8"/>
    <w:rsid w:val="00912376"/>
    <w:rsid w:val="0091275F"/>
    <w:rsid w:val="0091287F"/>
    <w:rsid w:val="009129F6"/>
    <w:rsid w:val="00912D30"/>
    <w:rsid w:val="009133F9"/>
    <w:rsid w:val="00913A13"/>
    <w:rsid w:val="00913A50"/>
    <w:rsid w:val="00913AA2"/>
    <w:rsid w:val="00913C38"/>
    <w:rsid w:val="00913E5B"/>
    <w:rsid w:val="00914170"/>
    <w:rsid w:val="009148FD"/>
    <w:rsid w:val="00914916"/>
    <w:rsid w:val="00914983"/>
    <w:rsid w:val="00914A62"/>
    <w:rsid w:val="00914AB0"/>
    <w:rsid w:val="00915074"/>
    <w:rsid w:val="009152DA"/>
    <w:rsid w:val="0091567D"/>
    <w:rsid w:val="00915701"/>
    <w:rsid w:val="009158A0"/>
    <w:rsid w:val="00915C81"/>
    <w:rsid w:val="00915DF8"/>
    <w:rsid w:val="009161B8"/>
    <w:rsid w:val="00916370"/>
    <w:rsid w:val="009164D9"/>
    <w:rsid w:val="0091663C"/>
    <w:rsid w:val="009166FA"/>
    <w:rsid w:val="0091676D"/>
    <w:rsid w:val="00916A3D"/>
    <w:rsid w:val="00916B98"/>
    <w:rsid w:val="00916CA5"/>
    <w:rsid w:val="00917364"/>
    <w:rsid w:val="0091778A"/>
    <w:rsid w:val="00917ACD"/>
    <w:rsid w:val="00917B9B"/>
    <w:rsid w:val="009200E1"/>
    <w:rsid w:val="009203AA"/>
    <w:rsid w:val="009204AD"/>
    <w:rsid w:val="0092056C"/>
    <w:rsid w:val="00920B48"/>
    <w:rsid w:val="00920BDB"/>
    <w:rsid w:val="00920E81"/>
    <w:rsid w:val="00920E90"/>
    <w:rsid w:val="00920F87"/>
    <w:rsid w:val="009210B6"/>
    <w:rsid w:val="0092115E"/>
    <w:rsid w:val="0092117E"/>
    <w:rsid w:val="00921232"/>
    <w:rsid w:val="009213D9"/>
    <w:rsid w:val="0092150B"/>
    <w:rsid w:val="009217FA"/>
    <w:rsid w:val="00921E8A"/>
    <w:rsid w:val="00921EBF"/>
    <w:rsid w:val="0092217D"/>
    <w:rsid w:val="009223F5"/>
    <w:rsid w:val="009226DA"/>
    <w:rsid w:val="00922753"/>
    <w:rsid w:val="00922B58"/>
    <w:rsid w:val="00922D03"/>
    <w:rsid w:val="00923375"/>
    <w:rsid w:val="0092369F"/>
    <w:rsid w:val="009237D5"/>
    <w:rsid w:val="00923852"/>
    <w:rsid w:val="00923915"/>
    <w:rsid w:val="00923A94"/>
    <w:rsid w:val="00923CDB"/>
    <w:rsid w:val="00923DD8"/>
    <w:rsid w:val="00924050"/>
    <w:rsid w:val="0092429E"/>
    <w:rsid w:val="00924839"/>
    <w:rsid w:val="00924A97"/>
    <w:rsid w:val="00924BFD"/>
    <w:rsid w:val="009252E8"/>
    <w:rsid w:val="00925498"/>
    <w:rsid w:val="00925771"/>
    <w:rsid w:val="00925A86"/>
    <w:rsid w:val="00925AB1"/>
    <w:rsid w:val="00925ADB"/>
    <w:rsid w:val="00925DD7"/>
    <w:rsid w:val="00925F94"/>
    <w:rsid w:val="009261BC"/>
    <w:rsid w:val="0092627F"/>
    <w:rsid w:val="00926A18"/>
    <w:rsid w:val="00926B11"/>
    <w:rsid w:val="00926F7D"/>
    <w:rsid w:val="00927074"/>
    <w:rsid w:val="0092718F"/>
    <w:rsid w:val="00927324"/>
    <w:rsid w:val="0092757C"/>
    <w:rsid w:val="0092781A"/>
    <w:rsid w:val="009279EC"/>
    <w:rsid w:val="00927B04"/>
    <w:rsid w:val="0093014F"/>
    <w:rsid w:val="0093025F"/>
    <w:rsid w:val="009305F5"/>
    <w:rsid w:val="00930657"/>
    <w:rsid w:val="0093086C"/>
    <w:rsid w:val="00930ACF"/>
    <w:rsid w:val="009315DA"/>
    <w:rsid w:val="00931C62"/>
    <w:rsid w:val="00932018"/>
    <w:rsid w:val="00932232"/>
    <w:rsid w:val="00932390"/>
    <w:rsid w:val="00932A1A"/>
    <w:rsid w:val="00932A40"/>
    <w:rsid w:val="00932BDD"/>
    <w:rsid w:val="00932E46"/>
    <w:rsid w:val="009333A6"/>
    <w:rsid w:val="0093376A"/>
    <w:rsid w:val="00933FEC"/>
    <w:rsid w:val="00934079"/>
    <w:rsid w:val="009346FC"/>
    <w:rsid w:val="00934DC9"/>
    <w:rsid w:val="00934FC1"/>
    <w:rsid w:val="00935389"/>
    <w:rsid w:val="009355CE"/>
    <w:rsid w:val="009355D5"/>
    <w:rsid w:val="0093574F"/>
    <w:rsid w:val="00935B8C"/>
    <w:rsid w:val="00935DAA"/>
    <w:rsid w:val="00936191"/>
    <w:rsid w:val="00936273"/>
    <w:rsid w:val="009362FF"/>
    <w:rsid w:val="00936773"/>
    <w:rsid w:val="00936FAC"/>
    <w:rsid w:val="009370CC"/>
    <w:rsid w:val="009370FE"/>
    <w:rsid w:val="0093725A"/>
    <w:rsid w:val="00937477"/>
    <w:rsid w:val="00937528"/>
    <w:rsid w:val="0093769B"/>
    <w:rsid w:val="0093796C"/>
    <w:rsid w:val="00937B10"/>
    <w:rsid w:val="00937BCB"/>
    <w:rsid w:val="00937DE6"/>
    <w:rsid w:val="00940412"/>
    <w:rsid w:val="00940479"/>
    <w:rsid w:val="00940810"/>
    <w:rsid w:val="0094090E"/>
    <w:rsid w:val="00940E73"/>
    <w:rsid w:val="00940FF4"/>
    <w:rsid w:val="0094191B"/>
    <w:rsid w:val="00941990"/>
    <w:rsid w:val="009419A9"/>
    <w:rsid w:val="00941C54"/>
    <w:rsid w:val="00941CC4"/>
    <w:rsid w:val="00942285"/>
    <w:rsid w:val="0094240B"/>
    <w:rsid w:val="0094277C"/>
    <w:rsid w:val="00942CD0"/>
    <w:rsid w:val="00942DFE"/>
    <w:rsid w:val="00942FEB"/>
    <w:rsid w:val="00943509"/>
    <w:rsid w:val="00943B68"/>
    <w:rsid w:val="00944318"/>
    <w:rsid w:val="0094433B"/>
    <w:rsid w:val="00944345"/>
    <w:rsid w:val="00944722"/>
    <w:rsid w:val="009456DC"/>
    <w:rsid w:val="00945A96"/>
    <w:rsid w:val="00945B9B"/>
    <w:rsid w:val="00945BB4"/>
    <w:rsid w:val="00945F04"/>
    <w:rsid w:val="009462A9"/>
    <w:rsid w:val="009463CB"/>
    <w:rsid w:val="0094657A"/>
    <w:rsid w:val="00946E16"/>
    <w:rsid w:val="00947509"/>
    <w:rsid w:val="0094757D"/>
    <w:rsid w:val="00947640"/>
    <w:rsid w:val="009478A2"/>
    <w:rsid w:val="00947985"/>
    <w:rsid w:val="00947F04"/>
    <w:rsid w:val="0095030B"/>
    <w:rsid w:val="009506C4"/>
    <w:rsid w:val="009506D2"/>
    <w:rsid w:val="00950C34"/>
    <w:rsid w:val="00950C57"/>
    <w:rsid w:val="00950F94"/>
    <w:rsid w:val="0095108C"/>
    <w:rsid w:val="009514F5"/>
    <w:rsid w:val="00951520"/>
    <w:rsid w:val="0095192D"/>
    <w:rsid w:val="00951B25"/>
    <w:rsid w:val="00951C81"/>
    <w:rsid w:val="00951CC6"/>
    <w:rsid w:val="00951E76"/>
    <w:rsid w:val="009523C4"/>
    <w:rsid w:val="00952B39"/>
    <w:rsid w:val="00952D46"/>
    <w:rsid w:val="00952EA0"/>
    <w:rsid w:val="0095310A"/>
    <w:rsid w:val="0095334E"/>
    <w:rsid w:val="009539D6"/>
    <w:rsid w:val="009541A7"/>
    <w:rsid w:val="0095477F"/>
    <w:rsid w:val="00954883"/>
    <w:rsid w:val="00954976"/>
    <w:rsid w:val="00954C97"/>
    <w:rsid w:val="00955393"/>
    <w:rsid w:val="00955415"/>
    <w:rsid w:val="009556CA"/>
    <w:rsid w:val="00955759"/>
    <w:rsid w:val="00955770"/>
    <w:rsid w:val="009558A4"/>
    <w:rsid w:val="00955A57"/>
    <w:rsid w:val="00955B70"/>
    <w:rsid w:val="00956125"/>
    <w:rsid w:val="00956138"/>
    <w:rsid w:val="009566A3"/>
    <w:rsid w:val="0095684E"/>
    <w:rsid w:val="00956D50"/>
    <w:rsid w:val="00956EFC"/>
    <w:rsid w:val="00956FEE"/>
    <w:rsid w:val="0095746E"/>
    <w:rsid w:val="00957E62"/>
    <w:rsid w:val="00960010"/>
    <w:rsid w:val="0096028D"/>
    <w:rsid w:val="0096067A"/>
    <w:rsid w:val="00960A1E"/>
    <w:rsid w:val="00960B0F"/>
    <w:rsid w:val="009613BF"/>
    <w:rsid w:val="009615C0"/>
    <w:rsid w:val="00961774"/>
    <w:rsid w:val="00961EA5"/>
    <w:rsid w:val="009621C2"/>
    <w:rsid w:val="00962290"/>
    <w:rsid w:val="0096278A"/>
    <w:rsid w:val="0096295A"/>
    <w:rsid w:val="00962A6E"/>
    <w:rsid w:val="00962ACE"/>
    <w:rsid w:val="00963039"/>
    <w:rsid w:val="0096315F"/>
    <w:rsid w:val="009631DB"/>
    <w:rsid w:val="00963229"/>
    <w:rsid w:val="009633F2"/>
    <w:rsid w:val="009635B2"/>
    <w:rsid w:val="00963644"/>
    <w:rsid w:val="00963678"/>
    <w:rsid w:val="00963948"/>
    <w:rsid w:val="00963A2A"/>
    <w:rsid w:val="00963AC2"/>
    <w:rsid w:val="00963B76"/>
    <w:rsid w:val="0096402F"/>
    <w:rsid w:val="00964073"/>
    <w:rsid w:val="009641C6"/>
    <w:rsid w:val="00964210"/>
    <w:rsid w:val="009642DA"/>
    <w:rsid w:val="00964331"/>
    <w:rsid w:val="00964543"/>
    <w:rsid w:val="0096478B"/>
    <w:rsid w:val="00964867"/>
    <w:rsid w:val="00964A73"/>
    <w:rsid w:val="00964A79"/>
    <w:rsid w:val="00964B96"/>
    <w:rsid w:val="00964E6B"/>
    <w:rsid w:val="00964F33"/>
    <w:rsid w:val="009650EA"/>
    <w:rsid w:val="00966058"/>
    <w:rsid w:val="0096665A"/>
    <w:rsid w:val="009667EA"/>
    <w:rsid w:val="00966855"/>
    <w:rsid w:val="009669E6"/>
    <w:rsid w:val="00966C39"/>
    <w:rsid w:val="00967093"/>
    <w:rsid w:val="00967681"/>
    <w:rsid w:val="00967AA2"/>
    <w:rsid w:val="00967E54"/>
    <w:rsid w:val="00967FE9"/>
    <w:rsid w:val="009704D7"/>
    <w:rsid w:val="009706E3"/>
    <w:rsid w:val="00970B2B"/>
    <w:rsid w:val="00970E68"/>
    <w:rsid w:val="00970F16"/>
    <w:rsid w:val="009715AD"/>
    <w:rsid w:val="009715B6"/>
    <w:rsid w:val="00971918"/>
    <w:rsid w:val="00971C35"/>
    <w:rsid w:val="00971F43"/>
    <w:rsid w:val="0097208F"/>
    <w:rsid w:val="009720A1"/>
    <w:rsid w:val="009721AD"/>
    <w:rsid w:val="00972D12"/>
    <w:rsid w:val="00973069"/>
    <w:rsid w:val="009730E1"/>
    <w:rsid w:val="0097343A"/>
    <w:rsid w:val="009735A4"/>
    <w:rsid w:val="0097376F"/>
    <w:rsid w:val="00973771"/>
    <w:rsid w:val="009737E4"/>
    <w:rsid w:val="00973A60"/>
    <w:rsid w:val="00973B94"/>
    <w:rsid w:val="00973EFC"/>
    <w:rsid w:val="009741BC"/>
    <w:rsid w:val="009742D2"/>
    <w:rsid w:val="0097475B"/>
    <w:rsid w:val="009747C5"/>
    <w:rsid w:val="009748B3"/>
    <w:rsid w:val="00974F1F"/>
    <w:rsid w:val="009751AD"/>
    <w:rsid w:val="00975295"/>
    <w:rsid w:val="00975650"/>
    <w:rsid w:val="00975752"/>
    <w:rsid w:val="00976094"/>
    <w:rsid w:val="009760F2"/>
    <w:rsid w:val="009760F3"/>
    <w:rsid w:val="0097615F"/>
    <w:rsid w:val="009764E0"/>
    <w:rsid w:val="00976567"/>
    <w:rsid w:val="009765E5"/>
    <w:rsid w:val="00976837"/>
    <w:rsid w:val="00976AC9"/>
    <w:rsid w:val="00976BE7"/>
    <w:rsid w:val="00976FEC"/>
    <w:rsid w:val="0097708F"/>
    <w:rsid w:val="00977332"/>
    <w:rsid w:val="00977805"/>
    <w:rsid w:val="0097789D"/>
    <w:rsid w:val="00977918"/>
    <w:rsid w:val="00977E65"/>
    <w:rsid w:val="00977E9A"/>
    <w:rsid w:val="0098032D"/>
    <w:rsid w:val="00980357"/>
    <w:rsid w:val="00980444"/>
    <w:rsid w:val="0098054F"/>
    <w:rsid w:val="009806CD"/>
    <w:rsid w:val="00980750"/>
    <w:rsid w:val="00980831"/>
    <w:rsid w:val="00981567"/>
    <w:rsid w:val="00981736"/>
    <w:rsid w:val="009817B5"/>
    <w:rsid w:val="0098180C"/>
    <w:rsid w:val="00981D91"/>
    <w:rsid w:val="00981DF8"/>
    <w:rsid w:val="00981F6C"/>
    <w:rsid w:val="00981FEC"/>
    <w:rsid w:val="009828EB"/>
    <w:rsid w:val="00982A46"/>
    <w:rsid w:val="00982DB5"/>
    <w:rsid w:val="0098321B"/>
    <w:rsid w:val="00983573"/>
    <w:rsid w:val="00983761"/>
    <w:rsid w:val="00983B74"/>
    <w:rsid w:val="00983DEE"/>
    <w:rsid w:val="00984027"/>
    <w:rsid w:val="0098402B"/>
    <w:rsid w:val="009840FD"/>
    <w:rsid w:val="00984130"/>
    <w:rsid w:val="009844D3"/>
    <w:rsid w:val="00984D19"/>
    <w:rsid w:val="00984EBE"/>
    <w:rsid w:val="00985093"/>
    <w:rsid w:val="009850E2"/>
    <w:rsid w:val="009855B4"/>
    <w:rsid w:val="009858A7"/>
    <w:rsid w:val="009858B5"/>
    <w:rsid w:val="00985943"/>
    <w:rsid w:val="00985B2C"/>
    <w:rsid w:val="00985D31"/>
    <w:rsid w:val="00985DED"/>
    <w:rsid w:val="0098635B"/>
    <w:rsid w:val="009864CF"/>
    <w:rsid w:val="009866E8"/>
    <w:rsid w:val="00986A58"/>
    <w:rsid w:val="00986BA2"/>
    <w:rsid w:val="00986BE8"/>
    <w:rsid w:val="00986E26"/>
    <w:rsid w:val="00987269"/>
    <w:rsid w:val="00987912"/>
    <w:rsid w:val="00987A0D"/>
    <w:rsid w:val="00987A0F"/>
    <w:rsid w:val="00987BCE"/>
    <w:rsid w:val="0099000B"/>
    <w:rsid w:val="009900E0"/>
    <w:rsid w:val="00990183"/>
    <w:rsid w:val="00990263"/>
    <w:rsid w:val="00990388"/>
    <w:rsid w:val="009904DF"/>
    <w:rsid w:val="00990C02"/>
    <w:rsid w:val="00990DB0"/>
    <w:rsid w:val="00990EAB"/>
    <w:rsid w:val="00991490"/>
    <w:rsid w:val="009915C1"/>
    <w:rsid w:val="009926E6"/>
    <w:rsid w:val="00992977"/>
    <w:rsid w:val="009929F2"/>
    <w:rsid w:val="00992BF4"/>
    <w:rsid w:val="00992EB0"/>
    <w:rsid w:val="00992EFD"/>
    <w:rsid w:val="0099341D"/>
    <w:rsid w:val="009935DC"/>
    <w:rsid w:val="00994259"/>
    <w:rsid w:val="009944AA"/>
    <w:rsid w:val="009947F8"/>
    <w:rsid w:val="0099495D"/>
    <w:rsid w:val="00994A53"/>
    <w:rsid w:val="00994A97"/>
    <w:rsid w:val="00994F07"/>
    <w:rsid w:val="00995535"/>
    <w:rsid w:val="00995600"/>
    <w:rsid w:val="00995688"/>
    <w:rsid w:val="00995733"/>
    <w:rsid w:val="00995927"/>
    <w:rsid w:val="00995F82"/>
    <w:rsid w:val="00996103"/>
    <w:rsid w:val="009961D5"/>
    <w:rsid w:val="0099621E"/>
    <w:rsid w:val="009962DF"/>
    <w:rsid w:val="0099641F"/>
    <w:rsid w:val="00996AAD"/>
    <w:rsid w:val="00996D81"/>
    <w:rsid w:val="00996FD3"/>
    <w:rsid w:val="00997581"/>
    <w:rsid w:val="00997A6E"/>
    <w:rsid w:val="00997EA5"/>
    <w:rsid w:val="009A0004"/>
    <w:rsid w:val="009A01C8"/>
    <w:rsid w:val="009A0645"/>
    <w:rsid w:val="009A06B6"/>
    <w:rsid w:val="009A0743"/>
    <w:rsid w:val="009A0CAC"/>
    <w:rsid w:val="009A0E0B"/>
    <w:rsid w:val="009A172B"/>
    <w:rsid w:val="009A18B6"/>
    <w:rsid w:val="009A1947"/>
    <w:rsid w:val="009A1BA8"/>
    <w:rsid w:val="009A1FC6"/>
    <w:rsid w:val="009A1FD7"/>
    <w:rsid w:val="009A243C"/>
    <w:rsid w:val="009A24A6"/>
    <w:rsid w:val="009A24BA"/>
    <w:rsid w:val="009A25DD"/>
    <w:rsid w:val="009A2F37"/>
    <w:rsid w:val="009A3252"/>
    <w:rsid w:val="009A32C2"/>
    <w:rsid w:val="009A3576"/>
    <w:rsid w:val="009A4076"/>
    <w:rsid w:val="009A4174"/>
    <w:rsid w:val="009A4592"/>
    <w:rsid w:val="009A46E5"/>
    <w:rsid w:val="009A474F"/>
    <w:rsid w:val="009A4A29"/>
    <w:rsid w:val="009A4B53"/>
    <w:rsid w:val="009A4B99"/>
    <w:rsid w:val="009A4C21"/>
    <w:rsid w:val="009A4CCC"/>
    <w:rsid w:val="009A4DC5"/>
    <w:rsid w:val="009A4E2A"/>
    <w:rsid w:val="009A4EF4"/>
    <w:rsid w:val="009A4F17"/>
    <w:rsid w:val="009A513A"/>
    <w:rsid w:val="009A54C3"/>
    <w:rsid w:val="009A5513"/>
    <w:rsid w:val="009A56A7"/>
    <w:rsid w:val="009A5736"/>
    <w:rsid w:val="009A59A0"/>
    <w:rsid w:val="009A59D0"/>
    <w:rsid w:val="009A5C2B"/>
    <w:rsid w:val="009A5DFD"/>
    <w:rsid w:val="009A5F8C"/>
    <w:rsid w:val="009A6A2B"/>
    <w:rsid w:val="009A70E8"/>
    <w:rsid w:val="009A71F2"/>
    <w:rsid w:val="009A769F"/>
    <w:rsid w:val="009A79A9"/>
    <w:rsid w:val="009A7C7F"/>
    <w:rsid w:val="009A7D1A"/>
    <w:rsid w:val="009B0472"/>
    <w:rsid w:val="009B0777"/>
    <w:rsid w:val="009B0D2D"/>
    <w:rsid w:val="009B0D8E"/>
    <w:rsid w:val="009B11F0"/>
    <w:rsid w:val="009B1227"/>
    <w:rsid w:val="009B19F2"/>
    <w:rsid w:val="009B210B"/>
    <w:rsid w:val="009B2439"/>
    <w:rsid w:val="009B29E4"/>
    <w:rsid w:val="009B30F0"/>
    <w:rsid w:val="009B35AD"/>
    <w:rsid w:val="009B35FE"/>
    <w:rsid w:val="009B3672"/>
    <w:rsid w:val="009B3B43"/>
    <w:rsid w:val="009B3BAD"/>
    <w:rsid w:val="009B41FC"/>
    <w:rsid w:val="009B42AA"/>
    <w:rsid w:val="009B54CE"/>
    <w:rsid w:val="009B5509"/>
    <w:rsid w:val="009B5839"/>
    <w:rsid w:val="009B5BB8"/>
    <w:rsid w:val="009B5C13"/>
    <w:rsid w:val="009B5D5B"/>
    <w:rsid w:val="009B61F7"/>
    <w:rsid w:val="009B625D"/>
    <w:rsid w:val="009B644F"/>
    <w:rsid w:val="009B6798"/>
    <w:rsid w:val="009B6D60"/>
    <w:rsid w:val="009B6DF7"/>
    <w:rsid w:val="009B6FAC"/>
    <w:rsid w:val="009B70EB"/>
    <w:rsid w:val="009B76A1"/>
    <w:rsid w:val="009B7782"/>
    <w:rsid w:val="009B77F4"/>
    <w:rsid w:val="009B7A8E"/>
    <w:rsid w:val="009B7BFF"/>
    <w:rsid w:val="009C024A"/>
    <w:rsid w:val="009C0DDF"/>
    <w:rsid w:val="009C110F"/>
    <w:rsid w:val="009C11C6"/>
    <w:rsid w:val="009C129C"/>
    <w:rsid w:val="009C16ED"/>
    <w:rsid w:val="009C183C"/>
    <w:rsid w:val="009C1963"/>
    <w:rsid w:val="009C1C38"/>
    <w:rsid w:val="009C1CA2"/>
    <w:rsid w:val="009C1CA4"/>
    <w:rsid w:val="009C2020"/>
    <w:rsid w:val="009C224A"/>
    <w:rsid w:val="009C24DE"/>
    <w:rsid w:val="009C273A"/>
    <w:rsid w:val="009C2B68"/>
    <w:rsid w:val="009C2C0A"/>
    <w:rsid w:val="009C2D85"/>
    <w:rsid w:val="009C2FF0"/>
    <w:rsid w:val="009C3571"/>
    <w:rsid w:val="009C3B92"/>
    <w:rsid w:val="009C42A8"/>
    <w:rsid w:val="009C4526"/>
    <w:rsid w:val="009C45DA"/>
    <w:rsid w:val="009C49E3"/>
    <w:rsid w:val="009C4B50"/>
    <w:rsid w:val="009C4F1C"/>
    <w:rsid w:val="009C4F7A"/>
    <w:rsid w:val="009C52C6"/>
    <w:rsid w:val="009C5694"/>
    <w:rsid w:val="009C56AD"/>
    <w:rsid w:val="009C58FB"/>
    <w:rsid w:val="009C5B03"/>
    <w:rsid w:val="009C5D4F"/>
    <w:rsid w:val="009C6314"/>
    <w:rsid w:val="009C6A79"/>
    <w:rsid w:val="009C6D3A"/>
    <w:rsid w:val="009C708C"/>
    <w:rsid w:val="009C7515"/>
    <w:rsid w:val="009C756F"/>
    <w:rsid w:val="009C75AF"/>
    <w:rsid w:val="009C7789"/>
    <w:rsid w:val="009C7E0F"/>
    <w:rsid w:val="009C7EAA"/>
    <w:rsid w:val="009C7F65"/>
    <w:rsid w:val="009D05CC"/>
    <w:rsid w:val="009D06DF"/>
    <w:rsid w:val="009D0ACB"/>
    <w:rsid w:val="009D0EEB"/>
    <w:rsid w:val="009D105E"/>
    <w:rsid w:val="009D118C"/>
    <w:rsid w:val="009D13A1"/>
    <w:rsid w:val="009D1764"/>
    <w:rsid w:val="009D17C1"/>
    <w:rsid w:val="009D1E80"/>
    <w:rsid w:val="009D1F91"/>
    <w:rsid w:val="009D20CE"/>
    <w:rsid w:val="009D2152"/>
    <w:rsid w:val="009D2999"/>
    <w:rsid w:val="009D2B29"/>
    <w:rsid w:val="009D2BFA"/>
    <w:rsid w:val="009D2CDE"/>
    <w:rsid w:val="009D2E8F"/>
    <w:rsid w:val="009D3266"/>
    <w:rsid w:val="009D33D0"/>
    <w:rsid w:val="009D3BB7"/>
    <w:rsid w:val="009D3BF0"/>
    <w:rsid w:val="009D42C9"/>
    <w:rsid w:val="009D46E0"/>
    <w:rsid w:val="009D5182"/>
    <w:rsid w:val="009D5464"/>
    <w:rsid w:val="009D57F8"/>
    <w:rsid w:val="009D5CA4"/>
    <w:rsid w:val="009D5F69"/>
    <w:rsid w:val="009D601B"/>
    <w:rsid w:val="009D6733"/>
    <w:rsid w:val="009D696F"/>
    <w:rsid w:val="009D6993"/>
    <w:rsid w:val="009D6994"/>
    <w:rsid w:val="009D6DD9"/>
    <w:rsid w:val="009D7779"/>
    <w:rsid w:val="009D7C28"/>
    <w:rsid w:val="009D8201"/>
    <w:rsid w:val="009E0778"/>
    <w:rsid w:val="009E0918"/>
    <w:rsid w:val="009E09D1"/>
    <w:rsid w:val="009E09D5"/>
    <w:rsid w:val="009E0CB4"/>
    <w:rsid w:val="009E0E2C"/>
    <w:rsid w:val="009E1333"/>
    <w:rsid w:val="009E153A"/>
    <w:rsid w:val="009E1AA7"/>
    <w:rsid w:val="009E1B9C"/>
    <w:rsid w:val="009E1CD0"/>
    <w:rsid w:val="009E205E"/>
    <w:rsid w:val="009E2219"/>
    <w:rsid w:val="009E24E4"/>
    <w:rsid w:val="009E27B8"/>
    <w:rsid w:val="009E291B"/>
    <w:rsid w:val="009E2CDE"/>
    <w:rsid w:val="009E2CEE"/>
    <w:rsid w:val="009E317B"/>
    <w:rsid w:val="009E330F"/>
    <w:rsid w:val="009E38F4"/>
    <w:rsid w:val="009E3C6A"/>
    <w:rsid w:val="009E3F0F"/>
    <w:rsid w:val="009E4006"/>
    <w:rsid w:val="009E4014"/>
    <w:rsid w:val="009E41C9"/>
    <w:rsid w:val="009E4249"/>
    <w:rsid w:val="009E43D3"/>
    <w:rsid w:val="009E449C"/>
    <w:rsid w:val="009E4513"/>
    <w:rsid w:val="009E47FC"/>
    <w:rsid w:val="009E49B3"/>
    <w:rsid w:val="009E4B94"/>
    <w:rsid w:val="009E4D9C"/>
    <w:rsid w:val="009E503F"/>
    <w:rsid w:val="009E5165"/>
    <w:rsid w:val="009E545B"/>
    <w:rsid w:val="009E5543"/>
    <w:rsid w:val="009E5E9B"/>
    <w:rsid w:val="009E6006"/>
    <w:rsid w:val="009E63C4"/>
    <w:rsid w:val="009E651A"/>
    <w:rsid w:val="009E65FB"/>
    <w:rsid w:val="009E66C7"/>
    <w:rsid w:val="009E6888"/>
    <w:rsid w:val="009E6D8F"/>
    <w:rsid w:val="009E6F0A"/>
    <w:rsid w:val="009E70BA"/>
    <w:rsid w:val="009E71BD"/>
    <w:rsid w:val="009E74C1"/>
    <w:rsid w:val="009E751F"/>
    <w:rsid w:val="009E7D2B"/>
    <w:rsid w:val="009F018E"/>
    <w:rsid w:val="009F0556"/>
    <w:rsid w:val="009F0561"/>
    <w:rsid w:val="009F0665"/>
    <w:rsid w:val="009F0BF1"/>
    <w:rsid w:val="009F0D90"/>
    <w:rsid w:val="009F13C1"/>
    <w:rsid w:val="009F1F57"/>
    <w:rsid w:val="009F1F88"/>
    <w:rsid w:val="009F2337"/>
    <w:rsid w:val="009F2BD1"/>
    <w:rsid w:val="009F2BEF"/>
    <w:rsid w:val="009F2DA1"/>
    <w:rsid w:val="009F3095"/>
    <w:rsid w:val="009F35B0"/>
    <w:rsid w:val="009F38DD"/>
    <w:rsid w:val="009F3993"/>
    <w:rsid w:val="009F3F0A"/>
    <w:rsid w:val="009F4206"/>
    <w:rsid w:val="009F4DB6"/>
    <w:rsid w:val="009F5003"/>
    <w:rsid w:val="009F50FB"/>
    <w:rsid w:val="009F5482"/>
    <w:rsid w:val="009F5652"/>
    <w:rsid w:val="009F59D3"/>
    <w:rsid w:val="009F5FCE"/>
    <w:rsid w:val="009F608B"/>
    <w:rsid w:val="009F6342"/>
    <w:rsid w:val="009F6451"/>
    <w:rsid w:val="009F6B38"/>
    <w:rsid w:val="009F6DBA"/>
    <w:rsid w:val="009F71B6"/>
    <w:rsid w:val="009F725E"/>
    <w:rsid w:val="009F7E8C"/>
    <w:rsid w:val="009F7FCB"/>
    <w:rsid w:val="00A001E2"/>
    <w:rsid w:val="00A006D7"/>
    <w:rsid w:val="00A00909"/>
    <w:rsid w:val="00A00930"/>
    <w:rsid w:val="00A00B60"/>
    <w:rsid w:val="00A00CED"/>
    <w:rsid w:val="00A01294"/>
    <w:rsid w:val="00A01566"/>
    <w:rsid w:val="00A01AB8"/>
    <w:rsid w:val="00A01D74"/>
    <w:rsid w:val="00A01EAF"/>
    <w:rsid w:val="00A02381"/>
    <w:rsid w:val="00A02386"/>
    <w:rsid w:val="00A02432"/>
    <w:rsid w:val="00A02497"/>
    <w:rsid w:val="00A024B6"/>
    <w:rsid w:val="00A024DB"/>
    <w:rsid w:val="00A027A8"/>
    <w:rsid w:val="00A0292B"/>
    <w:rsid w:val="00A02BFF"/>
    <w:rsid w:val="00A03128"/>
    <w:rsid w:val="00A03210"/>
    <w:rsid w:val="00A03233"/>
    <w:rsid w:val="00A03489"/>
    <w:rsid w:val="00A034A4"/>
    <w:rsid w:val="00A034C1"/>
    <w:rsid w:val="00A038D3"/>
    <w:rsid w:val="00A039BC"/>
    <w:rsid w:val="00A03B75"/>
    <w:rsid w:val="00A03DB7"/>
    <w:rsid w:val="00A03DC7"/>
    <w:rsid w:val="00A03EA3"/>
    <w:rsid w:val="00A03F9F"/>
    <w:rsid w:val="00A045DA"/>
    <w:rsid w:val="00A04632"/>
    <w:rsid w:val="00A0475D"/>
    <w:rsid w:val="00A049B6"/>
    <w:rsid w:val="00A049C3"/>
    <w:rsid w:val="00A04EE8"/>
    <w:rsid w:val="00A04F94"/>
    <w:rsid w:val="00A0541D"/>
    <w:rsid w:val="00A054C1"/>
    <w:rsid w:val="00A0562F"/>
    <w:rsid w:val="00A056B8"/>
    <w:rsid w:val="00A058EF"/>
    <w:rsid w:val="00A05B6C"/>
    <w:rsid w:val="00A062F2"/>
    <w:rsid w:val="00A063E3"/>
    <w:rsid w:val="00A0645D"/>
    <w:rsid w:val="00A0675A"/>
    <w:rsid w:val="00A06903"/>
    <w:rsid w:val="00A06D11"/>
    <w:rsid w:val="00A072D2"/>
    <w:rsid w:val="00A073E2"/>
    <w:rsid w:val="00A075B3"/>
    <w:rsid w:val="00A0760A"/>
    <w:rsid w:val="00A07636"/>
    <w:rsid w:val="00A0788D"/>
    <w:rsid w:val="00A07BED"/>
    <w:rsid w:val="00A07E60"/>
    <w:rsid w:val="00A07F26"/>
    <w:rsid w:val="00A10102"/>
    <w:rsid w:val="00A10872"/>
    <w:rsid w:val="00A108BB"/>
    <w:rsid w:val="00A11842"/>
    <w:rsid w:val="00A11A66"/>
    <w:rsid w:val="00A1208C"/>
    <w:rsid w:val="00A12319"/>
    <w:rsid w:val="00A123A0"/>
    <w:rsid w:val="00A124DD"/>
    <w:rsid w:val="00A12556"/>
    <w:rsid w:val="00A12569"/>
    <w:rsid w:val="00A12CAE"/>
    <w:rsid w:val="00A13122"/>
    <w:rsid w:val="00A13410"/>
    <w:rsid w:val="00A13840"/>
    <w:rsid w:val="00A13A07"/>
    <w:rsid w:val="00A13A2B"/>
    <w:rsid w:val="00A13AC8"/>
    <w:rsid w:val="00A14449"/>
    <w:rsid w:val="00A149DB"/>
    <w:rsid w:val="00A14B5E"/>
    <w:rsid w:val="00A1539C"/>
    <w:rsid w:val="00A1541C"/>
    <w:rsid w:val="00A15BDF"/>
    <w:rsid w:val="00A15F4C"/>
    <w:rsid w:val="00A160EC"/>
    <w:rsid w:val="00A16287"/>
    <w:rsid w:val="00A16336"/>
    <w:rsid w:val="00A16A88"/>
    <w:rsid w:val="00A16D3B"/>
    <w:rsid w:val="00A16DCC"/>
    <w:rsid w:val="00A16E14"/>
    <w:rsid w:val="00A16F1C"/>
    <w:rsid w:val="00A1705C"/>
    <w:rsid w:val="00A1712E"/>
    <w:rsid w:val="00A17186"/>
    <w:rsid w:val="00A17683"/>
    <w:rsid w:val="00A17B8A"/>
    <w:rsid w:val="00A17D8C"/>
    <w:rsid w:val="00A20028"/>
    <w:rsid w:val="00A2024C"/>
    <w:rsid w:val="00A204F7"/>
    <w:rsid w:val="00A204F8"/>
    <w:rsid w:val="00A20742"/>
    <w:rsid w:val="00A207CC"/>
    <w:rsid w:val="00A2091F"/>
    <w:rsid w:val="00A21978"/>
    <w:rsid w:val="00A21B50"/>
    <w:rsid w:val="00A21B58"/>
    <w:rsid w:val="00A228F5"/>
    <w:rsid w:val="00A228F9"/>
    <w:rsid w:val="00A22942"/>
    <w:rsid w:val="00A22DBF"/>
    <w:rsid w:val="00A22E4D"/>
    <w:rsid w:val="00A22F44"/>
    <w:rsid w:val="00A22FDE"/>
    <w:rsid w:val="00A230FC"/>
    <w:rsid w:val="00A23140"/>
    <w:rsid w:val="00A23242"/>
    <w:rsid w:val="00A23694"/>
    <w:rsid w:val="00A23912"/>
    <w:rsid w:val="00A23EBD"/>
    <w:rsid w:val="00A23ED5"/>
    <w:rsid w:val="00A23FA2"/>
    <w:rsid w:val="00A240D6"/>
    <w:rsid w:val="00A24121"/>
    <w:rsid w:val="00A24972"/>
    <w:rsid w:val="00A24D14"/>
    <w:rsid w:val="00A2535E"/>
    <w:rsid w:val="00A25451"/>
    <w:rsid w:val="00A25467"/>
    <w:rsid w:val="00A25571"/>
    <w:rsid w:val="00A2564A"/>
    <w:rsid w:val="00A258BC"/>
    <w:rsid w:val="00A25CDD"/>
    <w:rsid w:val="00A25DEC"/>
    <w:rsid w:val="00A25F9B"/>
    <w:rsid w:val="00A26009"/>
    <w:rsid w:val="00A260C9"/>
    <w:rsid w:val="00A26307"/>
    <w:rsid w:val="00A266D2"/>
    <w:rsid w:val="00A26700"/>
    <w:rsid w:val="00A26724"/>
    <w:rsid w:val="00A26C60"/>
    <w:rsid w:val="00A26EDC"/>
    <w:rsid w:val="00A2750E"/>
    <w:rsid w:val="00A27701"/>
    <w:rsid w:val="00A277AB"/>
    <w:rsid w:val="00A2785B"/>
    <w:rsid w:val="00A27E35"/>
    <w:rsid w:val="00A27FD9"/>
    <w:rsid w:val="00A3022D"/>
    <w:rsid w:val="00A303E4"/>
    <w:rsid w:val="00A30685"/>
    <w:rsid w:val="00A30754"/>
    <w:rsid w:val="00A3108B"/>
    <w:rsid w:val="00A3120E"/>
    <w:rsid w:val="00A313A2"/>
    <w:rsid w:val="00A31555"/>
    <w:rsid w:val="00A31B20"/>
    <w:rsid w:val="00A31CAB"/>
    <w:rsid w:val="00A31E2D"/>
    <w:rsid w:val="00A32074"/>
    <w:rsid w:val="00A32BA0"/>
    <w:rsid w:val="00A32CAF"/>
    <w:rsid w:val="00A33AAA"/>
    <w:rsid w:val="00A33C3D"/>
    <w:rsid w:val="00A33C52"/>
    <w:rsid w:val="00A33DA1"/>
    <w:rsid w:val="00A34070"/>
    <w:rsid w:val="00A344AC"/>
    <w:rsid w:val="00A34746"/>
    <w:rsid w:val="00A35406"/>
    <w:rsid w:val="00A35658"/>
    <w:rsid w:val="00A35877"/>
    <w:rsid w:val="00A35B03"/>
    <w:rsid w:val="00A35FAA"/>
    <w:rsid w:val="00A36269"/>
    <w:rsid w:val="00A3666A"/>
    <w:rsid w:val="00A36681"/>
    <w:rsid w:val="00A36872"/>
    <w:rsid w:val="00A36AB8"/>
    <w:rsid w:val="00A36C1C"/>
    <w:rsid w:val="00A36D8F"/>
    <w:rsid w:val="00A36E84"/>
    <w:rsid w:val="00A37052"/>
    <w:rsid w:val="00A37215"/>
    <w:rsid w:val="00A37353"/>
    <w:rsid w:val="00A378C6"/>
    <w:rsid w:val="00A37D19"/>
    <w:rsid w:val="00A37F88"/>
    <w:rsid w:val="00A4028C"/>
    <w:rsid w:val="00A40516"/>
    <w:rsid w:val="00A409F2"/>
    <w:rsid w:val="00A40A3E"/>
    <w:rsid w:val="00A40E2F"/>
    <w:rsid w:val="00A40F6D"/>
    <w:rsid w:val="00A41129"/>
    <w:rsid w:val="00A41362"/>
    <w:rsid w:val="00A41648"/>
    <w:rsid w:val="00A418CF"/>
    <w:rsid w:val="00A419CA"/>
    <w:rsid w:val="00A419E6"/>
    <w:rsid w:val="00A42133"/>
    <w:rsid w:val="00A42388"/>
    <w:rsid w:val="00A42496"/>
    <w:rsid w:val="00A4252A"/>
    <w:rsid w:val="00A42F3E"/>
    <w:rsid w:val="00A43197"/>
    <w:rsid w:val="00A43487"/>
    <w:rsid w:val="00A4390C"/>
    <w:rsid w:val="00A4395E"/>
    <w:rsid w:val="00A43B28"/>
    <w:rsid w:val="00A43FA4"/>
    <w:rsid w:val="00A43FDF"/>
    <w:rsid w:val="00A4422D"/>
    <w:rsid w:val="00A44514"/>
    <w:rsid w:val="00A44832"/>
    <w:rsid w:val="00A44890"/>
    <w:rsid w:val="00A44896"/>
    <w:rsid w:val="00A448A3"/>
    <w:rsid w:val="00A44CEA"/>
    <w:rsid w:val="00A44D6B"/>
    <w:rsid w:val="00A44F14"/>
    <w:rsid w:val="00A4508C"/>
    <w:rsid w:val="00A45102"/>
    <w:rsid w:val="00A4511E"/>
    <w:rsid w:val="00A454C1"/>
    <w:rsid w:val="00A4556B"/>
    <w:rsid w:val="00A457AA"/>
    <w:rsid w:val="00A45992"/>
    <w:rsid w:val="00A45B21"/>
    <w:rsid w:val="00A45E45"/>
    <w:rsid w:val="00A45E47"/>
    <w:rsid w:val="00A460AD"/>
    <w:rsid w:val="00A4629A"/>
    <w:rsid w:val="00A4630E"/>
    <w:rsid w:val="00A4658E"/>
    <w:rsid w:val="00A46B70"/>
    <w:rsid w:val="00A46D0E"/>
    <w:rsid w:val="00A47279"/>
    <w:rsid w:val="00A474D4"/>
    <w:rsid w:val="00A4755D"/>
    <w:rsid w:val="00A47BB7"/>
    <w:rsid w:val="00A502F4"/>
    <w:rsid w:val="00A509AC"/>
    <w:rsid w:val="00A50D47"/>
    <w:rsid w:val="00A511B3"/>
    <w:rsid w:val="00A5139B"/>
    <w:rsid w:val="00A5154D"/>
    <w:rsid w:val="00A518CC"/>
    <w:rsid w:val="00A51E66"/>
    <w:rsid w:val="00A51FCE"/>
    <w:rsid w:val="00A521E4"/>
    <w:rsid w:val="00A5255A"/>
    <w:rsid w:val="00A52767"/>
    <w:rsid w:val="00A529A4"/>
    <w:rsid w:val="00A52D24"/>
    <w:rsid w:val="00A52DD0"/>
    <w:rsid w:val="00A52DE2"/>
    <w:rsid w:val="00A535DB"/>
    <w:rsid w:val="00A53645"/>
    <w:rsid w:val="00A53C32"/>
    <w:rsid w:val="00A5400D"/>
    <w:rsid w:val="00A54915"/>
    <w:rsid w:val="00A54A8D"/>
    <w:rsid w:val="00A54AD6"/>
    <w:rsid w:val="00A5531C"/>
    <w:rsid w:val="00A5538E"/>
    <w:rsid w:val="00A554CA"/>
    <w:rsid w:val="00A555B4"/>
    <w:rsid w:val="00A55866"/>
    <w:rsid w:val="00A5596E"/>
    <w:rsid w:val="00A55F2B"/>
    <w:rsid w:val="00A56CDE"/>
    <w:rsid w:val="00A57189"/>
    <w:rsid w:val="00A5739D"/>
    <w:rsid w:val="00A57599"/>
    <w:rsid w:val="00A5792F"/>
    <w:rsid w:val="00A6006F"/>
    <w:rsid w:val="00A600B9"/>
    <w:rsid w:val="00A600DD"/>
    <w:rsid w:val="00A6027F"/>
    <w:rsid w:val="00A602FF"/>
    <w:rsid w:val="00A60573"/>
    <w:rsid w:val="00A60712"/>
    <w:rsid w:val="00A608EA"/>
    <w:rsid w:val="00A60990"/>
    <w:rsid w:val="00A60AB6"/>
    <w:rsid w:val="00A615F2"/>
    <w:rsid w:val="00A61A6E"/>
    <w:rsid w:val="00A61DC9"/>
    <w:rsid w:val="00A61E86"/>
    <w:rsid w:val="00A61F01"/>
    <w:rsid w:val="00A621CD"/>
    <w:rsid w:val="00A62506"/>
    <w:rsid w:val="00A6293C"/>
    <w:rsid w:val="00A62CD7"/>
    <w:rsid w:val="00A63183"/>
    <w:rsid w:val="00A633C2"/>
    <w:rsid w:val="00A634BE"/>
    <w:rsid w:val="00A6374C"/>
    <w:rsid w:val="00A63BE2"/>
    <w:rsid w:val="00A63F65"/>
    <w:rsid w:val="00A64485"/>
    <w:rsid w:val="00A644B3"/>
    <w:rsid w:val="00A64920"/>
    <w:rsid w:val="00A64AB4"/>
    <w:rsid w:val="00A65065"/>
    <w:rsid w:val="00A656B2"/>
    <w:rsid w:val="00A656C5"/>
    <w:rsid w:val="00A657C3"/>
    <w:rsid w:val="00A65A74"/>
    <w:rsid w:val="00A65BFD"/>
    <w:rsid w:val="00A66063"/>
    <w:rsid w:val="00A661A9"/>
    <w:rsid w:val="00A6688A"/>
    <w:rsid w:val="00A670D6"/>
    <w:rsid w:val="00A673B9"/>
    <w:rsid w:val="00A674BC"/>
    <w:rsid w:val="00A676A6"/>
    <w:rsid w:val="00A67E98"/>
    <w:rsid w:val="00A7002C"/>
    <w:rsid w:val="00A7007E"/>
    <w:rsid w:val="00A70488"/>
    <w:rsid w:val="00A70863"/>
    <w:rsid w:val="00A70868"/>
    <w:rsid w:val="00A709BF"/>
    <w:rsid w:val="00A709D7"/>
    <w:rsid w:val="00A70C7D"/>
    <w:rsid w:val="00A70D7E"/>
    <w:rsid w:val="00A70DF6"/>
    <w:rsid w:val="00A70F4B"/>
    <w:rsid w:val="00A71156"/>
    <w:rsid w:val="00A71383"/>
    <w:rsid w:val="00A715D2"/>
    <w:rsid w:val="00A71A61"/>
    <w:rsid w:val="00A71A68"/>
    <w:rsid w:val="00A71B11"/>
    <w:rsid w:val="00A71C16"/>
    <w:rsid w:val="00A72065"/>
    <w:rsid w:val="00A72188"/>
    <w:rsid w:val="00A7223C"/>
    <w:rsid w:val="00A7231D"/>
    <w:rsid w:val="00A72638"/>
    <w:rsid w:val="00A72D50"/>
    <w:rsid w:val="00A7319D"/>
    <w:rsid w:val="00A73470"/>
    <w:rsid w:val="00A7389E"/>
    <w:rsid w:val="00A73F7F"/>
    <w:rsid w:val="00A7440D"/>
    <w:rsid w:val="00A745BE"/>
    <w:rsid w:val="00A74871"/>
    <w:rsid w:val="00A748DC"/>
    <w:rsid w:val="00A74995"/>
    <w:rsid w:val="00A74CD2"/>
    <w:rsid w:val="00A7527E"/>
    <w:rsid w:val="00A75407"/>
    <w:rsid w:val="00A75CB5"/>
    <w:rsid w:val="00A75DF3"/>
    <w:rsid w:val="00A75FAA"/>
    <w:rsid w:val="00A76EA8"/>
    <w:rsid w:val="00A771F1"/>
    <w:rsid w:val="00A772C3"/>
    <w:rsid w:val="00A77729"/>
    <w:rsid w:val="00A7794E"/>
    <w:rsid w:val="00A77A6A"/>
    <w:rsid w:val="00A77AE3"/>
    <w:rsid w:val="00A77BE1"/>
    <w:rsid w:val="00A77C75"/>
    <w:rsid w:val="00A8059C"/>
    <w:rsid w:val="00A8079D"/>
    <w:rsid w:val="00A80A4D"/>
    <w:rsid w:val="00A80A93"/>
    <w:rsid w:val="00A80BF4"/>
    <w:rsid w:val="00A80DB0"/>
    <w:rsid w:val="00A80E2A"/>
    <w:rsid w:val="00A80E86"/>
    <w:rsid w:val="00A817A8"/>
    <w:rsid w:val="00A81AEB"/>
    <w:rsid w:val="00A81B03"/>
    <w:rsid w:val="00A81EFD"/>
    <w:rsid w:val="00A81F01"/>
    <w:rsid w:val="00A82022"/>
    <w:rsid w:val="00A8261F"/>
    <w:rsid w:val="00A826DF"/>
    <w:rsid w:val="00A8295A"/>
    <w:rsid w:val="00A82B1C"/>
    <w:rsid w:val="00A82D30"/>
    <w:rsid w:val="00A82DC7"/>
    <w:rsid w:val="00A82DEF"/>
    <w:rsid w:val="00A82F13"/>
    <w:rsid w:val="00A835A5"/>
    <w:rsid w:val="00A83651"/>
    <w:rsid w:val="00A83CCA"/>
    <w:rsid w:val="00A83E34"/>
    <w:rsid w:val="00A8413E"/>
    <w:rsid w:val="00A84216"/>
    <w:rsid w:val="00A849B4"/>
    <w:rsid w:val="00A852B6"/>
    <w:rsid w:val="00A8533E"/>
    <w:rsid w:val="00A85A8C"/>
    <w:rsid w:val="00A85D19"/>
    <w:rsid w:val="00A85E49"/>
    <w:rsid w:val="00A85F1B"/>
    <w:rsid w:val="00A86202"/>
    <w:rsid w:val="00A86423"/>
    <w:rsid w:val="00A86824"/>
    <w:rsid w:val="00A8689F"/>
    <w:rsid w:val="00A86C61"/>
    <w:rsid w:val="00A872AD"/>
    <w:rsid w:val="00A87700"/>
    <w:rsid w:val="00A8787C"/>
    <w:rsid w:val="00A878CC"/>
    <w:rsid w:val="00A87FB4"/>
    <w:rsid w:val="00A90097"/>
    <w:rsid w:val="00A900B3"/>
    <w:rsid w:val="00A90458"/>
    <w:rsid w:val="00A9095B"/>
    <w:rsid w:val="00A90EE3"/>
    <w:rsid w:val="00A91287"/>
    <w:rsid w:val="00A912C9"/>
    <w:rsid w:val="00A913BA"/>
    <w:rsid w:val="00A9158A"/>
    <w:rsid w:val="00A91644"/>
    <w:rsid w:val="00A91860"/>
    <w:rsid w:val="00A91D7C"/>
    <w:rsid w:val="00A91DA5"/>
    <w:rsid w:val="00A91F5A"/>
    <w:rsid w:val="00A9201D"/>
    <w:rsid w:val="00A920CA"/>
    <w:rsid w:val="00A920E3"/>
    <w:rsid w:val="00A92544"/>
    <w:rsid w:val="00A9260A"/>
    <w:rsid w:val="00A9279D"/>
    <w:rsid w:val="00A92809"/>
    <w:rsid w:val="00A92861"/>
    <w:rsid w:val="00A92CB9"/>
    <w:rsid w:val="00A92CE4"/>
    <w:rsid w:val="00A92ED0"/>
    <w:rsid w:val="00A93844"/>
    <w:rsid w:val="00A938C8"/>
    <w:rsid w:val="00A93E3D"/>
    <w:rsid w:val="00A942D0"/>
    <w:rsid w:val="00A9438B"/>
    <w:rsid w:val="00A9438C"/>
    <w:rsid w:val="00A9487E"/>
    <w:rsid w:val="00A94C51"/>
    <w:rsid w:val="00A94F30"/>
    <w:rsid w:val="00A95012"/>
    <w:rsid w:val="00A950AA"/>
    <w:rsid w:val="00A951EE"/>
    <w:rsid w:val="00A95239"/>
    <w:rsid w:val="00A956CB"/>
    <w:rsid w:val="00A95ACB"/>
    <w:rsid w:val="00A95C6C"/>
    <w:rsid w:val="00A95DD2"/>
    <w:rsid w:val="00A96008"/>
    <w:rsid w:val="00A960E0"/>
    <w:rsid w:val="00A966C5"/>
    <w:rsid w:val="00A96728"/>
    <w:rsid w:val="00A96916"/>
    <w:rsid w:val="00A9692B"/>
    <w:rsid w:val="00A96C16"/>
    <w:rsid w:val="00A96E11"/>
    <w:rsid w:val="00A96FF2"/>
    <w:rsid w:val="00A972CB"/>
    <w:rsid w:val="00A979EC"/>
    <w:rsid w:val="00A97BB2"/>
    <w:rsid w:val="00A97CDB"/>
    <w:rsid w:val="00AA044B"/>
    <w:rsid w:val="00AA08AE"/>
    <w:rsid w:val="00AA09D2"/>
    <w:rsid w:val="00AA0DEA"/>
    <w:rsid w:val="00AA0E23"/>
    <w:rsid w:val="00AA0E39"/>
    <w:rsid w:val="00AA129E"/>
    <w:rsid w:val="00AA1550"/>
    <w:rsid w:val="00AA15A0"/>
    <w:rsid w:val="00AA173A"/>
    <w:rsid w:val="00AA2007"/>
    <w:rsid w:val="00AA22E8"/>
    <w:rsid w:val="00AA2445"/>
    <w:rsid w:val="00AA26ED"/>
    <w:rsid w:val="00AA2C4D"/>
    <w:rsid w:val="00AA2C87"/>
    <w:rsid w:val="00AA34ED"/>
    <w:rsid w:val="00AA38CF"/>
    <w:rsid w:val="00AA3A1E"/>
    <w:rsid w:val="00AA3A86"/>
    <w:rsid w:val="00AA3DBB"/>
    <w:rsid w:val="00AA3DEC"/>
    <w:rsid w:val="00AA40F2"/>
    <w:rsid w:val="00AA424E"/>
    <w:rsid w:val="00AA46FB"/>
    <w:rsid w:val="00AA4BA7"/>
    <w:rsid w:val="00AA4D39"/>
    <w:rsid w:val="00AA5320"/>
    <w:rsid w:val="00AA544D"/>
    <w:rsid w:val="00AA576C"/>
    <w:rsid w:val="00AA5881"/>
    <w:rsid w:val="00AA5BBE"/>
    <w:rsid w:val="00AA5CCF"/>
    <w:rsid w:val="00AA5D70"/>
    <w:rsid w:val="00AA5F30"/>
    <w:rsid w:val="00AA5FD2"/>
    <w:rsid w:val="00AA6138"/>
    <w:rsid w:val="00AA6364"/>
    <w:rsid w:val="00AA69EE"/>
    <w:rsid w:val="00AA6B7E"/>
    <w:rsid w:val="00AA6CCF"/>
    <w:rsid w:val="00AA73B6"/>
    <w:rsid w:val="00AA76F0"/>
    <w:rsid w:val="00AA7D0D"/>
    <w:rsid w:val="00AA7DDE"/>
    <w:rsid w:val="00AA7EDF"/>
    <w:rsid w:val="00AA7F74"/>
    <w:rsid w:val="00AB0476"/>
    <w:rsid w:val="00AB04E0"/>
    <w:rsid w:val="00AB0BD1"/>
    <w:rsid w:val="00AB10BF"/>
    <w:rsid w:val="00AB1884"/>
    <w:rsid w:val="00AB1C0F"/>
    <w:rsid w:val="00AB1C65"/>
    <w:rsid w:val="00AB1D8C"/>
    <w:rsid w:val="00AB1F8E"/>
    <w:rsid w:val="00AB1FD6"/>
    <w:rsid w:val="00AB2257"/>
    <w:rsid w:val="00AB22B4"/>
    <w:rsid w:val="00AB22FE"/>
    <w:rsid w:val="00AB2505"/>
    <w:rsid w:val="00AB272D"/>
    <w:rsid w:val="00AB2AE5"/>
    <w:rsid w:val="00AB2E11"/>
    <w:rsid w:val="00AB2F39"/>
    <w:rsid w:val="00AB330D"/>
    <w:rsid w:val="00AB3624"/>
    <w:rsid w:val="00AB3822"/>
    <w:rsid w:val="00AB3982"/>
    <w:rsid w:val="00AB3996"/>
    <w:rsid w:val="00AB3B62"/>
    <w:rsid w:val="00AB3BE0"/>
    <w:rsid w:val="00AB4241"/>
    <w:rsid w:val="00AB4582"/>
    <w:rsid w:val="00AB4A5E"/>
    <w:rsid w:val="00AB4C98"/>
    <w:rsid w:val="00AB4FF9"/>
    <w:rsid w:val="00AB582F"/>
    <w:rsid w:val="00AB59B8"/>
    <w:rsid w:val="00AB6060"/>
    <w:rsid w:val="00AB61B5"/>
    <w:rsid w:val="00AB6243"/>
    <w:rsid w:val="00AB62F8"/>
    <w:rsid w:val="00AB67A7"/>
    <w:rsid w:val="00AB6A7A"/>
    <w:rsid w:val="00AB6C0E"/>
    <w:rsid w:val="00AB7D02"/>
    <w:rsid w:val="00AB7DDB"/>
    <w:rsid w:val="00AB7F8E"/>
    <w:rsid w:val="00AC011A"/>
    <w:rsid w:val="00AC0315"/>
    <w:rsid w:val="00AC0522"/>
    <w:rsid w:val="00AC0568"/>
    <w:rsid w:val="00AC08E0"/>
    <w:rsid w:val="00AC0961"/>
    <w:rsid w:val="00AC115C"/>
    <w:rsid w:val="00AC1BA6"/>
    <w:rsid w:val="00AC1C84"/>
    <w:rsid w:val="00AC1E74"/>
    <w:rsid w:val="00AC1FCA"/>
    <w:rsid w:val="00AC25CB"/>
    <w:rsid w:val="00AC2631"/>
    <w:rsid w:val="00AC28DA"/>
    <w:rsid w:val="00AC2A7E"/>
    <w:rsid w:val="00AC2E85"/>
    <w:rsid w:val="00AC33F5"/>
    <w:rsid w:val="00AC3429"/>
    <w:rsid w:val="00AC3626"/>
    <w:rsid w:val="00AC37E7"/>
    <w:rsid w:val="00AC3810"/>
    <w:rsid w:val="00AC3C3D"/>
    <w:rsid w:val="00AC3C7A"/>
    <w:rsid w:val="00AC3C89"/>
    <w:rsid w:val="00AC3CB9"/>
    <w:rsid w:val="00AC4558"/>
    <w:rsid w:val="00AC4C68"/>
    <w:rsid w:val="00AC4EF3"/>
    <w:rsid w:val="00AC514D"/>
    <w:rsid w:val="00AC5341"/>
    <w:rsid w:val="00AC56C3"/>
    <w:rsid w:val="00AC5786"/>
    <w:rsid w:val="00AC58F6"/>
    <w:rsid w:val="00AC5B1F"/>
    <w:rsid w:val="00AC5D84"/>
    <w:rsid w:val="00AC6279"/>
    <w:rsid w:val="00AC6691"/>
    <w:rsid w:val="00AC6AD5"/>
    <w:rsid w:val="00AC6CD5"/>
    <w:rsid w:val="00AC70C1"/>
    <w:rsid w:val="00AC71E5"/>
    <w:rsid w:val="00AC71FF"/>
    <w:rsid w:val="00AC7346"/>
    <w:rsid w:val="00AC760D"/>
    <w:rsid w:val="00AC77EA"/>
    <w:rsid w:val="00AC7821"/>
    <w:rsid w:val="00AC7EED"/>
    <w:rsid w:val="00AD0129"/>
    <w:rsid w:val="00AD02E2"/>
    <w:rsid w:val="00AD033B"/>
    <w:rsid w:val="00AD0517"/>
    <w:rsid w:val="00AD1032"/>
    <w:rsid w:val="00AD108B"/>
    <w:rsid w:val="00AD13B7"/>
    <w:rsid w:val="00AD1690"/>
    <w:rsid w:val="00AD1797"/>
    <w:rsid w:val="00AD18E5"/>
    <w:rsid w:val="00AD1A6B"/>
    <w:rsid w:val="00AD1CA5"/>
    <w:rsid w:val="00AD20B8"/>
    <w:rsid w:val="00AD289F"/>
    <w:rsid w:val="00AD2915"/>
    <w:rsid w:val="00AD2932"/>
    <w:rsid w:val="00AD29C1"/>
    <w:rsid w:val="00AD2B24"/>
    <w:rsid w:val="00AD2CA9"/>
    <w:rsid w:val="00AD3464"/>
    <w:rsid w:val="00AD3587"/>
    <w:rsid w:val="00AD3675"/>
    <w:rsid w:val="00AD36FD"/>
    <w:rsid w:val="00AD39CA"/>
    <w:rsid w:val="00AD3A6B"/>
    <w:rsid w:val="00AD3B10"/>
    <w:rsid w:val="00AD46C7"/>
    <w:rsid w:val="00AD4E2A"/>
    <w:rsid w:val="00AD56D1"/>
    <w:rsid w:val="00AD5A11"/>
    <w:rsid w:val="00AD5A70"/>
    <w:rsid w:val="00AD5C3C"/>
    <w:rsid w:val="00AD5F89"/>
    <w:rsid w:val="00AD6012"/>
    <w:rsid w:val="00AD6019"/>
    <w:rsid w:val="00AD605D"/>
    <w:rsid w:val="00AD68C7"/>
    <w:rsid w:val="00AD6DD7"/>
    <w:rsid w:val="00AD6F22"/>
    <w:rsid w:val="00AD734B"/>
    <w:rsid w:val="00AD776E"/>
    <w:rsid w:val="00AD7892"/>
    <w:rsid w:val="00AE0190"/>
    <w:rsid w:val="00AE0349"/>
    <w:rsid w:val="00AE0636"/>
    <w:rsid w:val="00AE0647"/>
    <w:rsid w:val="00AE0846"/>
    <w:rsid w:val="00AE084A"/>
    <w:rsid w:val="00AE093E"/>
    <w:rsid w:val="00AE0B8C"/>
    <w:rsid w:val="00AE0B8F"/>
    <w:rsid w:val="00AE0CDB"/>
    <w:rsid w:val="00AE0F01"/>
    <w:rsid w:val="00AE1181"/>
    <w:rsid w:val="00AE149B"/>
    <w:rsid w:val="00AE1661"/>
    <w:rsid w:val="00AE17E5"/>
    <w:rsid w:val="00AE1B89"/>
    <w:rsid w:val="00AE1CA4"/>
    <w:rsid w:val="00AE2000"/>
    <w:rsid w:val="00AE21C5"/>
    <w:rsid w:val="00AE23A1"/>
    <w:rsid w:val="00AE2520"/>
    <w:rsid w:val="00AE2C11"/>
    <w:rsid w:val="00AE2CCE"/>
    <w:rsid w:val="00AE2D67"/>
    <w:rsid w:val="00AE2FF9"/>
    <w:rsid w:val="00AE3460"/>
    <w:rsid w:val="00AE3509"/>
    <w:rsid w:val="00AE360E"/>
    <w:rsid w:val="00AE386F"/>
    <w:rsid w:val="00AE3A52"/>
    <w:rsid w:val="00AE3E13"/>
    <w:rsid w:val="00AE43F6"/>
    <w:rsid w:val="00AE49B3"/>
    <w:rsid w:val="00AE51AD"/>
    <w:rsid w:val="00AE5440"/>
    <w:rsid w:val="00AE56A3"/>
    <w:rsid w:val="00AE5748"/>
    <w:rsid w:val="00AE5D66"/>
    <w:rsid w:val="00AE686A"/>
    <w:rsid w:val="00AE6BA3"/>
    <w:rsid w:val="00AE6BF8"/>
    <w:rsid w:val="00AE6DF3"/>
    <w:rsid w:val="00AE70AF"/>
    <w:rsid w:val="00AE7324"/>
    <w:rsid w:val="00AE7862"/>
    <w:rsid w:val="00AE78D5"/>
    <w:rsid w:val="00AE799A"/>
    <w:rsid w:val="00AE7B4C"/>
    <w:rsid w:val="00AE7B8A"/>
    <w:rsid w:val="00AF069E"/>
    <w:rsid w:val="00AF06BD"/>
    <w:rsid w:val="00AF09AC"/>
    <w:rsid w:val="00AF0C42"/>
    <w:rsid w:val="00AF0DF8"/>
    <w:rsid w:val="00AF0EEB"/>
    <w:rsid w:val="00AF0F1A"/>
    <w:rsid w:val="00AF12E4"/>
    <w:rsid w:val="00AF157D"/>
    <w:rsid w:val="00AF1A42"/>
    <w:rsid w:val="00AF1B3B"/>
    <w:rsid w:val="00AF1D02"/>
    <w:rsid w:val="00AF2601"/>
    <w:rsid w:val="00AF2A59"/>
    <w:rsid w:val="00AF2AC1"/>
    <w:rsid w:val="00AF2EA4"/>
    <w:rsid w:val="00AF3BDA"/>
    <w:rsid w:val="00AF3EF0"/>
    <w:rsid w:val="00AF400A"/>
    <w:rsid w:val="00AF412A"/>
    <w:rsid w:val="00AF42F3"/>
    <w:rsid w:val="00AF43A6"/>
    <w:rsid w:val="00AF44F6"/>
    <w:rsid w:val="00AF4922"/>
    <w:rsid w:val="00AF4A09"/>
    <w:rsid w:val="00AF4C16"/>
    <w:rsid w:val="00AF4C3E"/>
    <w:rsid w:val="00AF4DF4"/>
    <w:rsid w:val="00AF4EBD"/>
    <w:rsid w:val="00AF4F18"/>
    <w:rsid w:val="00AF51A0"/>
    <w:rsid w:val="00AF534B"/>
    <w:rsid w:val="00AF62FD"/>
    <w:rsid w:val="00AF640A"/>
    <w:rsid w:val="00AF6749"/>
    <w:rsid w:val="00AF6961"/>
    <w:rsid w:val="00AF7085"/>
    <w:rsid w:val="00AF7978"/>
    <w:rsid w:val="00AF7B75"/>
    <w:rsid w:val="00AF7C25"/>
    <w:rsid w:val="00B000B5"/>
    <w:rsid w:val="00B000C2"/>
    <w:rsid w:val="00B005DF"/>
    <w:rsid w:val="00B0062A"/>
    <w:rsid w:val="00B0093C"/>
    <w:rsid w:val="00B009A3"/>
    <w:rsid w:val="00B00CE0"/>
    <w:rsid w:val="00B00D92"/>
    <w:rsid w:val="00B00E98"/>
    <w:rsid w:val="00B00FE5"/>
    <w:rsid w:val="00B0158C"/>
    <w:rsid w:val="00B015F3"/>
    <w:rsid w:val="00B01E05"/>
    <w:rsid w:val="00B01EE5"/>
    <w:rsid w:val="00B02226"/>
    <w:rsid w:val="00B024E7"/>
    <w:rsid w:val="00B02F47"/>
    <w:rsid w:val="00B03770"/>
    <w:rsid w:val="00B04091"/>
    <w:rsid w:val="00B0422A"/>
    <w:rsid w:val="00B04645"/>
    <w:rsid w:val="00B0467C"/>
    <w:rsid w:val="00B0470E"/>
    <w:rsid w:val="00B04B63"/>
    <w:rsid w:val="00B04BDE"/>
    <w:rsid w:val="00B04C56"/>
    <w:rsid w:val="00B04C5C"/>
    <w:rsid w:val="00B053FB"/>
    <w:rsid w:val="00B06437"/>
    <w:rsid w:val="00B064B4"/>
    <w:rsid w:val="00B06A7E"/>
    <w:rsid w:val="00B072F4"/>
    <w:rsid w:val="00B07648"/>
    <w:rsid w:val="00B07C57"/>
    <w:rsid w:val="00B07CA6"/>
    <w:rsid w:val="00B07DE3"/>
    <w:rsid w:val="00B07EA1"/>
    <w:rsid w:val="00B10640"/>
    <w:rsid w:val="00B10952"/>
    <w:rsid w:val="00B10AF3"/>
    <w:rsid w:val="00B10BD6"/>
    <w:rsid w:val="00B10BFB"/>
    <w:rsid w:val="00B10D05"/>
    <w:rsid w:val="00B10D07"/>
    <w:rsid w:val="00B11CAE"/>
    <w:rsid w:val="00B11DB1"/>
    <w:rsid w:val="00B1202A"/>
    <w:rsid w:val="00B12248"/>
    <w:rsid w:val="00B1286B"/>
    <w:rsid w:val="00B12E50"/>
    <w:rsid w:val="00B13143"/>
    <w:rsid w:val="00B13441"/>
    <w:rsid w:val="00B13A60"/>
    <w:rsid w:val="00B13ABE"/>
    <w:rsid w:val="00B13BA9"/>
    <w:rsid w:val="00B13E20"/>
    <w:rsid w:val="00B1445B"/>
    <w:rsid w:val="00B1460A"/>
    <w:rsid w:val="00B14625"/>
    <w:rsid w:val="00B147FE"/>
    <w:rsid w:val="00B14AD7"/>
    <w:rsid w:val="00B14B8E"/>
    <w:rsid w:val="00B14EE5"/>
    <w:rsid w:val="00B14F23"/>
    <w:rsid w:val="00B14FBF"/>
    <w:rsid w:val="00B1508A"/>
    <w:rsid w:val="00B15438"/>
    <w:rsid w:val="00B15575"/>
    <w:rsid w:val="00B156A5"/>
    <w:rsid w:val="00B158A6"/>
    <w:rsid w:val="00B1592D"/>
    <w:rsid w:val="00B159C0"/>
    <w:rsid w:val="00B162FB"/>
    <w:rsid w:val="00B16539"/>
    <w:rsid w:val="00B1664A"/>
    <w:rsid w:val="00B1669B"/>
    <w:rsid w:val="00B16754"/>
    <w:rsid w:val="00B16D00"/>
    <w:rsid w:val="00B16D92"/>
    <w:rsid w:val="00B16E95"/>
    <w:rsid w:val="00B16EA2"/>
    <w:rsid w:val="00B17152"/>
    <w:rsid w:val="00B172D1"/>
    <w:rsid w:val="00B174CC"/>
    <w:rsid w:val="00B176E1"/>
    <w:rsid w:val="00B1792D"/>
    <w:rsid w:val="00B17A76"/>
    <w:rsid w:val="00B20095"/>
    <w:rsid w:val="00B202AC"/>
    <w:rsid w:val="00B20764"/>
    <w:rsid w:val="00B20A47"/>
    <w:rsid w:val="00B20B3E"/>
    <w:rsid w:val="00B20BEA"/>
    <w:rsid w:val="00B21134"/>
    <w:rsid w:val="00B21429"/>
    <w:rsid w:val="00B21465"/>
    <w:rsid w:val="00B2199C"/>
    <w:rsid w:val="00B21A00"/>
    <w:rsid w:val="00B2205B"/>
    <w:rsid w:val="00B22144"/>
    <w:rsid w:val="00B22231"/>
    <w:rsid w:val="00B22261"/>
    <w:rsid w:val="00B224A8"/>
    <w:rsid w:val="00B22841"/>
    <w:rsid w:val="00B229E0"/>
    <w:rsid w:val="00B2311E"/>
    <w:rsid w:val="00B231DD"/>
    <w:rsid w:val="00B23857"/>
    <w:rsid w:val="00B23DD2"/>
    <w:rsid w:val="00B24726"/>
    <w:rsid w:val="00B24803"/>
    <w:rsid w:val="00B248D7"/>
    <w:rsid w:val="00B24A04"/>
    <w:rsid w:val="00B24B1D"/>
    <w:rsid w:val="00B24C6F"/>
    <w:rsid w:val="00B24CB9"/>
    <w:rsid w:val="00B24E70"/>
    <w:rsid w:val="00B24F35"/>
    <w:rsid w:val="00B25283"/>
    <w:rsid w:val="00B257CA"/>
    <w:rsid w:val="00B25817"/>
    <w:rsid w:val="00B2587D"/>
    <w:rsid w:val="00B25BDF"/>
    <w:rsid w:val="00B2628F"/>
    <w:rsid w:val="00B2633F"/>
    <w:rsid w:val="00B265B7"/>
    <w:rsid w:val="00B268CA"/>
    <w:rsid w:val="00B26CF2"/>
    <w:rsid w:val="00B26E6D"/>
    <w:rsid w:val="00B26EE4"/>
    <w:rsid w:val="00B27217"/>
    <w:rsid w:val="00B27957"/>
    <w:rsid w:val="00B30311"/>
    <w:rsid w:val="00B3051E"/>
    <w:rsid w:val="00B30835"/>
    <w:rsid w:val="00B30BB4"/>
    <w:rsid w:val="00B30EE3"/>
    <w:rsid w:val="00B31146"/>
    <w:rsid w:val="00B3128B"/>
    <w:rsid w:val="00B316B5"/>
    <w:rsid w:val="00B3181F"/>
    <w:rsid w:val="00B31878"/>
    <w:rsid w:val="00B31C5E"/>
    <w:rsid w:val="00B31F5F"/>
    <w:rsid w:val="00B32540"/>
    <w:rsid w:val="00B32809"/>
    <w:rsid w:val="00B331B7"/>
    <w:rsid w:val="00B337CB"/>
    <w:rsid w:val="00B3389C"/>
    <w:rsid w:val="00B33B8A"/>
    <w:rsid w:val="00B33C39"/>
    <w:rsid w:val="00B341F4"/>
    <w:rsid w:val="00B3430C"/>
    <w:rsid w:val="00B34A65"/>
    <w:rsid w:val="00B34C55"/>
    <w:rsid w:val="00B34F1B"/>
    <w:rsid w:val="00B34F76"/>
    <w:rsid w:val="00B35017"/>
    <w:rsid w:val="00B3506D"/>
    <w:rsid w:val="00B3516A"/>
    <w:rsid w:val="00B3574F"/>
    <w:rsid w:val="00B35D62"/>
    <w:rsid w:val="00B364B4"/>
    <w:rsid w:val="00B36A0A"/>
    <w:rsid w:val="00B37011"/>
    <w:rsid w:val="00B3736C"/>
    <w:rsid w:val="00B373E0"/>
    <w:rsid w:val="00B374EC"/>
    <w:rsid w:val="00B377B2"/>
    <w:rsid w:val="00B37859"/>
    <w:rsid w:val="00B400D7"/>
    <w:rsid w:val="00B401AD"/>
    <w:rsid w:val="00B40439"/>
    <w:rsid w:val="00B4069D"/>
    <w:rsid w:val="00B40C79"/>
    <w:rsid w:val="00B40E8D"/>
    <w:rsid w:val="00B40E96"/>
    <w:rsid w:val="00B4106D"/>
    <w:rsid w:val="00B413BA"/>
    <w:rsid w:val="00B41724"/>
    <w:rsid w:val="00B41847"/>
    <w:rsid w:val="00B41947"/>
    <w:rsid w:val="00B419AB"/>
    <w:rsid w:val="00B41CAF"/>
    <w:rsid w:val="00B41F2C"/>
    <w:rsid w:val="00B4241E"/>
    <w:rsid w:val="00B4292B"/>
    <w:rsid w:val="00B430F2"/>
    <w:rsid w:val="00B431E0"/>
    <w:rsid w:val="00B435AC"/>
    <w:rsid w:val="00B43FBE"/>
    <w:rsid w:val="00B44128"/>
    <w:rsid w:val="00B4417A"/>
    <w:rsid w:val="00B44340"/>
    <w:rsid w:val="00B4437C"/>
    <w:rsid w:val="00B443E7"/>
    <w:rsid w:val="00B4461E"/>
    <w:rsid w:val="00B44D45"/>
    <w:rsid w:val="00B45084"/>
    <w:rsid w:val="00B451DF"/>
    <w:rsid w:val="00B45457"/>
    <w:rsid w:val="00B45544"/>
    <w:rsid w:val="00B45569"/>
    <w:rsid w:val="00B457BE"/>
    <w:rsid w:val="00B45BD6"/>
    <w:rsid w:val="00B461EA"/>
    <w:rsid w:val="00B463E9"/>
    <w:rsid w:val="00B46533"/>
    <w:rsid w:val="00B467B4"/>
    <w:rsid w:val="00B46A4A"/>
    <w:rsid w:val="00B46BE4"/>
    <w:rsid w:val="00B4726E"/>
    <w:rsid w:val="00B47518"/>
    <w:rsid w:val="00B4759E"/>
    <w:rsid w:val="00B47977"/>
    <w:rsid w:val="00B50513"/>
    <w:rsid w:val="00B508A0"/>
    <w:rsid w:val="00B509E2"/>
    <w:rsid w:val="00B510B1"/>
    <w:rsid w:val="00B512CF"/>
    <w:rsid w:val="00B51522"/>
    <w:rsid w:val="00B51623"/>
    <w:rsid w:val="00B51684"/>
    <w:rsid w:val="00B51713"/>
    <w:rsid w:val="00B527DF"/>
    <w:rsid w:val="00B5283F"/>
    <w:rsid w:val="00B52E22"/>
    <w:rsid w:val="00B53099"/>
    <w:rsid w:val="00B5314B"/>
    <w:rsid w:val="00B5334C"/>
    <w:rsid w:val="00B5335F"/>
    <w:rsid w:val="00B537B9"/>
    <w:rsid w:val="00B53A95"/>
    <w:rsid w:val="00B53CC9"/>
    <w:rsid w:val="00B53D6B"/>
    <w:rsid w:val="00B5411F"/>
    <w:rsid w:val="00B54799"/>
    <w:rsid w:val="00B54A9D"/>
    <w:rsid w:val="00B54B28"/>
    <w:rsid w:val="00B54BF9"/>
    <w:rsid w:val="00B54C49"/>
    <w:rsid w:val="00B54F47"/>
    <w:rsid w:val="00B54FDB"/>
    <w:rsid w:val="00B551EB"/>
    <w:rsid w:val="00B554A7"/>
    <w:rsid w:val="00B5576E"/>
    <w:rsid w:val="00B557D6"/>
    <w:rsid w:val="00B55D3B"/>
    <w:rsid w:val="00B55F37"/>
    <w:rsid w:val="00B5610A"/>
    <w:rsid w:val="00B562DA"/>
    <w:rsid w:val="00B56360"/>
    <w:rsid w:val="00B567B8"/>
    <w:rsid w:val="00B56842"/>
    <w:rsid w:val="00B56895"/>
    <w:rsid w:val="00B56CEC"/>
    <w:rsid w:val="00B56D00"/>
    <w:rsid w:val="00B56D17"/>
    <w:rsid w:val="00B57127"/>
    <w:rsid w:val="00B573F9"/>
    <w:rsid w:val="00B57785"/>
    <w:rsid w:val="00B57874"/>
    <w:rsid w:val="00B57BAC"/>
    <w:rsid w:val="00B57C68"/>
    <w:rsid w:val="00B60616"/>
    <w:rsid w:val="00B60664"/>
    <w:rsid w:val="00B6066E"/>
    <w:rsid w:val="00B60A3C"/>
    <w:rsid w:val="00B60E2A"/>
    <w:rsid w:val="00B60E8A"/>
    <w:rsid w:val="00B60F5D"/>
    <w:rsid w:val="00B61463"/>
    <w:rsid w:val="00B6165E"/>
    <w:rsid w:val="00B61A41"/>
    <w:rsid w:val="00B624B8"/>
    <w:rsid w:val="00B624DB"/>
    <w:rsid w:val="00B625EA"/>
    <w:rsid w:val="00B6265C"/>
    <w:rsid w:val="00B626F6"/>
    <w:rsid w:val="00B62B70"/>
    <w:rsid w:val="00B62C4C"/>
    <w:rsid w:val="00B62EA8"/>
    <w:rsid w:val="00B63112"/>
    <w:rsid w:val="00B63310"/>
    <w:rsid w:val="00B63737"/>
    <w:rsid w:val="00B63A2F"/>
    <w:rsid w:val="00B64152"/>
    <w:rsid w:val="00B642A0"/>
    <w:rsid w:val="00B64402"/>
    <w:rsid w:val="00B6496E"/>
    <w:rsid w:val="00B64AAB"/>
    <w:rsid w:val="00B64B06"/>
    <w:rsid w:val="00B64C8F"/>
    <w:rsid w:val="00B650FD"/>
    <w:rsid w:val="00B655A7"/>
    <w:rsid w:val="00B657E5"/>
    <w:rsid w:val="00B6581D"/>
    <w:rsid w:val="00B6595A"/>
    <w:rsid w:val="00B6595C"/>
    <w:rsid w:val="00B65B81"/>
    <w:rsid w:val="00B65BFD"/>
    <w:rsid w:val="00B65C61"/>
    <w:rsid w:val="00B660E0"/>
    <w:rsid w:val="00B66240"/>
    <w:rsid w:val="00B6631A"/>
    <w:rsid w:val="00B665DB"/>
    <w:rsid w:val="00B665F8"/>
    <w:rsid w:val="00B666EF"/>
    <w:rsid w:val="00B66818"/>
    <w:rsid w:val="00B6683A"/>
    <w:rsid w:val="00B669E1"/>
    <w:rsid w:val="00B66A9C"/>
    <w:rsid w:val="00B675D3"/>
    <w:rsid w:val="00B675EE"/>
    <w:rsid w:val="00B676B7"/>
    <w:rsid w:val="00B67AA1"/>
    <w:rsid w:val="00B705D0"/>
    <w:rsid w:val="00B70D88"/>
    <w:rsid w:val="00B71182"/>
    <w:rsid w:val="00B71348"/>
    <w:rsid w:val="00B71B98"/>
    <w:rsid w:val="00B71BD6"/>
    <w:rsid w:val="00B72207"/>
    <w:rsid w:val="00B7274F"/>
    <w:rsid w:val="00B72BF0"/>
    <w:rsid w:val="00B72C73"/>
    <w:rsid w:val="00B7358F"/>
    <w:rsid w:val="00B73617"/>
    <w:rsid w:val="00B73775"/>
    <w:rsid w:val="00B7382B"/>
    <w:rsid w:val="00B73929"/>
    <w:rsid w:val="00B739E1"/>
    <w:rsid w:val="00B73E52"/>
    <w:rsid w:val="00B74211"/>
    <w:rsid w:val="00B7437F"/>
    <w:rsid w:val="00B74416"/>
    <w:rsid w:val="00B745BA"/>
    <w:rsid w:val="00B75094"/>
    <w:rsid w:val="00B75203"/>
    <w:rsid w:val="00B756D2"/>
    <w:rsid w:val="00B7575C"/>
    <w:rsid w:val="00B75B72"/>
    <w:rsid w:val="00B75BD6"/>
    <w:rsid w:val="00B75E11"/>
    <w:rsid w:val="00B75EE9"/>
    <w:rsid w:val="00B7639D"/>
    <w:rsid w:val="00B76E83"/>
    <w:rsid w:val="00B772FB"/>
    <w:rsid w:val="00B77DF0"/>
    <w:rsid w:val="00B77E48"/>
    <w:rsid w:val="00B77EEC"/>
    <w:rsid w:val="00B80276"/>
    <w:rsid w:val="00B806B0"/>
    <w:rsid w:val="00B80A95"/>
    <w:rsid w:val="00B80B90"/>
    <w:rsid w:val="00B80DB2"/>
    <w:rsid w:val="00B81087"/>
    <w:rsid w:val="00B81A47"/>
    <w:rsid w:val="00B82062"/>
    <w:rsid w:val="00B821A1"/>
    <w:rsid w:val="00B823D1"/>
    <w:rsid w:val="00B8258F"/>
    <w:rsid w:val="00B825D6"/>
    <w:rsid w:val="00B826E2"/>
    <w:rsid w:val="00B82C64"/>
    <w:rsid w:val="00B82DC8"/>
    <w:rsid w:val="00B82E8C"/>
    <w:rsid w:val="00B83491"/>
    <w:rsid w:val="00B83740"/>
    <w:rsid w:val="00B840C4"/>
    <w:rsid w:val="00B84108"/>
    <w:rsid w:val="00B845EB"/>
    <w:rsid w:val="00B84799"/>
    <w:rsid w:val="00B847E4"/>
    <w:rsid w:val="00B84990"/>
    <w:rsid w:val="00B84FE1"/>
    <w:rsid w:val="00B85003"/>
    <w:rsid w:val="00B85077"/>
    <w:rsid w:val="00B85163"/>
    <w:rsid w:val="00B85169"/>
    <w:rsid w:val="00B851A0"/>
    <w:rsid w:val="00B85465"/>
    <w:rsid w:val="00B858F9"/>
    <w:rsid w:val="00B85C52"/>
    <w:rsid w:val="00B85CEF"/>
    <w:rsid w:val="00B85D1B"/>
    <w:rsid w:val="00B860C0"/>
    <w:rsid w:val="00B86200"/>
    <w:rsid w:val="00B869BD"/>
    <w:rsid w:val="00B86AF1"/>
    <w:rsid w:val="00B86E4E"/>
    <w:rsid w:val="00B86EE3"/>
    <w:rsid w:val="00B8772E"/>
    <w:rsid w:val="00B87AE3"/>
    <w:rsid w:val="00B87B12"/>
    <w:rsid w:val="00B87D05"/>
    <w:rsid w:val="00B90533"/>
    <w:rsid w:val="00B9071F"/>
    <w:rsid w:val="00B90E26"/>
    <w:rsid w:val="00B91036"/>
    <w:rsid w:val="00B9161A"/>
    <w:rsid w:val="00B91C1D"/>
    <w:rsid w:val="00B91E81"/>
    <w:rsid w:val="00B92149"/>
    <w:rsid w:val="00B921A3"/>
    <w:rsid w:val="00B92289"/>
    <w:rsid w:val="00B925A0"/>
    <w:rsid w:val="00B926E2"/>
    <w:rsid w:val="00B928F6"/>
    <w:rsid w:val="00B92B86"/>
    <w:rsid w:val="00B92EB6"/>
    <w:rsid w:val="00B931A1"/>
    <w:rsid w:val="00B931A9"/>
    <w:rsid w:val="00B934AB"/>
    <w:rsid w:val="00B93B6A"/>
    <w:rsid w:val="00B93C16"/>
    <w:rsid w:val="00B93C59"/>
    <w:rsid w:val="00B93ED6"/>
    <w:rsid w:val="00B9401A"/>
    <w:rsid w:val="00B94176"/>
    <w:rsid w:val="00B94655"/>
    <w:rsid w:val="00B94DD0"/>
    <w:rsid w:val="00B94F63"/>
    <w:rsid w:val="00B95240"/>
    <w:rsid w:val="00B9559D"/>
    <w:rsid w:val="00B95645"/>
    <w:rsid w:val="00B960C4"/>
    <w:rsid w:val="00B961BE"/>
    <w:rsid w:val="00B9631D"/>
    <w:rsid w:val="00B964C8"/>
    <w:rsid w:val="00B965FC"/>
    <w:rsid w:val="00B96AF2"/>
    <w:rsid w:val="00B96B51"/>
    <w:rsid w:val="00B96F03"/>
    <w:rsid w:val="00B96F04"/>
    <w:rsid w:val="00B96F72"/>
    <w:rsid w:val="00B974CF"/>
    <w:rsid w:val="00B97794"/>
    <w:rsid w:val="00B97E83"/>
    <w:rsid w:val="00BA03F1"/>
    <w:rsid w:val="00BA08D6"/>
    <w:rsid w:val="00BA098D"/>
    <w:rsid w:val="00BA0AD8"/>
    <w:rsid w:val="00BA0B2D"/>
    <w:rsid w:val="00BA0FEB"/>
    <w:rsid w:val="00BA196E"/>
    <w:rsid w:val="00BA1C32"/>
    <w:rsid w:val="00BA2034"/>
    <w:rsid w:val="00BA2040"/>
    <w:rsid w:val="00BA226C"/>
    <w:rsid w:val="00BA23EE"/>
    <w:rsid w:val="00BA299F"/>
    <w:rsid w:val="00BA2E9A"/>
    <w:rsid w:val="00BA3634"/>
    <w:rsid w:val="00BA3709"/>
    <w:rsid w:val="00BA39A7"/>
    <w:rsid w:val="00BA3E19"/>
    <w:rsid w:val="00BA408A"/>
    <w:rsid w:val="00BA4116"/>
    <w:rsid w:val="00BA45FA"/>
    <w:rsid w:val="00BA4813"/>
    <w:rsid w:val="00BA4A36"/>
    <w:rsid w:val="00BA551E"/>
    <w:rsid w:val="00BA5AA1"/>
    <w:rsid w:val="00BA5C35"/>
    <w:rsid w:val="00BA5CAC"/>
    <w:rsid w:val="00BA5EBB"/>
    <w:rsid w:val="00BA608F"/>
    <w:rsid w:val="00BA6D3D"/>
    <w:rsid w:val="00BA6FD5"/>
    <w:rsid w:val="00BA706B"/>
    <w:rsid w:val="00BA70CF"/>
    <w:rsid w:val="00BA72C7"/>
    <w:rsid w:val="00BA76A5"/>
    <w:rsid w:val="00BA76FF"/>
    <w:rsid w:val="00BA7794"/>
    <w:rsid w:val="00BA7861"/>
    <w:rsid w:val="00BB00CD"/>
    <w:rsid w:val="00BB02DD"/>
    <w:rsid w:val="00BB0399"/>
    <w:rsid w:val="00BB04DE"/>
    <w:rsid w:val="00BB077C"/>
    <w:rsid w:val="00BB0788"/>
    <w:rsid w:val="00BB0855"/>
    <w:rsid w:val="00BB0E0D"/>
    <w:rsid w:val="00BB0E75"/>
    <w:rsid w:val="00BB1122"/>
    <w:rsid w:val="00BB15D3"/>
    <w:rsid w:val="00BB19AD"/>
    <w:rsid w:val="00BB1ADD"/>
    <w:rsid w:val="00BB1F48"/>
    <w:rsid w:val="00BB2201"/>
    <w:rsid w:val="00BB24B2"/>
    <w:rsid w:val="00BB2592"/>
    <w:rsid w:val="00BB299F"/>
    <w:rsid w:val="00BB29DD"/>
    <w:rsid w:val="00BB2B7B"/>
    <w:rsid w:val="00BB2CD5"/>
    <w:rsid w:val="00BB2D65"/>
    <w:rsid w:val="00BB32D4"/>
    <w:rsid w:val="00BB33B9"/>
    <w:rsid w:val="00BB3B50"/>
    <w:rsid w:val="00BB3B9E"/>
    <w:rsid w:val="00BB3E1B"/>
    <w:rsid w:val="00BB3F61"/>
    <w:rsid w:val="00BB4042"/>
    <w:rsid w:val="00BB4255"/>
    <w:rsid w:val="00BB4577"/>
    <w:rsid w:val="00BB4D00"/>
    <w:rsid w:val="00BB4D2D"/>
    <w:rsid w:val="00BB4F2E"/>
    <w:rsid w:val="00BB5139"/>
    <w:rsid w:val="00BB529B"/>
    <w:rsid w:val="00BB52E0"/>
    <w:rsid w:val="00BB54AB"/>
    <w:rsid w:val="00BB5504"/>
    <w:rsid w:val="00BB5679"/>
    <w:rsid w:val="00BB56D8"/>
    <w:rsid w:val="00BB586D"/>
    <w:rsid w:val="00BB5C31"/>
    <w:rsid w:val="00BB5C5E"/>
    <w:rsid w:val="00BB5EA9"/>
    <w:rsid w:val="00BB607A"/>
    <w:rsid w:val="00BB61A9"/>
    <w:rsid w:val="00BB6458"/>
    <w:rsid w:val="00BB6714"/>
    <w:rsid w:val="00BB6830"/>
    <w:rsid w:val="00BB6967"/>
    <w:rsid w:val="00BB6E2D"/>
    <w:rsid w:val="00BB7126"/>
    <w:rsid w:val="00BB73F1"/>
    <w:rsid w:val="00BB7630"/>
    <w:rsid w:val="00BB7AD8"/>
    <w:rsid w:val="00BB7AFA"/>
    <w:rsid w:val="00BB7CF8"/>
    <w:rsid w:val="00BC0179"/>
    <w:rsid w:val="00BC031A"/>
    <w:rsid w:val="00BC042E"/>
    <w:rsid w:val="00BC0833"/>
    <w:rsid w:val="00BC0A52"/>
    <w:rsid w:val="00BC0B4F"/>
    <w:rsid w:val="00BC0E6B"/>
    <w:rsid w:val="00BC1097"/>
    <w:rsid w:val="00BC10F7"/>
    <w:rsid w:val="00BC1417"/>
    <w:rsid w:val="00BC16A4"/>
    <w:rsid w:val="00BC2134"/>
    <w:rsid w:val="00BC2170"/>
    <w:rsid w:val="00BC23E0"/>
    <w:rsid w:val="00BC25A8"/>
    <w:rsid w:val="00BC2642"/>
    <w:rsid w:val="00BC2657"/>
    <w:rsid w:val="00BC26E6"/>
    <w:rsid w:val="00BC287E"/>
    <w:rsid w:val="00BC2CEE"/>
    <w:rsid w:val="00BC2D2F"/>
    <w:rsid w:val="00BC315B"/>
    <w:rsid w:val="00BC31D6"/>
    <w:rsid w:val="00BC32C8"/>
    <w:rsid w:val="00BC33C2"/>
    <w:rsid w:val="00BC37B3"/>
    <w:rsid w:val="00BC3BBB"/>
    <w:rsid w:val="00BC3BC7"/>
    <w:rsid w:val="00BC3C04"/>
    <w:rsid w:val="00BC40AE"/>
    <w:rsid w:val="00BC43F6"/>
    <w:rsid w:val="00BC4695"/>
    <w:rsid w:val="00BC46A5"/>
    <w:rsid w:val="00BC491B"/>
    <w:rsid w:val="00BC4968"/>
    <w:rsid w:val="00BC4C34"/>
    <w:rsid w:val="00BC4E1C"/>
    <w:rsid w:val="00BC56EF"/>
    <w:rsid w:val="00BC5981"/>
    <w:rsid w:val="00BC5B21"/>
    <w:rsid w:val="00BC5BB6"/>
    <w:rsid w:val="00BC5C9F"/>
    <w:rsid w:val="00BC5CF4"/>
    <w:rsid w:val="00BC5E8A"/>
    <w:rsid w:val="00BC5F6B"/>
    <w:rsid w:val="00BC60DB"/>
    <w:rsid w:val="00BC6A69"/>
    <w:rsid w:val="00BC6B48"/>
    <w:rsid w:val="00BC6DBC"/>
    <w:rsid w:val="00BC6DF2"/>
    <w:rsid w:val="00BC6F0A"/>
    <w:rsid w:val="00BC7348"/>
    <w:rsid w:val="00BC778F"/>
    <w:rsid w:val="00BC782B"/>
    <w:rsid w:val="00BD0833"/>
    <w:rsid w:val="00BD086A"/>
    <w:rsid w:val="00BD089F"/>
    <w:rsid w:val="00BD0963"/>
    <w:rsid w:val="00BD099C"/>
    <w:rsid w:val="00BD0C8C"/>
    <w:rsid w:val="00BD0E16"/>
    <w:rsid w:val="00BD1379"/>
    <w:rsid w:val="00BD15F1"/>
    <w:rsid w:val="00BD1918"/>
    <w:rsid w:val="00BD192E"/>
    <w:rsid w:val="00BD1AC0"/>
    <w:rsid w:val="00BD20F5"/>
    <w:rsid w:val="00BD2682"/>
    <w:rsid w:val="00BD2999"/>
    <w:rsid w:val="00BD2D88"/>
    <w:rsid w:val="00BD2F48"/>
    <w:rsid w:val="00BD36D4"/>
    <w:rsid w:val="00BD3723"/>
    <w:rsid w:val="00BD392D"/>
    <w:rsid w:val="00BD3AC2"/>
    <w:rsid w:val="00BD3BEE"/>
    <w:rsid w:val="00BD3FCB"/>
    <w:rsid w:val="00BD40C1"/>
    <w:rsid w:val="00BD41E1"/>
    <w:rsid w:val="00BD436A"/>
    <w:rsid w:val="00BD4637"/>
    <w:rsid w:val="00BD46F9"/>
    <w:rsid w:val="00BD472A"/>
    <w:rsid w:val="00BD4BC7"/>
    <w:rsid w:val="00BD4F70"/>
    <w:rsid w:val="00BD50DA"/>
    <w:rsid w:val="00BD5E25"/>
    <w:rsid w:val="00BD6107"/>
    <w:rsid w:val="00BD650A"/>
    <w:rsid w:val="00BD6C90"/>
    <w:rsid w:val="00BD7361"/>
    <w:rsid w:val="00BD7C31"/>
    <w:rsid w:val="00BD7FE9"/>
    <w:rsid w:val="00BE035D"/>
    <w:rsid w:val="00BE0434"/>
    <w:rsid w:val="00BE04C3"/>
    <w:rsid w:val="00BE05C1"/>
    <w:rsid w:val="00BE0AFC"/>
    <w:rsid w:val="00BE0C21"/>
    <w:rsid w:val="00BE0C41"/>
    <w:rsid w:val="00BE0E6E"/>
    <w:rsid w:val="00BE0F28"/>
    <w:rsid w:val="00BE0FEE"/>
    <w:rsid w:val="00BE1917"/>
    <w:rsid w:val="00BE1976"/>
    <w:rsid w:val="00BE1998"/>
    <w:rsid w:val="00BE1CA1"/>
    <w:rsid w:val="00BE1D74"/>
    <w:rsid w:val="00BE295F"/>
    <w:rsid w:val="00BE2CD6"/>
    <w:rsid w:val="00BE2F2C"/>
    <w:rsid w:val="00BE3289"/>
    <w:rsid w:val="00BE3789"/>
    <w:rsid w:val="00BE3A3B"/>
    <w:rsid w:val="00BE3BC2"/>
    <w:rsid w:val="00BE3C27"/>
    <w:rsid w:val="00BE3D22"/>
    <w:rsid w:val="00BE3D24"/>
    <w:rsid w:val="00BE4347"/>
    <w:rsid w:val="00BE438B"/>
    <w:rsid w:val="00BE4523"/>
    <w:rsid w:val="00BE453C"/>
    <w:rsid w:val="00BE46CA"/>
    <w:rsid w:val="00BE4719"/>
    <w:rsid w:val="00BE4A7E"/>
    <w:rsid w:val="00BE4A8F"/>
    <w:rsid w:val="00BE4BAB"/>
    <w:rsid w:val="00BE4BD1"/>
    <w:rsid w:val="00BE4C49"/>
    <w:rsid w:val="00BE4F49"/>
    <w:rsid w:val="00BE5219"/>
    <w:rsid w:val="00BE5463"/>
    <w:rsid w:val="00BE552D"/>
    <w:rsid w:val="00BE566B"/>
    <w:rsid w:val="00BE582B"/>
    <w:rsid w:val="00BE5DDF"/>
    <w:rsid w:val="00BE60E5"/>
    <w:rsid w:val="00BE615E"/>
    <w:rsid w:val="00BE6522"/>
    <w:rsid w:val="00BE665C"/>
    <w:rsid w:val="00BE683B"/>
    <w:rsid w:val="00BE6911"/>
    <w:rsid w:val="00BE69EB"/>
    <w:rsid w:val="00BE6A28"/>
    <w:rsid w:val="00BE6D94"/>
    <w:rsid w:val="00BE7033"/>
    <w:rsid w:val="00BE70C2"/>
    <w:rsid w:val="00BE74D0"/>
    <w:rsid w:val="00BE7560"/>
    <w:rsid w:val="00BE75AD"/>
    <w:rsid w:val="00BE7621"/>
    <w:rsid w:val="00BE7B72"/>
    <w:rsid w:val="00BE7E10"/>
    <w:rsid w:val="00BF0BB8"/>
    <w:rsid w:val="00BF0CB1"/>
    <w:rsid w:val="00BF0E8B"/>
    <w:rsid w:val="00BF0EFA"/>
    <w:rsid w:val="00BF1090"/>
    <w:rsid w:val="00BF1391"/>
    <w:rsid w:val="00BF1549"/>
    <w:rsid w:val="00BF159C"/>
    <w:rsid w:val="00BF1696"/>
    <w:rsid w:val="00BF187E"/>
    <w:rsid w:val="00BF18AB"/>
    <w:rsid w:val="00BF18AC"/>
    <w:rsid w:val="00BF1963"/>
    <w:rsid w:val="00BF1A5B"/>
    <w:rsid w:val="00BF1ACD"/>
    <w:rsid w:val="00BF1B90"/>
    <w:rsid w:val="00BF1C40"/>
    <w:rsid w:val="00BF20AD"/>
    <w:rsid w:val="00BF23F7"/>
    <w:rsid w:val="00BF2635"/>
    <w:rsid w:val="00BF2782"/>
    <w:rsid w:val="00BF2809"/>
    <w:rsid w:val="00BF2838"/>
    <w:rsid w:val="00BF2AFD"/>
    <w:rsid w:val="00BF2F36"/>
    <w:rsid w:val="00BF302E"/>
    <w:rsid w:val="00BF3636"/>
    <w:rsid w:val="00BF3A25"/>
    <w:rsid w:val="00BF3B7B"/>
    <w:rsid w:val="00BF3D0A"/>
    <w:rsid w:val="00BF3F24"/>
    <w:rsid w:val="00BF42A5"/>
    <w:rsid w:val="00BF44FA"/>
    <w:rsid w:val="00BF4C66"/>
    <w:rsid w:val="00BF5082"/>
    <w:rsid w:val="00BF5200"/>
    <w:rsid w:val="00BF5295"/>
    <w:rsid w:val="00BF5858"/>
    <w:rsid w:val="00BF5A5F"/>
    <w:rsid w:val="00BF69B4"/>
    <w:rsid w:val="00BF6B34"/>
    <w:rsid w:val="00BF6E65"/>
    <w:rsid w:val="00BF7129"/>
    <w:rsid w:val="00BF7867"/>
    <w:rsid w:val="00BF78AD"/>
    <w:rsid w:val="00BF7B1C"/>
    <w:rsid w:val="00BF7CD9"/>
    <w:rsid w:val="00BF7E8B"/>
    <w:rsid w:val="00C0088E"/>
    <w:rsid w:val="00C00967"/>
    <w:rsid w:val="00C011ED"/>
    <w:rsid w:val="00C016B4"/>
    <w:rsid w:val="00C016E3"/>
    <w:rsid w:val="00C016FF"/>
    <w:rsid w:val="00C01885"/>
    <w:rsid w:val="00C02625"/>
    <w:rsid w:val="00C02892"/>
    <w:rsid w:val="00C02BF8"/>
    <w:rsid w:val="00C02CE2"/>
    <w:rsid w:val="00C02D90"/>
    <w:rsid w:val="00C034A0"/>
    <w:rsid w:val="00C035AE"/>
    <w:rsid w:val="00C03A2F"/>
    <w:rsid w:val="00C03BBC"/>
    <w:rsid w:val="00C04448"/>
    <w:rsid w:val="00C046AE"/>
    <w:rsid w:val="00C04A11"/>
    <w:rsid w:val="00C04ABE"/>
    <w:rsid w:val="00C04AF8"/>
    <w:rsid w:val="00C04BA9"/>
    <w:rsid w:val="00C050C0"/>
    <w:rsid w:val="00C0542D"/>
    <w:rsid w:val="00C05478"/>
    <w:rsid w:val="00C056D8"/>
    <w:rsid w:val="00C056F1"/>
    <w:rsid w:val="00C05A86"/>
    <w:rsid w:val="00C05E70"/>
    <w:rsid w:val="00C05EE8"/>
    <w:rsid w:val="00C06673"/>
    <w:rsid w:val="00C0668E"/>
    <w:rsid w:val="00C06964"/>
    <w:rsid w:val="00C06CE7"/>
    <w:rsid w:val="00C0709B"/>
    <w:rsid w:val="00C07391"/>
    <w:rsid w:val="00C074BC"/>
    <w:rsid w:val="00C07663"/>
    <w:rsid w:val="00C07791"/>
    <w:rsid w:val="00C078C3"/>
    <w:rsid w:val="00C07C22"/>
    <w:rsid w:val="00C07E44"/>
    <w:rsid w:val="00C10B2B"/>
    <w:rsid w:val="00C10BBB"/>
    <w:rsid w:val="00C10DA7"/>
    <w:rsid w:val="00C10F3F"/>
    <w:rsid w:val="00C10FC2"/>
    <w:rsid w:val="00C11096"/>
    <w:rsid w:val="00C1116A"/>
    <w:rsid w:val="00C112AF"/>
    <w:rsid w:val="00C1146B"/>
    <w:rsid w:val="00C1172B"/>
    <w:rsid w:val="00C11747"/>
    <w:rsid w:val="00C11DAC"/>
    <w:rsid w:val="00C11F69"/>
    <w:rsid w:val="00C1240C"/>
    <w:rsid w:val="00C12A2B"/>
    <w:rsid w:val="00C12C97"/>
    <w:rsid w:val="00C130F8"/>
    <w:rsid w:val="00C131B8"/>
    <w:rsid w:val="00C131D3"/>
    <w:rsid w:val="00C132BD"/>
    <w:rsid w:val="00C13C56"/>
    <w:rsid w:val="00C13D40"/>
    <w:rsid w:val="00C13E8A"/>
    <w:rsid w:val="00C13F12"/>
    <w:rsid w:val="00C13F1B"/>
    <w:rsid w:val="00C1453F"/>
    <w:rsid w:val="00C14AF0"/>
    <w:rsid w:val="00C14BBB"/>
    <w:rsid w:val="00C153AD"/>
    <w:rsid w:val="00C15A55"/>
    <w:rsid w:val="00C15D66"/>
    <w:rsid w:val="00C15E3B"/>
    <w:rsid w:val="00C160EF"/>
    <w:rsid w:val="00C16227"/>
    <w:rsid w:val="00C164B3"/>
    <w:rsid w:val="00C165A9"/>
    <w:rsid w:val="00C16784"/>
    <w:rsid w:val="00C16CB8"/>
    <w:rsid w:val="00C174BD"/>
    <w:rsid w:val="00C174D1"/>
    <w:rsid w:val="00C2010C"/>
    <w:rsid w:val="00C2029F"/>
    <w:rsid w:val="00C20508"/>
    <w:rsid w:val="00C20783"/>
    <w:rsid w:val="00C2091F"/>
    <w:rsid w:val="00C20979"/>
    <w:rsid w:val="00C20D1A"/>
    <w:rsid w:val="00C20E2A"/>
    <w:rsid w:val="00C20FBC"/>
    <w:rsid w:val="00C20FF7"/>
    <w:rsid w:val="00C21085"/>
    <w:rsid w:val="00C21097"/>
    <w:rsid w:val="00C21244"/>
    <w:rsid w:val="00C21714"/>
    <w:rsid w:val="00C21752"/>
    <w:rsid w:val="00C21A48"/>
    <w:rsid w:val="00C21B96"/>
    <w:rsid w:val="00C21E22"/>
    <w:rsid w:val="00C22781"/>
    <w:rsid w:val="00C2326A"/>
    <w:rsid w:val="00C2415D"/>
    <w:rsid w:val="00C241C1"/>
    <w:rsid w:val="00C245BE"/>
    <w:rsid w:val="00C2465D"/>
    <w:rsid w:val="00C249A5"/>
    <w:rsid w:val="00C24BD6"/>
    <w:rsid w:val="00C2504E"/>
    <w:rsid w:val="00C2598C"/>
    <w:rsid w:val="00C259C7"/>
    <w:rsid w:val="00C25AAA"/>
    <w:rsid w:val="00C2615F"/>
    <w:rsid w:val="00C262F6"/>
    <w:rsid w:val="00C26782"/>
    <w:rsid w:val="00C2678C"/>
    <w:rsid w:val="00C267C6"/>
    <w:rsid w:val="00C26BE9"/>
    <w:rsid w:val="00C26FF2"/>
    <w:rsid w:val="00C2720A"/>
    <w:rsid w:val="00C2742E"/>
    <w:rsid w:val="00C27672"/>
    <w:rsid w:val="00C27935"/>
    <w:rsid w:val="00C27A9F"/>
    <w:rsid w:val="00C27D86"/>
    <w:rsid w:val="00C302FA"/>
    <w:rsid w:val="00C30347"/>
    <w:rsid w:val="00C30646"/>
    <w:rsid w:val="00C3065F"/>
    <w:rsid w:val="00C30864"/>
    <w:rsid w:val="00C30FD1"/>
    <w:rsid w:val="00C314D3"/>
    <w:rsid w:val="00C3158F"/>
    <w:rsid w:val="00C31A09"/>
    <w:rsid w:val="00C31A55"/>
    <w:rsid w:val="00C31AD6"/>
    <w:rsid w:val="00C31BB4"/>
    <w:rsid w:val="00C31C57"/>
    <w:rsid w:val="00C31EE6"/>
    <w:rsid w:val="00C32118"/>
    <w:rsid w:val="00C324FA"/>
    <w:rsid w:val="00C32E8B"/>
    <w:rsid w:val="00C32F77"/>
    <w:rsid w:val="00C33512"/>
    <w:rsid w:val="00C33782"/>
    <w:rsid w:val="00C33D40"/>
    <w:rsid w:val="00C345E0"/>
    <w:rsid w:val="00C347FC"/>
    <w:rsid w:val="00C3523F"/>
    <w:rsid w:val="00C35454"/>
    <w:rsid w:val="00C357EF"/>
    <w:rsid w:val="00C3581E"/>
    <w:rsid w:val="00C35874"/>
    <w:rsid w:val="00C359D3"/>
    <w:rsid w:val="00C35E06"/>
    <w:rsid w:val="00C35FFE"/>
    <w:rsid w:val="00C3604D"/>
    <w:rsid w:val="00C365BB"/>
    <w:rsid w:val="00C365FE"/>
    <w:rsid w:val="00C3669D"/>
    <w:rsid w:val="00C36B17"/>
    <w:rsid w:val="00C36B6A"/>
    <w:rsid w:val="00C36D7F"/>
    <w:rsid w:val="00C37860"/>
    <w:rsid w:val="00C3791F"/>
    <w:rsid w:val="00C37DA7"/>
    <w:rsid w:val="00C37EE3"/>
    <w:rsid w:val="00C37F2F"/>
    <w:rsid w:val="00C40862"/>
    <w:rsid w:val="00C40A0E"/>
    <w:rsid w:val="00C41424"/>
    <w:rsid w:val="00C41684"/>
    <w:rsid w:val="00C41A36"/>
    <w:rsid w:val="00C41CA4"/>
    <w:rsid w:val="00C41F02"/>
    <w:rsid w:val="00C4211A"/>
    <w:rsid w:val="00C4255F"/>
    <w:rsid w:val="00C426E0"/>
    <w:rsid w:val="00C426FC"/>
    <w:rsid w:val="00C42798"/>
    <w:rsid w:val="00C42B88"/>
    <w:rsid w:val="00C42BFE"/>
    <w:rsid w:val="00C43136"/>
    <w:rsid w:val="00C43226"/>
    <w:rsid w:val="00C43394"/>
    <w:rsid w:val="00C4395C"/>
    <w:rsid w:val="00C439CB"/>
    <w:rsid w:val="00C43CCE"/>
    <w:rsid w:val="00C43E9F"/>
    <w:rsid w:val="00C43F12"/>
    <w:rsid w:val="00C440F0"/>
    <w:rsid w:val="00C4423B"/>
    <w:rsid w:val="00C442B6"/>
    <w:rsid w:val="00C4444A"/>
    <w:rsid w:val="00C44693"/>
    <w:rsid w:val="00C44863"/>
    <w:rsid w:val="00C44DC5"/>
    <w:rsid w:val="00C44E11"/>
    <w:rsid w:val="00C4509B"/>
    <w:rsid w:val="00C452A1"/>
    <w:rsid w:val="00C45540"/>
    <w:rsid w:val="00C45544"/>
    <w:rsid w:val="00C45610"/>
    <w:rsid w:val="00C45798"/>
    <w:rsid w:val="00C45B48"/>
    <w:rsid w:val="00C45E43"/>
    <w:rsid w:val="00C461C6"/>
    <w:rsid w:val="00C461E2"/>
    <w:rsid w:val="00C462A7"/>
    <w:rsid w:val="00C46371"/>
    <w:rsid w:val="00C463C1"/>
    <w:rsid w:val="00C464DF"/>
    <w:rsid w:val="00C466CB"/>
    <w:rsid w:val="00C46A3A"/>
    <w:rsid w:val="00C46D70"/>
    <w:rsid w:val="00C46F7A"/>
    <w:rsid w:val="00C47552"/>
    <w:rsid w:val="00C47741"/>
    <w:rsid w:val="00C478D8"/>
    <w:rsid w:val="00C47A7D"/>
    <w:rsid w:val="00C47BF3"/>
    <w:rsid w:val="00C47F91"/>
    <w:rsid w:val="00C505B0"/>
    <w:rsid w:val="00C506E0"/>
    <w:rsid w:val="00C50C2C"/>
    <w:rsid w:val="00C50CC0"/>
    <w:rsid w:val="00C517F1"/>
    <w:rsid w:val="00C518A3"/>
    <w:rsid w:val="00C51A90"/>
    <w:rsid w:val="00C51BD6"/>
    <w:rsid w:val="00C51C22"/>
    <w:rsid w:val="00C5207B"/>
    <w:rsid w:val="00C524BA"/>
    <w:rsid w:val="00C52531"/>
    <w:rsid w:val="00C52685"/>
    <w:rsid w:val="00C527F3"/>
    <w:rsid w:val="00C52DB2"/>
    <w:rsid w:val="00C53306"/>
    <w:rsid w:val="00C537D6"/>
    <w:rsid w:val="00C53F68"/>
    <w:rsid w:val="00C5417C"/>
    <w:rsid w:val="00C546A0"/>
    <w:rsid w:val="00C54759"/>
    <w:rsid w:val="00C548A1"/>
    <w:rsid w:val="00C54B62"/>
    <w:rsid w:val="00C54C8B"/>
    <w:rsid w:val="00C54E3D"/>
    <w:rsid w:val="00C54F20"/>
    <w:rsid w:val="00C5502F"/>
    <w:rsid w:val="00C55694"/>
    <w:rsid w:val="00C557B4"/>
    <w:rsid w:val="00C5584C"/>
    <w:rsid w:val="00C567EB"/>
    <w:rsid w:val="00C567FB"/>
    <w:rsid w:val="00C56D24"/>
    <w:rsid w:val="00C56FBE"/>
    <w:rsid w:val="00C57273"/>
    <w:rsid w:val="00C57321"/>
    <w:rsid w:val="00C57397"/>
    <w:rsid w:val="00C57823"/>
    <w:rsid w:val="00C57993"/>
    <w:rsid w:val="00C57B29"/>
    <w:rsid w:val="00C57EB7"/>
    <w:rsid w:val="00C60183"/>
    <w:rsid w:val="00C60201"/>
    <w:rsid w:val="00C60592"/>
    <w:rsid w:val="00C606F5"/>
    <w:rsid w:val="00C60749"/>
    <w:rsid w:val="00C60860"/>
    <w:rsid w:val="00C608F9"/>
    <w:rsid w:val="00C6095E"/>
    <w:rsid w:val="00C60FE4"/>
    <w:rsid w:val="00C61008"/>
    <w:rsid w:val="00C6126C"/>
    <w:rsid w:val="00C6146E"/>
    <w:rsid w:val="00C615C2"/>
    <w:rsid w:val="00C61654"/>
    <w:rsid w:val="00C61799"/>
    <w:rsid w:val="00C61897"/>
    <w:rsid w:val="00C619B1"/>
    <w:rsid w:val="00C61DF0"/>
    <w:rsid w:val="00C621B3"/>
    <w:rsid w:val="00C62971"/>
    <w:rsid w:val="00C631AD"/>
    <w:rsid w:val="00C63251"/>
    <w:rsid w:val="00C63428"/>
    <w:rsid w:val="00C63609"/>
    <w:rsid w:val="00C63900"/>
    <w:rsid w:val="00C63AB4"/>
    <w:rsid w:val="00C63EFA"/>
    <w:rsid w:val="00C6420F"/>
    <w:rsid w:val="00C643FE"/>
    <w:rsid w:val="00C6479C"/>
    <w:rsid w:val="00C64848"/>
    <w:rsid w:val="00C64CB2"/>
    <w:rsid w:val="00C64DFE"/>
    <w:rsid w:val="00C64ED2"/>
    <w:rsid w:val="00C64EE0"/>
    <w:rsid w:val="00C65163"/>
    <w:rsid w:val="00C6534B"/>
    <w:rsid w:val="00C65511"/>
    <w:rsid w:val="00C6570D"/>
    <w:rsid w:val="00C657BE"/>
    <w:rsid w:val="00C65A63"/>
    <w:rsid w:val="00C65FCB"/>
    <w:rsid w:val="00C66460"/>
    <w:rsid w:val="00C6677E"/>
    <w:rsid w:val="00C6690C"/>
    <w:rsid w:val="00C66B24"/>
    <w:rsid w:val="00C66CEC"/>
    <w:rsid w:val="00C66F9F"/>
    <w:rsid w:val="00C67077"/>
    <w:rsid w:val="00C67162"/>
    <w:rsid w:val="00C6760D"/>
    <w:rsid w:val="00C6762C"/>
    <w:rsid w:val="00C70EA6"/>
    <w:rsid w:val="00C71047"/>
    <w:rsid w:val="00C711DA"/>
    <w:rsid w:val="00C71CD1"/>
    <w:rsid w:val="00C71EBB"/>
    <w:rsid w:val="00C721E8"/>
    <w:rsid w:val="00C722E3"/>
    <w:rsid w:val="00C72572"/>
    <w:rsid w:val="00C7275F"/>
    <w:rsid w:val="00C72A58"/>
    <w:rsid w:val="00C7328D"/>
    <w:rsid w:val="00C732CC"/>
    <w:rsid w:val="00C732F2"/>
    <w:rsid w:val="00C73320"/>
    <w:rsid w:val="00C7357C"/>
    <w:rsid w:val="00C73927"/>
    <w:rsid w:val="00C73981"/>
    <w:rsid w:val="00C73A89"/>
    <w:rsid w:val="00C73C8B"/>
    <w:rsid w:val="00C73E9E"/>
    <w:rsid w:val="00C74692"/>
    <w:rsid w:val="00C746A3"/>
    <w:rsid w:val="00C7493E"/>
    <w:rsid w:val="00C74D0F"/>
    <w:rsid w:val="00C75BAC"/>
    <w:rsid w:val="00C75CC6"/>
    <w:rsid w:val="00C75D75"/>
    <w:rsid w:val="00C75E4F"/>
    <w:rsid w:val="00C75FDF"/>
    <w:rsid w:val="00C7621C"/>
    <w:rsid w:val="00C762EB"/>
    <w:rsid w:val="00C765EB"/>
    <w:rsid w:val="00C767C2"/>
    <w:rsid w:val="00C767F5"/>
    <w:rsid w:val="00C76AD4"/>
    <w:rsid w:val="00C76B63"/>
    <w:rsid w:val="00C76C5B"/>
    <w:rsid w:val="00C76CB5"/>
    <w:rsid w:val="00C772C7"/>
    <w:rsid w:val="00C778F7"/>
    <w:rsid w:val="00C77A63"/>
    <w:rsid w:val="00C77AF8"/>
    <w:rsid w:val="00C77CF0"/>
    <w:rsid w:val="00C77F2F"/>
    <w:rsid w:val="00C80567"/>
    <w:rsid w:val="00C806F7"/>
    <w:rsid w:val="00C814F3"/>
    <w:rsid w:val="00C81526"/>
    <w:rsid w:val="00C815F9"/>
    <w:rsid w:val="00C817AC"/>
    <w:rsid w:val="00C81A13"/>
    <w:rsid w:val="00C81CCC"/>
    <w:rsid w:val="00C81D39"/>
    <w:rsid w:val="00C81D41"/>
    <w:rsid w:val="00C82519"/>
    <w:rsid w:val="00C8269E"/>
    <w:rsid w:val="00C82781"/>
    <w:rsid w:val="00C82838"/>
    <w:rsid w:val="00C8295D"/>
    <w:rsid w:val="00C82CC3"/>
    <w:rsid w:val="00C82E03"/>
    <w:rsid w:val="00C83087"/>
    <w:rsid w:val="00C83474"/>
    <w:rsid w:val="00C83565"/>
    <w:rsid w:val="00C8359E"/>
    <w:rsid w:val="00C8365A"/>
    <w:rsid w:val="00C83A84"/>
    <w:rsid w:val="00C843F1"/>
    <w:rsid w:val="00C8454B"/>
    <w:rsid w:val="00C847F8"/>
    <w:rsid w:val="00C84A05"/>
    <w:rsid w:val="00C84C02"/>
    <w:rsid w:val="00C84D48"/>
    <w:rsid w:val="00C850CC"/>
    <w:rsid w:val="00C8561D"/>
    <w:rsid w:val="00C85635"/>
    <w:rsid w:val="00C8586F"/>
    <w:rsid w:val="00C85C15"/>
    <w:rsid w:val="00C85C44"/>
    <w:rsid w:val="00C85CF2"/>
    <w:rsid w:val="00C85DE6"/>
    <w:rsid w:val="00C86067"/>
    <w:rsid w:val="00C869D1"/>
    <w:rsid w:val="00C86A13"/>
    <w:rsid w:val="00C86B44"/>
    <w:rsid w:val="00C8701B"/>
    <w:rsid w:val="00C874F0"/>
    <w:rsid w:val="00C875B1"/>
    <w:rsid w:val="00C8764F"/>
    <w:rsid w:val="00C876CA"/>
    <w:rsid w:val="00C87897"/>
    <w:rsid w:val="00C87D27"/>
    <w:rsid w:val="00C900B2"/>
    <w:rsid w:val="00C90311"/>
    <w:rsid w:val="00C9044C"/>
    <w:rsid w:val="00C90466"/>
    <w:rsid w:val="00C904CC"/>
    <w:rsid w:val="00C90E1A"/>
    <w:rsid w:val="00C91634"/>
    <w:rsid w:val="00C9169F"/>
    <w:rsid w:val="00C9184B"/>
    <w:rsid w:val="00C91B2E"/>
    <w:rsid w:val="00C91F22"/>
    <w:rsid w:val="00C920C7"/>
    <w:rsid w:val="00C92163"/>
    <w:rsid w:val="00C92207"/>
    <w:rsid w:val="00C92277"/>
    <w:rsid w:val="00C9231C"/>
    <w:rsid w:val="00C928CF"/>
    <w:rsid w:val="00C92957"/>
    <w:rsid w:val="00C929DB"/>
    <w:rsid w:val="00C92EFD"/>
    <w:rsid w:val="00C9308E"/>
    <w:rsid w:val="00C93571"/>
    <w:rsid w:val="00C93B14"/>
    <w:rsid w:val="00C93B4A"/>
    <w:rsid w:val="00C93FCA"/>
    <w:rsid w:val="00C9407F"/>
    <w:rsid w:val="00C94168"/>
    <w:rsid w:val="00C944A1"/>
    <w:rsid w:val="00C944CC"/>
    <w:rsid w:val="00C94507"/>
    <w:rsid w:val="00C946D9"/>
    <w:rsid w:val="00C94874"/>
    <w:rsid w:val="00C949CD"/>
    <w:rsid w:val="00C94A28"/>
    <w:rsid w:val="00C94A82"/>
    <w:rsid w:val="00C94FD1"/>
    <w:rsid w:val="00C954CB"/>
    <w:rsid w:val="00C95916"/>
    <w:rsid w:val="00C95974"/>
    <w:rsid w:val="00C95D74"/>
    <w:rsid w:val="00C95DFC"/>
    <w:rsid w:val="00C95EFD"/>
    <w:rsid w:val="00C9615C"/>
    <w:rsid w:val="00C9677B"/>
    <w:rsid w:val="00C9684A"/>
    <w:rsid w:val="00C96C86"/>
    <w:rsid w:val="00C96D8F"/>
    <w:rsid w:val="00C970B6"/>
    <w:rsid w:val="00C972A6"/>
    <w:rsid w:val="00C979D6"/>
    <w:rsid w:val="00C97B50"/>
    <w:rsid w:val="00C97B89"/>
    <w:rsid w:val="00C97CCA"/>
    <w:rsid w:val="00CA00DF"/>
    <w:rsid w:val="00CA0183"/>
    <w:rsid w:val="00CA0A7D"/>
    <w:rsid w:val="00CA0FD1"/>
    <w:rsid w:val="00CA134D"/>
    <w:rsid w:val="00CA158C"/>
    <w:rsid w:val="00CA1876"/>
    <w:rsid w:val="00CA2688"/>
    <w:rsid w:val="00CA2944"/>
    <w:rsid w:val="00CA2A11"/>
    <w:rsid w:val="00CA2C1B"/>
    <w:rsid w:val="00CA2DBF"/>
    <w:rsid w:val="00CA3111"/>
    <w:rsid w:val="00CA37EC"/>
    <w:rsid w:val="00CA4063"/>
    <w:rsid w:val="00CA432F"/>
    <w:rsid w:val="00CA436C"/>
    <w:rsid w:val="00CA448A"/>
    <w:rsid w:val="00CA495C"/>
    <w:rsid w:val="00CA4BAC"/>
    <w:rsid w:val="00CA505A"/>
    <w:rsid w:val="00CA55C6"/>
    <w:rsid w:val="00CA55E8"/>
    <w:rsid w:val="00CA570F"/>
    <w:rsid w:val="00CA58CC"/>
    <w:rsid w:val="00CA5B1C"/>
    <w:rsid w:val="00CA620B"/>
    <w:rsid w:val="00CA6233"/>
    <w:rsid w:val="00CA6DC1"/>
    <w:rsid w:val="00CA7227"/>
    <w:rsid w:val="00CA757F"/>
    <w:rsid w:val="00CA7714"/>
    <w:rsid w:val="00CA7A6D"/>
    <w:rsid w:val="00CA7A83"/>
    <w:rsid w:val="00CA7D33"/>
    <w:rsid w:val="00CA7E17"/>
    <w:rsid w:val="00CA7F28"/>
    <w:rsid w:val="00CB0E90"/>
    <w:rsid w:val="00CB1060"/>
    <w:rsid w:val="00CB10C5"/>
    <w:rsid w:val="00CB1257"/>
    <w:rsid w:val="00CB12BA"/>
    <w:rsid w:val="00CB1460"/>
    <w:rsid w:val="00CB1EDB"/>
    <w:rsid w:val="00CB22A7"/>
    <w:rsid w:val="00CB24C2"/>
    <w:rsid w:val="00CB286B"/>
    <w:rsid w:val="00CB2948"/>
    <w:rsid w:val="00CB297A"/>
    <w:rsid w:val="00CB2C3E"/>
    <w:rsid w:val="00CB2C63"/>
    <w:rsid w:val="00CB2CDD"/>
    <w:rsid w:val="00CB3177"/>
    <w:rsid w:val="00CB3705"/>
    <w:rsid w:val="00CB37B4"/>
    <w:rsid w:val="00CB3A7E"/>
    <w:rsid w:val="00CB3BA3"/>
    <w:rsid w:val="00CB4472"/>
    <w:rsid w:val="00CB44C6"/>
    <w:rsid w:val="00CB4854"/>
    <w:rsid w:val="00CB48C6"/>
    <w:rsid w:val="00CB4C41"/>
    <w:rsid w:val="00CB4C67"/>
    <w:rsid w:val="00CB4CA0"/>
    <w:rsid w:val="00CB4FBE"/>
    <w:rsid w:val="00CB5010"/>
    <w:rsid w:val="00CB50B2"/>
    <w:rsid w:val="00CB535C"/>
    <w:rsid w:val="00CB58D0"/>
    <w:rsid w:val="00CB59D7"/>
    <w:rsid w:val="00CB5A62"/>
    <w:rsid w:val="00CB60C5"/>
    <w:rsid w:val="00CB62B7"/>
    <w:rsid w:val="00CB6356"/>
    <w:rsid w:val="00CB6389"/>
    <w:rsid w:val="00CB656D"/>
    <w:rsid w:val="00CB66F8"/>
    <w:rsid w:val="00CB6992"/>
    <w:rsid w:val="00CB6D2C"/>
    <w:rsid w:val="00CB6E49"/>
    <w:rsid w:val="00CB6E5D"/>
    <w:rsid w:val="00CB6F3B"/>
    <w:rsid w:val="00CB7240"/>
    <w:rsid w:val="00CB77E6"/>
    <w:rsid w:val="00CB79CB"/>
    <w:rsid w:val="00CB7BEA"/>
    <w:rsid w:val="00CB7D8C"/>
    <w:rsid w:val="00CC0653"/>
    <w:rsid w:val="00CC0890"/>
    <w:rsid w:val="00CC0936"/>
    <w:rsid w:val="00CC0D37"/>
    <w:rsid w:val="00CC11FD"/>
    <w:rsid w:val="00CC128D"/>
    <w:rsid w:val="00CC16E9"/>
    <w:rsid w:val="00CC182E"/>
    <w:rsid w:val="00CC2269"/>
    <w:rsid w:val="00CC2476"/>
    <w:rsid w:val="00CC2940"/>
    <w:rsid w:val="00CC2948"/>
    <w:rsid w:val="00CC2AB1"/>
    <w:rsid w:val="00CC3741"/>
    <w:rsid w:val="00CC3792"/>
    <w:rsid w:val="00CC37F3"/>
    <w:rsid w:val="00CC3F61"/>
    <w:rsid w:val="00CC4044"/>
    <w:rsid w:val="00CC4071"/>
    <w:rsid w:val="00CC41D1"/>
    <w:rsid w:val="00CC443E"/>
    <w:rsid w:val="00CC44DC"/>
    <w:rsid w:val="00CC47AB"/>
    <w:rsid w:val="00CC4C0A"/>
    <w:rsid w:val="00CC4F57"/>
    <w:rsid w:val="00CC51CB"/>
    <w:rsid w:val="00CC58E4"/>
    <w:rsid w:val="00CC5B49"/>
    <w:rsid w:val="00CC5CE7"/>
    <w:rsid w:val="00CC61CA"/>
    <w:rsid w:val="00CC6322"/>
    <w:rsid w:val="00CC6438"/>
    <w:rsid w:val="00CC6C6F"/>
    <w:rsid w:val="00CC6CFF"/>
    <w:rsid w:val="00CC6F9D"/>
    <w:rsid w:val="00CC7330"/>
    <w:rsid w:val="00CC740A"/>
    <w:rsid w:val="00CC7654"/>
    <w:rsid w:val="00CC7ED0"/>
    <w:rsid w:val="00CD01C7"/>
    <w:rsid w:val="00CD021B"/>
    <w:rsid w:val="00CD060A"/>
    <w:rsid w:val="00CD06F8"/>
    <w:rsid w:val="00CD0AD0"/>
    <w:rsid w:val="00CD0B3C"/>
    <w:rsid w:val="00CD0D29"/>
    <w:rsid w:val="00CD0D55"/>
    <w:rsid w:val="00CD0D5B"/>
    <w:rsid w:val="00CD1082"/>
    <w:rsid w:val="00CD1271"/>
    <w:rsid w:val="00CD13B1"/>
    <w:rsid w:val="00CD14C7"/>
    <w:rsid w:val="00CD217B"/>
    <w:rsid w:val="00CD255F"/>
    <w:rsid w:val="00CD2779"/>
    <w:rsid w:val="00CD2BEB"/>
    <w:rsid w:val="00CD2E73"/>
    <w:rsid w:val="00CD2EB1"/>
    <w:rsid w:val="00CD2F7A"/>
    <w:rsid w:val="00CD35B3"/>
    <w:rsid w:val="00CD44D9"/>
    <w:rsid w:val="00CD4639"/>
    <w:rsid w:val="00CD4AD7"/>
    <w:rsid w:val="00CD4B1E"/>
    <w:rsid w:val="00CD4EB7"/>
    <w:rsid w:val="00CD4F26"/>
    <w:rsid w:val="00CD57AF"/>
    <w:rsid w:val="00CD57FA"/>
    <w:rsid w:val="00CD5E84"/>
    <w:rsid w:val="00CD5EC5"/>
    <w:rsid w:val="00CD624E"/>
    <w:rsid w:val="00CD6D9F"/>
    <w:rsid w:val="00CD6F0D"/>
    <w:rsid w:val="00CD71F3"/>
    <w:rsid w:val="00CD7216"/>
    <w:rsid w:val="00CD74C7"/>
    <w:rsid w:val="00CD7551"/>
    <w:rsid w:val="00CD7980"/>
    <w:rsid w:val="00CD7A65"/>
    <w:rsid w:val="00CD7C90"/>
    <w:rsid w:val="00CD7D3E"/>
    <w:rsid w:val="00CD7D44"/>
    <w:rsid w:val="00CD7EF3"/>
    <w:rsid w:val="00CE032D"/>
    <w:rsid w:val="00CE0386"/>
    <w:rsid w:val="00CE046D"/>
    <w:rsid w:val="00CE05C2"/>
    <w:rsid w:val="00CE06BA"/>
    <w:rsid w:val="00CE0B57"/>
    <w:rsid w:val="00CE0BC0"/>
    <w:rsid w:val="00CE0EE4"/>
    <w:rsid w:val="00CE17CE"/>
    <w:rsid w:val="00CE1847"/>
    <w:rsid w:val="00CE1CB1"/>
    <w:rsid w:val="00CE1D20"/>
    <w:rsid w:val="00CE1E49"/>
    <w:rsid w:val="00CE22C7"/>
    <w:rsid w:val="00CE263B"/>
    <w:rsid w:val="00CE269A"/>
    <w:rsid w:val="00CE2CCC"/>
    <w:rsid w:val="00CE2D31"/>
    <w:rsid w:val="00CE2FFF"/>
    <w:rsid w:val="00CE3015"/>
    <w:rsid w:val="00CE356F"/>
    <w:rsid w:val="00CE3586"/>
    <w:rsid w:val="00CE3BBA"/>
    <w:rsid w:val="00CE4215"/>
    <w:rsid w:val="00CE43F9"/>
    <w:rsid w:val="00CE443D"/>
    <w:rsid w:val="00CE46E2"/>
    <w:rsid w:val="00CE4AB0"/>
    <w:rsid w:val="00CE5168"/>
    <w:rsid w:val="00CE5A28"/>
    <w:rsid w:val="00CE5D0F"/>
    <w:rsid w:val="00CE5E1A"/>
    <w:rsid w:val="00CE5EDD"/>
    <w:rsid w:val="00CE5FA8"/>
    <w:rsid w:val="00CE5FD5"/>
    <w:rsid w:val="00CE6506"/>
    <w:rsid w:val="00CE65D7"/>
    <w:rsid w:val="00CE6662"/>
    <w:rsid w:val="00CE67EC"/>
    <w:rsid w:val="00CE6CAD"/>
    <w:rsid w:val="00CE6D1C"/>
    <w:rsid w:val="00CE702E"/>
    <w:rsid w:val="00CE704B"/>
    <w:rsid w:val="00CE7217"/>
    <w:rsid w:val="00CE74DF"/>
    <w:rsid w:val="00CE7892"/>
    <w:rsid w:val="00CE7D2F"/>
    <w:rsid w:val="00CE7E8B"/>
    <w:rsid w:val="00CF0220"/>
    <w:rsid w:val="00CF047D"/>
    <w:rsid w:val="00CF04DA"/>
    <w:rsid w:val="00CF0D87"/>
    <w:rsid w:val="00CF1079"/>
    <w:rsid w:val="00CF138E"/>
    <w:rsid w:val="00CF14D9"/>
    <w:rsid w:val="00CF1808"/>
    <w:rsid w:val="00CF1AAB"/>
    <w:rsid w:val="00CF1DA7"/>
    <w:rsid w:val="00CF1DBC"/>
    <w:rsid w:val="00CF219D"/>
    <w:rsid w:val="00CF235C"/>
    <w:rsid w:val="00CF2F13"/>
    <w:rsid w:val="00CF339E"/>
    <w:rsid w:val="00CF34BB"/>
    <w:rsid w:val="00CF35F4"/>
    <w:rsid w:val="00CF3737"/>
    <w:rsid w:val="00CF3749"/>
    <w:rsid w:val="00CF3A37"/>
    <w:rsid w:val="00CF41C7"/>
    <w:rsid w:val="00CF4759"/>
    <w:rsid w:val="00CF4978"/>
    <w:rsid w:val="00CF4EED"/>
    <w:rsid w:val="00CF5249"/>
    <w:rsid w:val="00CF52E9"/>
    <w:rsid w:val="00CF56D9"/>
    <w:rsid w:val="00CF576D"/>
    <w:rsid w:val="00CF57F2"/>
    <w:rsid w:val="00CF57F7"/>
    <w:rsid w:val="00CF58C4"/>
    <w:rsid w:val="00CF5E24"/>
    <w:rsid w:val="00CF64FA"/>
    <w:rsid w:val="00CF68A4"/>
    <w:rsid w:val="00CF6B59"/>
    <w:rsid w:val="00CF6BFB"/>
    <w:rsid w:val="00CF6E34"/>
    <w:rsid w:val="00CF7007"/>
    <w:rsid w:val="00CF7338"/>
    <w:rsid w:val="00CF780B"/>
    <w:rsid w:val="00CF78C9"/>
    <w:rsid w:val="00D00F2A"/>
    <w:rsid w:val="00D01255"/>
    <w:rsid w:val="00D01898"/>
    <w:rsid w:val="00D01A16"/>
    <w:rsid w:val="00D01B12"/>
    <w:rsid w:val="00D01CE8"/>
    <w:rsid w:val="00D02561"/>
    <w:rsid w:val="00D02DC6"/>
    <w:rsid w:val="00D02DE9"/>
    <w:rsid w:val="00D03867"/>
    <w:rsid w:val="00D03BEF"/>
    <w:rsid w:val="00D03FD0"/>
    <w:rsid w:val="00D03FE1"/>
    <w:rsid w:val="00D0431F"/>
    <w:rsid w:val="00D0436B"/>
    <w:rsid w:val="00D0444C"/>
    <w:rsid w:val="00D049C2"/>
    <w:rsid w:val="00D04BB5"/>
    <w:rsid w:val="00D04F57"/>
    <w:rsid w:val="00D05105"/>
    <w:rsid w:val="00D0550A"/>
    <w:rsid w:val="00D05535"/>
    <w:rsid w:val="00D05C36"/>
    <w:rsid w:val="00D05D30"/>
    <w:rsid w:val="00D05F22"/>
    <w:rsid w:val="00D05FE6"/>
    <w:rsid w:val="00D0699E"/>
    <w:rsid w:val="00D06EC6"/>
    <w:rsid w:val="00D07167"/>
    <w:rsid w:val="00D07883"/>
    <w:rsid w:val="00D07923"/>
    <w:rsid w:val="00D07CB9"/>
    <w:rsid w:val="00D07D6E"/>
    <w:rsid w:val="00D07E3C"/>
    <w:rsid w:val="00D10274"/>
    <w:rsid w:val="00D10370"/>
    <w:rsid w:val="00D103E2"/>
    <w:rsid w:val="00D10474"/>
    <w:rsid w:val="00D1056C"/>
    <w:rsid w:val="00D10978"/>
    <w:rsid w:val="00D109FC"/>
    <w:rsid w:val="00D10CD3"/>
    <w:rsid w:val="00D10EC8"/>
    <w:rsid w:val="00D10FDB"/>
    <w:rsid w:val="00D116DD"/>
    <w:rsid w:val="00D1193D"/>
    <w:rsid w:val="00D1197A"/>
    <w:rsid w:val="00D11DC8"/>
    <w:rsid w:val="00D11ECD"/>
    <w:rsid w:val="00D11FDF"/>
    <w:rsid w:val="00D12958"/>
    <w:rsid w:val="00D129E7"/>
    <w:rsid w:val="00D12B89"/>
    <w:rsid w:val="00D131D2"/>
    <w:rsid w:val="00D132E3"/>
    <w:rsid w:val="00D1368A"/>
    <w:rsid w:val="00D13A46"/>
    <w:rsid w:val="00D13FF0"/>
    <w:rsid w:val="00D14172"/>
    <w:rsid w:val="00D141AE"/>
    <w:rsid w:val="00D14269"/>
    <w:rsid w:val="00D1440A"/>
    <w:rsid w:val="00D1498B"/>
    <w:rsid w:val="00D149EC"/>
    <w:rsid w:val="00D14AE6"/>
    <w:rsid w:val="00D14F59"/>
    <w:rsid w:val="00D1501E"/>
    <w:rsid w:val="00D1533B"/>
    <w:rsid w:val="00D15886"/>
    <w:rsid w:val="00D15C8B"/>
    <w:rsid w:val="00D16116"/>
    <w:rsid w:val="00D161B2"/>
    <w:rsid w:val="00D1620B"/>
    <w:rsid w:val="00D16272"/>
    <w:rsid w:val="00D162FF"/>
    <w:rsid w:val="00D16C3B"/>
    <w:rsid w:val="00D16E94"/>
    <w:rsid w:val="00D16FF7"/>
    <w:rsid w:val="00D1714C"/>
    <w:rsid w:val="00D17356"/>
    <w:rsid w:val="00D1763E"/>
    <w:rsid w:val="00D17D54"/>
    <w:rsid w:val="00D17E41"/>
    <w:rsid w:val="00D2041E"/>
    <w:rsid w:val="00D2045B"/>
    <w:rsid w:val="00D20598"/>
    <w:rsid w:val="00D205E9"/>
    <w:rsid w:val="00D205F2"/>
    <w:rsid w:val="00D2070D"/>
    <w:rsid w:val="00D20ABD"/>
    <w:rsid w:val="00D20B50"/>
    <w:rsid w:val="00D20CF7"/>
    <w:rsid w:val="00D214B9"/>
    <w:rsid w:val="00D216D1"/>
    <w:rsid w:val="00D218FB"/>
    <w:rsid w:val="00D21EFE"/>
    <w:rsid w:val="00D2233C"/>
    <w:rsid w:val="00D22471"/>
    <w:rsid w:val="00D224C4"/>
    <w:rsid w:val="00D225E4"/>
    <w:rsid w:val="00D22747"/>
    <w:rsid w:val="00D2289E"/>
    <w:rsid w:val="00D22F4B"/>
    <w:rsid w:val="00D22F57"/>
    <w:rsid w:val="00D23346"/>
    <w:rsid w:val="00D2338A"/>
    <w:rsid w:val="00D23B53"/>
    <w:rsid w:val="00D24132"/>
    <w:rsid w:val="00D243CD"/>
    <w:rsid w:val="00D243EA"/>
    <w:rsid w:val="00D2450D"/>
    <w:rsid w:val="00D24618"/>
    <w:rsid w:val="00D25461"/>
    <w:rsid w:val="00D25601"/>
    <w:rsid w:val="00D25A1C"/>
    <w:rsid w:val="00D25A9F"/>
    <w:rsid w:val="00D25CE9"/>
    <w:rsid w:val="00D25CF3"/>
    <w:rsid w:val="00D25DDE"/>
    <w:rsid w:val="00D2635A"/>
    <w:rsid w:val="00D267C3"/>
    <w:rsid w:val="00D26BCD"/>
    <w:rsid w:val="00D26CA4"/>
    <w:rsid w:val="00D26D1C"/>
    <w:rsid w:val="00D26E65"/>
    <w:rsid w:val="00D275B5"/>
    <w:rsid w:val="00D27D0E"/>
    <w:rsid w:val="00D27D16"/>
    <w:rsid w:val="00D3032C"/>
    <w:rsid w:val="00D304A2"/>
    <w:rsid w:val="00D30684"/>
    <w:rsid w:val="00D3142B"/>
    <w:rsid w:val="00D3166F"/>
    <w:rsid w:val="00D31728"/>
    <w:rsid w:val="00D31733"/>
    <w:rsid w:val="00D318A7"/>
    <w:rsid w:val="00D31937"/>
    <w:rsid w:val="00D31A4A"/>
    <w:rsid w:val="00D31AA0"/>
    <w:rsid w:val="00D31ADF"/>
    <w:rsid w:val="00D31B0F"/>
    <w:rsid w:val="00D31CDA"/>
    <w:rsid w:val="00D31F64"/>
    <w:rsid w:val="00D320CC"/>
    <w:rsid w:val="00D32165"/>
    <w:rsid w:val="00D326AC"/>
    <w:rsid w:val="00D32991"/>
    <w:rsid w:val="00D32D9A"/>
    <w:rsid w:val="00D331FE"/>
    <w:rsid w:val="00D3324F"/>
    <w:rsid w:val="00D33428"/>
    <w:rsid w:val="00D334A1"/>
    <w:rsid w:val="00D33827"/>
    <w:rsid w:val="00D3384E"/>
    <w:rsid w:val="00D3388A"/>
    <w:rsid w:val="00D3392D"/>
    <w:rsid w:val="00D3398C"/>
    <w:rsid w:val="00D33B2F"/>
    <w:rsid w:val="00D33E5A"/>
    <w:rsid w:val="00D33F85"/>
    <w:rsid w:val="00D34202"/>
    <w:rsid w:val="00D342D7"/>
    <w:rsid w:val="00D34533"/>
    <w:rsid w:val="00D347F8"/>
    <w:rsid w:val="00D34F00"/>
    <w:rsid w:val="00D34F46"/>
    <w:rsid w:val="00D35410"/>
    <w:rsid w:val="00D35486"/>
    <w:rsid w:val="00D3556D"/>
    <w:rsid w:val="00D35983"/>
    <w:rsid w:val="00D35A99"/>
    <w:rsid w:val="00D35D83"/>
    <w:rsid w:val="00D36586"/>
    <w:rsid w:val="00D36A48"/>
    <w:rsid w:val="00D36FC4"/>
    <w:rsid w:val="00D3752F"/>
    <w:rsid w:val="00D378FA"/>
    <w:rsid w:val="00D37942"/>
    <w:rsid w:val="00D37B7F"/>
    <w:rsid w:val="00D37C28"/>
    <w:rsid w:val="00D400BE"/>
    <w:rsid w:val="00D406E5"/>
    <w:rsid w:val="00D40E41"/>
    <w:rsid w:val="00D40ED1"/>
    <w:rsid w:val="00D41191"/>
    <w:rsid w:val="00D41306"/>
    <w:rsid w:val="00D413F3"/>
    <w:rsid w:val="00D424FD"/>
    <w:rsid w:val="00D42605"/>
    <w:rsid w:val="00D4266D"/>
    <w:rsid w:val="00D42C57"/>
    <w:rsid w:val="00D4300E"/>
    <w:rsid w:val="00D431C7"/>
    <w:rsid w:val="00D43478"/>
    <w:rsid w:val="00D4355E"/>
    <w:rsid w:val="00D4360B"/>
    <w:rsid w:val="00D4382A"/>
    <w:rsid w:val="00D43887"/>
    <w:rsid w:val="00D43A29"/>
    <w:rsid w:val="00D43A37"/>
    <w:rsid w:val="00D44081"/>
    <w:rsid w:val="00D440C1"/>
    <w:rsid w:val="00D44594"/>
    <w:rsid w:val="00D446D3"/>
    <w:rsid w:val="00D4485F"/>
    <w:rsid w:val="00D448C4"/>
    <w:rsid w:val="00D44D26"/>
    <w:rsid w:val="00D4504B"/>
    <w:rsid w:val="00D4511B"/>
    <w:rsid w:val="00D45392"/>
    <w:rsid w:val="00D4546E"/>
    <w:rsid w:val="00D455D3"/>
    <w:rsid w:val="00D4569A"/>
    <w:rsid w:val="00D457F5"/>
    <w:rsid w:val="00D459F5"/>
    <w:rsid w:val="00D45C0A"/>
    <w:rsid w:val="00D46147"/>
    <w:rsid w:val="00D462FC"/>
    <w:rsid w:val="00D4645C"/>
    <w:rsid w:val="00D46754"/>
    <w:rsid w:val="00D46A03"/>
    <w:rsid w:val="00D471D3"/>
    <w:rsid w:val="00D479FE"/>
    <w:rsid w:val="00D47B65"/>
    <w:rsid w:val="00D5005D"/>
    <w:rsid w:val="00D50069"/>
    <w:rsid w:val="00D5089F"/>
    <w:rsid w:val="00D5093B"/>
    <w:rsid w:val="00D50A0A"/>
    <w:rsid w:val="00D50A83"/>
    <w:rsid w:val="00D50CA4"/>
    <w:rsid w:val="00D50D45"/>
    <w:rsid w:val="00D50E9C"/>
    <w:rsid w:val="00D5169E"/>
    <w:rsid w:val="00D518B2"/>
    <w:rsid w:val="00D51D93"/>
    <w:rsid w:val="00D52193"/>
    <w:rsid w:val="00D52433"/>
    <w:rsid w:val="00D526CD"/>
    <w:rsid w:val="00D52A65"/>
    <w:rsid w:val="00D52E3A"/>
    <w:rsid w:val="00D5318D"/>
    <w:rsid w:val="00D5323D"/>
    <w:rsid w:val="00D5334D"/>
    <w:rsid w:val="00D5341C"/>
    <w:rsid w:val="00D53439"/>
    <w:rsid w:val="00D53670"/>
    <w:rsid w:val="00D5373B"/>
    <w:rsid w:val="00D54017"/>
    <w:rsid w:val="00D540ED"/>
    <w:rsid w:val="00D54284"/>
    <w:rsid w:val="00D543EB"/>
    <w:rsid w:val="00D5444F"/>
    <w:rsid w:val="00D54C6C"/>
    <w:rsid w:val="00D55191"/>
    <w:rsid w:val="00D55420"/>
    <w:rsid w:val="00D556AA"/>
    <w:rsid w:val="00D55B0B"/>
    <w:rsid w:val="00D56080"/>
    <w:rsid w:val="00D567B1"/>
    <w:rsid w:val="00D56B7F"/>
    <w:rsid w:val="00D56D4A"/>
    <w:rsid w:val="00D56E44"/>
    <w:rsid w:val="00D56F5C"/>
    <w:rsid w:val="00D57301"/>
    <w:rsid w:val="00D5737E"/>
    <w:rsid w:val="00D57479"/>
    <w:rsid w:val="00D574BD"/>
    <w:rsid w:val="00D57CC1"/>
    <w:rsid w:val="00D57EF6"/>
    <w:rsid w:val="00D6012A"/>
    <w:rsid w:val="00D6038C"/>
    <w:rsid w:val="00D60537"/>
    <w:rsid w:val="00D605D3"/>
    <w:rsid w:val="00D606EB"/>
    <w:rsid w:val="00D60799"/>
    <w:rsid w:val="00D61E20"/>
    <w:rsid w:val="00D62069"/>
    <w:rsid w:val="00D62076"/>
    <w:rsid w:val="00D6233D"/>
    <w:rsid w:val="00D623C6"/>
    <w:rsid w:val="00D623CF"/>
    <w:rsid w:val="00D624B7"/>
    <w:rsid w:val="00D625B8"/>
    <w:rsid w:val="00D62795"/>
    <w:rsid w:val="00D62B74"/>
    <w:rsid w:val="00D62C31"/>
    <w:rsid w:val="00D62FF0"/>
    <w:rsid w:val="00D63244"/>
    <w:rsid w:val="00D632EF"/>
    <w:rsid w:val="00D634E1"/>
    <w:rsid w:val="00D63549"/>
    <w:rsid w:val="00D63678"/>
    <w:rsid w:val="00D6409A"/>
    <w:rsid w:val="00D646E3"/>
    <w:rsid w:val="00D6488F"/>
    <w:rsid w:val="00D64A98"/>
    <w:rsid w:val="00D64CFF"/>
    <w:rsid w:val="00D650A8"/>
    <w:rsid w:val="00D6568D"/>
    <w:rsid w:val="00D65997"/>
    <w:rsid w:val="00D65A10"/>
    <w:rsid w:val="00D65AF3"/>
    <w:rsid w:val="00D65FF0"/>
    <w:rsid w:val="00D666A3"/>
    <w:rsid w:val="00D66831"/>
    <w:rsid w:val="00D66BC1"/>
    <w:rsid w:val="00D670B4"/>
    <w:rsid w:val="00D670C6"/>
    <w:rsid w:val="00D675F1"/>
    <w:rsid w:val="00D67A89"/>
    <w:rsid w:val="00D67CDF"/>
    <w:rsid w:val="00D7068F"/>
    <w:rsid w:val="00D708A1"/>
    <w:rsid w:val="00D708C0"/>
    <w:rsid w:val="00D70F45"/>
    <w:rsid w:val="00D71183"/>
    <w:rsid w:val="00D71283"/>
    <w:rsid w:val="00D712EA"/>
    <w:rsid w:val="00D71307"/>
    <w:rsid w:val="00D7134D"/>
    <w:rsid w:val="00D71AEC"/>
    <w:rsid w:val="00D7279A"/>
    <w:rsid w:val="00D728CF"/>
    <w:rsid w:val="00D72AB7"/>
    <w:rsid w:val="00D72B35"/>
    <w:rsid w:val="00D73045"/>
    <w:rsid w:val="00D73134"/>
    <w:rsid w:val="00D732D8"/>
    <w:rsid w:val="00D73305"/>
    <w:rsid w:val="00D734F7"/>
    <w:rsid w:val="00D7366D"/>
    <w:rsid w:val="00D74512"/>
    <w:rsid w:val="00D74661"/>
    <w:rsid w:val="00D74911"/>
    <w:rsid w:val="00D74B9A"/>
    <w:rsid w:val="00D74C91"/>
    <w:rsid w:val="00D74D3C"/>
    <w:rsid w:val="00D75057"/>
    <w:rsid w:val="00D753EB"/>
    <w:rsid w:val="00D75AD0"/>
    <w:rsid w:val="00D75E55"/>
    <w:rsid w:val="00D75F6C"/>
    <w:rsid w:val="00D7613B"/>
    <w:rsid w:val="00D76484"/>
    <w:rsid w:val="00D76A38"/>
    <w:rsid w:val="00D76B20"/>
    <w:rsid w:val="00D772C5"/>
    <w:rsid w:val="00D774BA"/>
    <w:rsid w:val="00D774E8"/>
    <w:rsid w:val="00D77535"/>
    <w:rsid w:val="00D77815"/>
    <w:rsid w:val="00D77A99"/>
    <w:rsid w:val="00D77C65"/>
    <w:rsid w:val="00D77D5A"/>
    <w:rsid w:val="00D77E25"/>
    <w:rsid w:val="00D77E7A"/>
    <w:rsid w:val="00D803CF"/>
    <w:rsid w:val="00D806F1"/>
    <w:rsid w:val="00D809C7"/>
    <w:rsid w:val="00D80A9C"/>
    <w:rsid w:val="00D80BC0"/>
    <w:rsid w:val="00D80E64"/>
    <w:rsid w:val="00D810E5"/>
    <w:rsid w:val="00D8125D"/>
    <w:rsid w:val="00D815EF"/>
    <w:rsid w:val="00D81B41"/>
    <w:rsid w:val="00D82020"/>
    <w:rsid w:val="00D822A7"/>
    <w:rsid w:val="00D8244F"/>
    <w:rsid w:val="00D8248D"/>
    <w:rsid w:val="00D82535"/>
    <w:rsid w:val="00D828AF"/>
    <w:rsid w:val="00D828B4"/>
    <w:rsid w:val="00D8293C"/>
    <w:rsid w:val="00D829A3"/>
    <w:rsid w:val="00D82A73"/>
    <w:rsid w:val="00D8308A"/>
    <w:rsid w:val="00D83542"/>
    <w:rsid w:val="00D8357C"/>
    <w:rsid w:val="00D83655"/>
    <w:rsid w:val="00D836C2"/>
    <w:rsid w:val="00D8374B"/>
    <w:rsid w:val="00D8375E"/>
    <w:rsid w:val="00D837B9"/>
    <w:rsid w:val="00D83D68"/>
    <w:rsid w:val="00D83F9D"/>
    <w:rsid w:val="00D84533"/>
    <w:rsid w:val="00D84770"/>
    <w:rsid w:val="00D849BF"/>
    <w:rsid w:val="00D84BBC"/>
    <w:rsid w:val="00D84FE2"/>
    <w:rsid w:val="00D8500F"/>
    <w:rsid w:val="00D85157"/>
    <w:rsid w:val="00D8531D"/>
    <w:rsid w:val="00D85354"/>
    <w:rsid w:val="00D85AB5"/>
    <w:rsid w:val="00D85B2F"/>
    <w:rsid w:val="00D86A41"/>
    <w:rsid w:val="00D86E92"/>
    <w:rsid w:val="00D86F0E"/>
    <w:rsid w:val="00D8730B"/>
    <w:rsid w:val="00D87325"/>
    <w:rsid w:val="00D8738A"/>
    <w:rsid w:val="00D87477"/>
    <w:rsid w:val="00D87641"/>
    <w:rsid w:val="00D876A6"/>
    <w:rsid w:val="00D87AF1"/>
    <w:rsid w:val="00D87C28"/>
    <w:rsid w:val="00D87C66"/>
    <w:rsid w:val="00D87D7F"/>
    <w:rsid w:val="00D87E68"/>
    <w:rsid w:val="00D90153"/>
    <w:rsid w:val="00D902B8"/>
    <w:rsid w:val="00D9085A"/>
    <w:rsid w:val="00D90F58"/>
    <w:rsid w:val="00D91438"/>
    <w:rsid w:val="00D914BE"/>
    <w:rsid w:val="00D91968"/>
    <w:rsid w:val="00D91A99"/>
    <w:rsid w:val="00D91C39"/>
    <w:rsid w:val="00D91D82"/>
    <w:rsid w:val="00D91DAE"/>
    <w:rsid w:val="00D91E18"/>
    <w:rsid w:val="00D922C0"/>
    <w:rsid w:val="00D92616"/>
    <w:rsid w:val="00D928A0"/>
    <w:rsid w:val="00D92D53"/>
    <w:rsid w:val="00D93576"/>
    <w:rsid w:val="00D93D51"/>
    <w:rsid w:val="00D94093"/>
    <w:rsid w:val="00D941C2"/>
    <w:rsid w:val="00D9423B"/>
    <w:rsid w:val="00D9427C"/>
    <w:rsid w:val="00D94300"/>
    <w:rsid w:val="00D9455D"/>
    <w:rsid w:val="00D947A2"/>
    <w:rsid w:val="00D94CA8"/>
    <w:rsid w:val="00D94DEA"/>
    <w:rsid w:val="00D950A3"/>
    <w:rsid w:val="00D9512B"/>
    <w:rsid w:val="00D9572E"/>
    <w:rsid w:val="00D95949"/>
    <w:rsid w:val="00D95B68"/>
    <w:rsid w:val="00D95F13"/>
    <w:rsid w:val="00D95F27"/>
    <w:rsid w:val="00D96141"/>
    <w:rsid w:val="00D96443"/>
    <w:rsid w:val="00D9677B"/>
    <w:rsid w:val="00D96D86"/>
    <w:rsid w:val="00D96EA1"/>
    <w:rsid w:val="00D9712F"/>
    <w:rsid w:val="00D9738E"/>
    <w:rsid w:val="00D97574"/>
    <w:rsid w:val="00D977D2"/>
    <w:rsid w:val="00D97F60"/>
    <w:rsid w:val="00DA0421"/>
    <w:rsid w:val="00DA043A"/>
    <w:rsid w:val="00DA04A0"/>
    <w:rsid w:val="00DA09D4"/>
    <w:rsid w:val="00DA1697"/>
    <w:rsid w:val="00DA19BF"/>
    <w:rsid w:val="00DA1A73"/>
    <w:rsid w:val="00DA1BED"/>
    <w:rsid w:val="00DA212E"/>
    <w:rsid w:val="00DA2469"/>
    <w:rsid w:val="00DA251A"/>
    <w:rsid w:val="00DA2665"/>
    <w:rsid w:val="00DA2AF6"/>
    <w:rsid w:val="00DA2C3A"/>
    <w:rsid w:val="00DA2CFD"/>
    <w:rsid w:val="00DA3368"/>
    <w:rsid w:val="00DA3381"/>
    <w:rsid w:val="00DA34BF"/>
    <w:rsid w:val="00DA37F6"/>
    <w:rsid w:val="00DA388B"/>
    <w:rsid w:val="00DA3920"/>
    <w:rsid w:val="00DA3CED"/>
    <w:rsid w:val="00DA3D6C"/>
    <w:rsid w:val="00DA4279"/>
    <w:rsid w:val="00DA4466"/>
    <w:rsid w:val="00DA46E2"/>
    <w:rsid w:val="00DA4A26"/>
    <w:rsid w:val="00DA4C78"/>
    <w:rsid w:val="00DA4C9B"/>
    <w:rsid w:val="00DA56A1"/>
    <w:rsid w:val="00DA6390"/>
    <w:rsid w:val="00DA6394"/>
    <w:rsid w:val="00DA6491"/>
    <w:rsid w:val="00DA6494"/>
    <w:rsid w:val="00DA69EF"/>
    <w:rsid w:val="00DA7384"/>
    <w:rsid w:val="00DA7399"/>
    <w:rsid w:val="00DA757B"/>
    <w:rsid w:val="00DA7737"/>
    <w:rsid w:val="00DA776F"/>
    <w:rsid w:val="00DA78DF"/>
    <w:rsid w:val="00DA7BF8"/>
    <w:rsid w:val="00DA7CF2"/>
    <w:rsid w:val="00DA7E63"/>
    <w:rsid w:val="00DB006D"/>
    <w:rsid w:val="00DB031B"/>
    <w:rsid w:val="00DB05E2"/>
    <w:rsid w:val="00DB0805"/>
    <w:rsid w:val="00DB09FE"/>
    <w:rsid w:val="00DB0A85"/>
    <w:rsid w:val="00DB0D61"/>
    <w:rsid w:val="00DB1109"/>
    <w:rsid w:val="00DB11D6"/>
    <w:rsid w:val="00DB1227"/>
    <w:rsid w:val="00DB15E2"/>
    <w:rsid w:val="00DB15E5"/>
    <w:rsid w:val="00DB18DB"/>
    <w:rsid w:val="00DB190A"/>
    <w:rsid w:val="00DB1FBB"/>
    <w:rsid w:val="00DB2271"/>
    <w:rsid w:val="00DB28CB"/>
    <w:rsid w:val="00DB2A09"/>
    <w:rsid w:val="00DB2A14"/>
    <w:rsid w:val="00DB2BA9"/>
    <w:rsid w:val="00DB2D46"/>
    <w:rsid w:val="00DB2EF0"/>
    <w:rsid w:val="00DB310B"/>
    <w:rsid w:val="00DB31AF"/>
    <w:rsid w:val="00DB3282"/>
    <w:rsid w:val="00DB3335"/>
    <w:rsid w:val="00DB3404"/>
    <w:rsid w:val="00DB3BA9"/>
    <w:rsid w:val="00DB3E80"/>
    <w:rsid w:val="00DB4233"/>
    <w:rsid w:val="00DB44C6"/>
    <w:rsid w:val="00DB465D"/>
    <w:rsid w:val="00DB4D9B"/>
    <w:rsid w:val="00DB522C"/>
    <w:rsid w:val="00DB5792"/>
    <w:rsid w:val="00DB58E1"/>
    <w:rsid w:val="00DB5B98"/>
    <w:rsid w:val="00DB5F1E"/>
    <w:rsid w:val="00DB601B"/>
    <w:rsid w:val="00DB63FE"/>
    <w:rsid w:val="00DB6496"/>
    <w:rsid w:val="00DB66BD"/>
    <w:rsid w:val="00DB68A7"/>
    <w:rsid w:val="00DB68FE"/>
    <w:rsid w:val="00DB6B98"/>
    <w:rsid w:val="00DB6D96"/>
    <w:rsid w:val="00DB7019"/>
    <w:rsid w:val="00DB79F6"/>
    <w:rsid w:val="00DB7CCF"/>
    <w:rsid w:val="00DB7D0F"/>
    <w:rsid w:val="00DB7F89"/>
    <w:rsid w:val="00DC008E"/>
    <w:rsid w:val="00DC13A6"/>
    <w:rsid w:val="00DC15A4"/>
    <w:rsid w:val="00DC15EA"/>
    <w:rsid w:val="00DC186F"/>
    <w:rsid w:val="00DC1E78"/>
    <w:rsid w:val="00DC228C"/>
    <w:rsid w:val="00DC246F"/>
    <w:rsid w:val="00DC2A21"/>
    <w:rsid w:val="00DC2CCD"/>
    <w:rsid w:val="00DC2D5F"/>
    <w:rsid w:val="00DC2E52"/>
    <w:rsid w:val="00DC2ED4"/>
    <w:rsid w:val="00DC2F7C"/>
    <w:rsid w:val="00DC376B"/>
    <w:rsid w:val="00DC3A0C"/>
    <w:rsid w:val="00DC3D34"/>
    <w:rsid w:val="00DC44BA"/>
    <w:rsid w:val="00DC4CA7"/>
    <w:rsid w:val="00DC4CE9"/>
    <w:rsid w:val="00DC54D1"/>
    <w:rsid w:val="00DC5C66"/>
    <w:rsid w:val="00DC61BD"/>
    <w:rsid w:val="00DC6233"/>
    <w:rsid w:val="00DC62CB"/>
    <w:rsid w:val="00DC6394"/>
    <w:rsid w:val="00DC66FE"/>
    <w:rsid w:val="00DC683E"/>
    <w:rsid w:val="00DC6A5F"/>
    <w:rsid w:val="00DC6AA6"/>
    <w:rsid w:val="00DC6D9E"/>
    <w:rsid w:val="00DC6FFE"/>
    <w:rsid w:val="00DC7352"/>
    <w:rsid w:val="00DC7594"/>
    <w:rsid w:val="00DC75D2"/>
    <w:rsid w:val="00DC7992"/>
    <w:rsid w:val="00DC7A53"/>
    <w:rsid w:val="00DC7D1E"/>
    <w:rsid w:val="00DC7D9B"/>
    <w:rsid w:val="00DC7D9E"/>
    <w:rsid w:val="00DD057A"/>
    <w:rsid w:val="00DD0904"/>
    <w:rsid w:val="00DD0956"/>
    <w:rsid w:val="00DD09C6"/>
    <w:rsid w:val="00DD0E94"/>
    <w:rsid w:val="00DD1489"/>
    <w:rsid w:val="00DD1936"/>
    <w:rsid w:val="00DD1A13"/>
    <w:rsid w:val="00DD1D4D"/>
    <w:rsid w:val="00DD1DF8"/>
    <w:rsid w:val="00DD1F15"/>
    <w:rsid w:val="00DD23CD"/>
    <w:rsid w:val="00DD2807"/>
    <w:rsid w:val="00DD2922"/>
    <w:rsid w:val="00DD296E"/>
    <w:rsid w:val="00DD2C83"/>
    <w:rsid w:val="00DD3270"/>
    <w:rsid w:val="00DD3B7E"/>
    <w:rsid w:val="00DD3C36"/>
    <w:rsid w:val="00DD3D70"/>
    <w:rsid w:val="00DD3D81"/>
    <w:rsid w:val="00DD415C"/>
    <w:rsid w:val="00DD4274"/>
    <w:rsid w:val="00DD48FD"/>
    <w:rsid w:val="00DD4932"/>
    <w:rsid w:val="00DD4BAB"/>
    <w:rsid w:val="00DD4F8D"/>
    <w:rsid w:val="00DD58ED"/>
    <w:rsid w:val="00DD5D7F"/>
    <w:rsid w:val="00DD5FE0"/>
    <w:rsid w:val="00DD6160"/>
    <w:rsid w:val="00DD61EE"/>
    <w:rsid w:val="00DD6353"/>
    <w:rsid w:val="00DD6483"/>
    <w:rsid w:val="00DD664A"/>
    <w:rsid w:val="00DD66AD"/>
    <w:rsid w:val="00DD6B66"/>
    <w:rsid w:val="00DD6BFA"/>
    <w:rsid w:val="00DD6C8F"/>
    <w:rsid w:val="00DD6D83"/>
    <w:rsid w:val="00DD6FB0"/>
    <w:rsid w:val="00DD7109"/>
    <w:rsid w:val="00DD74E9"/>
    <w:rsid w:val="00DD7663"/>
    <w:rsid w:val="00DE01E3"/>
    <w:rsid w:val="00DE0361"/>
    <w:rsid w:val="00DE03E6"/>
    <w:rsid w:val="00DE0733"/>
    <w:rsid w:val="00DE0B1D"/>
    <w:rsid w:val="00DE0BE4"/>
    <w:rsid w:val="00DE0E8D"/>
    <w:rsid w:val="00DE115B"/>
    <w:rsid w:val="00DE1691"/>
    <w:rsid w:val="00DE18AA"/>
    <w:rsid w:val="00DE1916"/>
    <w:rsid w:val="00DE1DF7"/>
    <w:rsid w:val="00DE1F6E"/>
    <w:rsid w:val="00DE2B28"/>
    <w:rsid w:val="00DE2B3A"/>
    <w:rsid w:val="00DE2CB0"/>
    <w:rsid w:val="00DE30D5"/>
    <w:rsid w:val="00DE3677"/>
    <w:rsid w:val="00DE377C"/>
    <w:rsid w:val="00DE3998"/>
    <w:rsid w:val="00DE3A42"/>
    <w:rsid w:val="00DE3AEF"/>
    <w:rsid w:val="00DE43E4"/>
    <w:rsid w:val="00DE49EC"/>
    <w:rsid w:val="00DE4BCA"/>
    <w:rsid w:val="00DE4DEE"/>
    <w:rsid w:val="00DE4DEF"/>
    <w:rsid w:val="00DE5644"/>
    <w:rsid w:val="00DE58DE"/>
    <w:rsid w:val="00DE5A8D"/>
    <w:rsid w:val="00DE5B21"/>
    <w:rsid w:val="00DE5B58"/>
    <w:rsid w:val="00DE5DEB"/>
    <w:rsid w:val="00DE5E4C"/>
    <w:rsid w:val="00DE6143"/>
    <w:rsid w:val="00DE61BA"/>
    <w:rsid w:val="00DE6412"/>
    <w:rsid w:val="00DE6626"/>
    <w:rsid w:val="00DE6725"/>
    <w:rsid w:val="00DE6822"/>
    <w:rsid w:val="00DE6CF0"/>
    <w:rsid w:val="00DE7094"/>
    <w:rsid w:val="00DE72D8"/>
    <w:rsid w:val="00DE76C9"/>
    <w:rsid w:val="00DE7764"/>
    <w:rsid w:val="00DE7CD3"/>
    <w:rsid w:val="00DE7CDC"/>
    <w:rsid w:val="00DE7D51"/>
    <w:rsid w:val="00DF014C"/>
    <w:rsid w:val="00DF0229"/>
    <w:rsid w:val="00DF0393"/>
    <w:rsid w:val="00DF06CC"/>
    <w:rsid w:val="00DF0B20"/>
    <w:rsid w:val="00DF0C33"/>
    <w:rsid w:val="00DF13AC"/>
    <w:rsid w:val="00DF13E6"/>
    <w:rsid w:val="00DF158A"/>
    <w:rsid w:val="00DF1593"/>
    <w:rsid w:val="00DF163E"/>
    <w:rsid w:val="00DF1E63"/>
    <w:rsid w:val="00DF1EB6"/>
    <w:rsid w:val="00DF20AA"/>
    <w:rsid w:val="00DF20E9"/>
    <w:rsid w:val="00DF24BB"/>
    <w:rsid w:val="00DF2806"/>
    <w:rsid w:val="00DF28B3"/>
    <w:rsid w:val="00DF2A9B"/>
    <w:rsid w:val="00DF2FAF"/>
    <w:rsid w:val="00DF35FE"/>
    <w:rsid w:val="00DF3718"/>
    <w:rsid w:val="00DF3B87"/>
    <w:rsid w:val="00DF3FCF"/>
    <w:rsid w:val="00DF4974"/>
    <w:rsid w:val="00DF4F95"/>
    <w:rsid w:val="00DF4FB1"/>
    <w:rsid w:val="00DF506F"/>
    <w:rsid w:val="00DF5184"/>
    <w:rsid w:val="00DF553F"/>
    <w:rsid w:val="00DF57D0"/>
    <w:rsid w:val="00DF5885"/>
    <w:rsid w:val="00DF5910"/>
    <w:rsid w:val="00DF5A2A"/>
    <w:rsid w:val="00DF5C71"/>
    <w:rsid w:val="00DF5F7A"/>
    <w:rsid w:val="00DF62C9"/>
    <w:rsid w:val="00DF6456"/>
    <w:rsid w:val="00DF6613"/>
    <w:rsid w:val="00DF6887"/>
    <w:rsid w:val="00DF6AB1"/>
    <w:rsid w:val="00DF6E57"/>
    <w:rsid w:val="00DF6E9D"/>
    <w:rsid w:val="00DF705D"/>
    <w:rsid w:val="00DF70FE"/>
    <w:rsid w:val="00DF7172"/>
    <w:rsid w:val="00DF723D"/>
    <w:rsid w:val="00DF7334"/>
    <w:rsid w:val="00DF74EB"/>
    <w:rsid w:val="00DF78E0"/>
    <w:rsid w:val="00DF7AC3"/>
    <w:rsid w:val="00DF7D00"/>
    <w:rsid w:val="00DFB24C"/>
    <w:rsid w:val="00E00019"/>
    <w:rsid w:val="00E0066F"/>
    <w:rsid w:val="00E009E4"/>
    <w:rsid w:val="00E00A56"/>
    <w:rsid w:val="00E00CB9"/>
    <w:rsid w:val="00E00D19"/>
    <w:rsid w:val="00E00F69"/>
    <w:rsid w:val="00E01518"/>
    <w:rsid w:val="00E01CC5"/>
    <w:rsid w:val="00E01D43"/>
    <w:rsid w:val="00E01E99"/>
    <w:rsid w:val="00E025BC"/>
    <w:rsid w:val="00E026F8"/>
    <w:rsid w:val="00E02B63"/>
    <w:rsid w:val="00E02C4D"/>
    <w:rsid w:val="00E03058"/>
    <w:rsid w:val="00E0391F"/>
    <w:rsid w:val="00E03FE8"/>
    <w:rsid w:val="00E043C9"/>
    <w:rsid w:val="00E045A7"/>
    <w:rsid w:val="00E04775"/>
    <w:rsid w:val="00E04F06"/>
    <w:rsid w:val="00E0500D"/>
    <w:rsid w:val="00E05091"/>
    <w:rsid w:val="00E0547D"/>
    <w:rsid w:val="00E056B5"/>
    <w:rsid w:val="00E05A74"/>
    <w:rsid w:val="00E05BE0"/>
    <w:rsid w:val="00E05D80"/>
    <w:rsid w:val="00E05D9E"/>
    <w:rsid w:val="00E05FDF"/>
    <w:rsid w:val="00E0619A"/>
    <w:rsid w:val="00E06460"/>
    <w:rsid w:val="00E0655D"/>
    <w:rsid w:val="00E06793"/>
    <w:rsid w:val="00E06822"/>
    <w:rsid w:val="00E06FA5"/>
    <w:rsid w:val="00E0700E"/>
    <w:rsid w:val="00E07168"/>
    <w:rsid w:val="00E07183"/>
    <w:rsid w:val="00E0718E"/>
    <w:rsid w:val="00E07361"/>
    <w:rsid w:val="00E0739B"/>
    <w:rsid w:val="00E07549"/>
    <w:rsid w:val="00E07C8F"/>
    <w:rsid w:val="00E07F8F"/>
    <w:rsid w:val="00E10168"/>
    <w:rsid w:val="00E10233"/>
    <w:rsid w:val="00E102C0"/>
    <w:rsid w:val="00E1043B"/>
    <w:rsid w:val="00E106EF"/>
    <w:rsid w:val="00E1096E"/>
    <w:rsid w:val="00E111F7"/>
    <w:rsid w:val="00E1128E"/>
    <w:rsid w:val="00E112AC"/>
    <w:rsid w:val="00E117B1"/>
    <w:rsid w:val="00E124A2"/>
    <w:rsid w:val="00E128F4"/>
    <w:rsid w:val="00E12CD2"/>
    <w:rsid w:val="00E12D5F"/>
    <w:rsid w:val="00E12E11"/>
    <w:rsid w:val="00E131F9"/>
    <w:rsid w:val="00E13835"/>
    <w:rsid w:val="00E13949"/>
    <w:rsid w:val="00E13A21"/>
    <w:rsid w:val="00E13FF3"/>
    <w:rsid w:val="00E1411C"/>
    <w:rsid w:val="00E142D3"/>
    <w:rsid w:val="00E14310"/>
    <w:rsid w:val="00E14350"/>
    <w:rsid w:val="00E14380"/>
    <w:rsid w:val="00E1439C"/>
    <w:rsid w:val="00E143A2"/>
    <w:rsid w:val="00E143BF"/>
    <w:rsid w:val="00E1465B"/>
    <w:rsid w:val="00E1484A"/>
    <w:rsid w:val="00E14A1F"/>
    <w:rsid w:val="00E14AF2"/>
    <w:rsid w:val="00E14B1D"/>
    <w:rsid w:val="00E14CB3"/>
    <w:rsid w:val="00E151B1"/>
    <w:rsid w:val="00E1554F"/>
    <w:rsid w:val="00E155AD"/>
    <w:rsid w:val="00E15BAF"/>
    <w:rsid w:val="00E15D70"/>
    <w:rsid w:val="00E16277"/>
    <w:rsid w:val="00E16539"/>
    <w:rsid w:val="00E16981"/>
    <w:rsid w:val="00E174F9"/>
    <w:rsid w:val="00E17682"/>
    <w:rsid w:val="00E176FD"/>
    <w:rsid w:val="00E17E36"/>
    <w:rsid w:val="00E17FA9"/>
    <w:rsid w:val="00E211D0"/>
    <w:rsid w:val="00E216C1"/>
    <w:rsid w:val="00E219AD"/>
    <w:rsid w:val="00E21C80"/>
    <w:rsid w:val="00E21FD7"/>
    <w:rsid w:val="00E22070"/>
    <w:rsid w:val="00E224A7"/>
    <w:rsid w:val="00E225D7"/>
    <w:rsid w:val="00E226F3"/>
    <w:rsid w:val="00E22940"/>
    <w:rsid w:val="00E22998"/>
    <w:rsid w:val="00E229BC"/>
    <w:rsid w:val="00E22DC4"/>
    <w:rsid w:val="00E22ED3"/>
    <w:rsid w:val="00E22F33"/>
    <w:rsid w:val="00E231DC"/>
    <w:rsid w:val="00E2360D"/>
    <w:rsid w:val="00E236F1"/>
    <w:rsid w:val="00E23912"/>
    <w:rsid w:val="00E2396C"/>
    <w:rsid w:val="00E23B43"/>
    <w:rsid w:val="00E23F78"/>
    <w:rsid w:val="00E2402B"/>
    <w:rsid w:val="00E2409D"/>
    <w:rsid w:val="00E242BE"/>
    <w:rsid w:val="00E244BB"/>
    <w:rsid w:val="00E24520"/>
    <w:rsid w:val="00E24528"/>
    <w:rsid w:val="00E2496D"/>
    <w:rsid w:val="00E24E2A"/>
    <w:rsid w:val="00E25504"/>
    <w:rsid w:val="00E25628"/>
    <w:rsid w:val="00E256BC"/>
    <w:rsid w:val="00E25E74"/>
    <w:rsid w:val="00E25EEE"/>
    <w:rsid w:val="00E25FE9"/>
    <w:rsid w:val="00E261D3"/>
    <w:rsid w:val="00E26348"/>
    <w:rsid w:val="00E26447"/>
    <w:rsid w:val="00E264AA"/>
    <w:rsid w:val="00E2663F"/>
    <w:rsid w:val="00E2670F"/>
    <w:rsid w:val="00E268E5"/>
    <w:rsid w:val="00E2692B"/>
    <w:rsid w:val="00E2696E"/>
    <w:rsid w:val="00E26B83"/>
    <w:rsid w:val="00E26BA0"/>
    <w:rsid w:val="00E26C3D"/>
    <w:rsid w:val="00E26CB5"/>
    <w:rsid w:val="00E26E58"/>
    <w:rsid w:val="00E2773E"/>
    <w:rsid w:val="00E27C8C"/>
    <w:rsid w:val="00E27CE3"/>
    <w:rsid w:val="00E27D3C"/>
    <w:rsid w:val="00E27DA1"/>
    <w:rsid w:val="00E27EAC"/>
    <w:rsid w:val="00E302BF"/>
    <w:rsid w:val="00E30491"/>
    <w:rsid w:val="00E30A0E"/>
    <w:rsid w:val="00E30A36"/>
    <w:rsid w:val="00E30BBD"/>
    <w:rsid w:val="00E30EA9"/>
    <w:rsid w:val="00E3154F"/>
    <w:rsid w:val="00E31883"/>
    <w:rsid w:val="00E322E4"/>
    <w:rsid w:val="00E32344"/>
    <w:rsid w:val="00E32675"/>
    <w:rsid w:val="00E32AF3"/>
    <w:rsid w:val="00E33115"/>
    <w:rsid w:val="00E3331B"/>
    <w:rsid w:val="00E333DE"/>
    <w:rsid w:val="00E3346C"/>
    <w:rsid w:val="00E33D4E"/>
    <w:rsid w:val="00E342E5"/>
    <w:rsid w:val="00E3436E"/>
    <w:rsid w:val="00E345C9"/>
    <w:rsid w:val="00E3489B"/>
    <w:rsid w:val="00E3490C"/>
    <w:rsid w:val="00E34F1C"/>
    <w:rsid w:val="00E34FF3"/>
    <w:rsid w:val="00E35161"/>
    <w:rsid w:val="00E35486"/>
    <w:rsid w:val="00E35A7A"/>
    <w:rsid w:val="00E35AA1"/>
    <w:rsid w:val="00E36078"/>
    <w:rsid w:val="00E36C4C"/>
    <w:rsid w:val="00E36EBB"/>
    <w:rsid w:val="00E376D6"/>
    <w:rsid w:val="00E377FD"/>
    <w:rsid w:val="00E37821"/>
    <w:rsid w:val="00E3798D"/>
    <w:rsid w:val="00E37A0E"/>
    <w:rsid w:val="00E37B01"/>
    <w:rsid w:val="00E4094B"/>
    <w:rsid w:val="00E40AFC"/>
    <w:rsid w:val="00E40B18"/>
    <w:rsid w:val="00E40D8A"/>
    <w:rsid w:val="00E40F99"/>
    <w:rsid w:val="00E410A1"/>
    <w:rsid w:val="00E4137A"/>
    <w:rsid w:val="00E413F4"/>
    <w:rsid w:val="00E41555"/>
    <w:rsid w:val="00E41621"/>
    <w:rsid w:val="00E418BC"/>
    <w:rsid w:val="00E41AD4"/>
    <w:rsid w:val="00E41C66"/>
    <w:rsid w:val="00E41E2E"/>
    <w:rsid w:val="00E41F8A"/>
    <w:rsid w:val="00E41FB9"/>
    <w:rsid w:val="00E42177"/>
    <w:rsid w:val="00E425C1"/>
    <w:rsid w:val="00E42705"/>
    <w:rsid w:val="00E42748"/>
    <w:rsid w:val="00E42917"/>
    <w:rsid w:val="00E42945"/>
    <w:rsid w:val="00E42A78"/>
    <w:rsid w:val="00E43086"/>
    <w:rsid w:val="00E43433"/>
    <w:rsid w:val="00E43EBA"/>
    <w:rsid w:val="00E451A5"/>
    <w:rsid w:val="00E455AB"/>
    <w:rsid w:val="00E45771"/>
    <w:rsid w:val="00E45A70"/>
    <w:rsid w:val="00E45B9C"/>
    <w:rsid w:val="00E45C25"/>
    <w:rsid w:val="00E45C85"/>
    <w:rsid w:val="00E45DD2"/>
    <w:rsid w:val="00E461B0"/>
    <w:rsid w:val="00E4624D"/>
    <w:rsid w:val="00E4643D"/>
    <w:rsid w:val="00E4689D"/>
    <w:rsid w:val="00E46ACB"/>
    <w:rsid w:val="00E4705D"/>
    <w:rsid w:val="00E47469"/>
    <w:rsid w:val="00E4750C"/>
    <w:rsid w:val="00E47752"/>
    <w:rsid w:val="00E477A8"/>
    <w:rsid w:val="00E479A7"/>
    <w:rsid w:val="00E47AA4"/>
    <w:rsid w:val="00E47B5B"/>
    <w:rsid w:val="00E47EDD"/>
    <w:rsid w:val="00E50323"/>
    <w:rsid w:val="00E50467"/>
    <w:rsid w:val="00E50496"/>
    <w:rsid w:val="00E504AF"/>
    <w:rsid w:val="00E50850"/>
    <w:rsid w:val="00E50BDC"/>
    <w:rsid w:val="00E50F30"/>
    <w:rsid w:val="00E51248"/>
    <w:rsid w:val="00E51AD5"/>
    <w:rsid w:val="00E51ADC"/>
    <w:rsid w:val="00E5255D"/>
    <w:rsid w:val="00E52600"/>
    <w:rsid w:val="00E52CCD"/>
    <w:rsid w:val="00E52D38"/>
    <w:rsid w:val="00E52EE1"/>
    <w:rsid w:val="00E52F55"/>
    <w:rsid w:val="00E530C6"/>
    <w:rsid w:val="00E5382A"/>
    <w:rsid w:val="00E53886"/>
    <w:rsid w:val="00E53AAB"/>
    <w:rsid w:val="00E53DA3"/>
    <w:rsid w:val="00E53E26"/>
    <w:rsid w:val="00E53E28"/>
    <w:rsid w:val="00E53EE9"/>
    <w:rsid w:val="00E5436F"/>
    <w:rsid w:val="00E547AD"/>
    <w:rsid w:val="00E54C27"/>
    <w:rsid w:val="00E54DC3"/>
    <w:rsid w:val="00E55274"/>
    <w:rsid w:val="00E555C4"/>
    <w:rsid w:val="00E5587D"/>
    <w:rsid w:val="00E558FC"/>
    <w:rsid w:val="00E55D03"/>
    <w:rsid w:val="00E55FA6"/>
    <w:rsid w:val="00E564C4"/>
    <w:rsid w:val="00E57117"/>
    <w:rsid w:val="00E57286"/>
    <w:rsid w:val="00E572DC"/>
    <w:rsid w:val="00E5787A"/>
    <w:rsid w:val="00E57AAF"/>
    <w:rsid w:val="00E57B4E"/>
    <w:rsid w:val="00E57EA6"/>
    <w:rsid w:val="00E605BE"/>
    <w:rsid w:val="00E60B6A"/>
    <w:rsid w:val="00E60DF5"/>
    <w:rsid w:val="00E60E2D"/>
    <w:rsid w:val="00E61356"/>
    <w:rsid w:val="00E61648"/>
    <w:rsid w:val="00E61B2C"/>
    <w:rsid w:val="00E62011"/>
    <w:rsid w:val="00E62081"/>
    <w:rsid w:val="00E620E5"/>
    <w:rsid w:val="00E622FC"/>
    <w:rsid w:val="00E624CC"/>
    <w:rsid w:val="00E62A30"/>
    <w:rsid w:val="00E62B90"/>
    <w:rsid w:val="00E62BE7"/>
    <w:rsid w:val="00E62C20"/>
    <w:rsid w:val="00E633B0"/>
    <w:rsid w:val="00E635D6"/>
    <w:rsid w:val="00E635EB"/>
    <w:rsid w:val="00E63723"/>
    <w:rsid w:val="00E63A63"/>
    <w:rsid w:val="00E63BC5"/>
    <w:rsid w:val="00E63E06"/>
    <w:rsid w:val="00E645D5"/>
    <w:rsid w:val="00E646DF"/>
    <w:rsid w:val="00E64816"/>
    <w:rsid w:val="00E648A1"/>
    <w:rsid w:val="00E6491E"/>
    <w:rsid w:val="00E64D5E"/>
    <w:rsid w:val="00E6513D"/>
    <w:rsid w:val="00E65213"/>
    <w:rsid w:val="00E65A13"/>
    <w:rsid w:val="00E66096"/>
    <w:rsid w:val="00E660C9"/>
    <w:rsid w:val="00E661D6"/>
    <w:rsid w:val="00E6633A"/>
    <w:rsid w:val="00E66471"/>
    <w:rsid w:val="00E66653"/>
    <w:rsid w:val="00E667C7"/>
    <w:rsid w:val="00E668E5"/>
    <w:rsid w:val="00E66CFA"/>
    <w:rsid w:val="00E66E0C"/>
    <w:rsid w:val="00E66EB7"/>
    <w:rsid w:val="00E66EF2"/>
    <w:rsid w:val="00E66FDA"/>
    <w:rsid w:val="00E67064"/>
    <w:rsid w:val="00E67471"/>
    <w:rsid w:val="00E67506"/>
    <w:rsid w:val="00E676E4"/>
    <w:rsid w:val="00E67EC0"/>
    <w:rsid w:val="00E67F20"/>
    <w:rsid w:val="00E67F22"/>
    <w:rsid w:val="00E70327"/>
    <w:rsid w:val="00E70442"/>
    <w:rsid w:val="00E7084A"/>
    <w:rsid w:val="00E70889"/>
    <w:rsid w:val="00E70B8E"/>
    <w:rsid w:val="00E70B90"/>
    <w:rsid w:val="00E70C8F"/>
    <w:rsid w:val="00E712D6"/>
    <w:rsid w:val="00E71782"/>
    <w:rsid w:val="00E719DF"/>
    <w:rsid w:val="00E71C48"/>
    <w:rsid w:val="00E71ED0"/>
    <w:rsid w:val="00E7200E"/>
    <w:rsid w:val="00E72185"/>
    <w:rsid w:val="00E723F8"/>
    <w:rsid w:val="00E7253C"/>
    <w:rsid w:val="00E72E13"/>
    <w:rsid w:val="00E72EA0"/>
    <w:rsid w:val="00E73353"/>
    <w:rsid w:val="00E733A3"/>
    <w:rsid w:val="00E73928"/>
    <w:rsid w:val="00E73CBF"/>
    <w:rsid w:val="00E73FB3"/>
    <w:rsid w:val="00E742CE"/>
    <w:rsid w:val="00E74387"/>
    <w:rsid w:val="00E74414"/>
    <w:rsid w:val="00E74628"/>
    <w:rsid w:val="00E746A8"/>
    <w:rsid w:val="00E748E4"/>
    <w:rsid w:val="00E74BAA"/>
    <w:rsid w:val="00E755DC"/>
    <w:rsid w:val="00E7573A"/>
    <w:rsid w:val="00E757ED"/>
    <w:rsid w:val="00E7611A"/>
    <w:rsid w:val="00E7682B"/>
    <w:rsid w:val="00E768D2"/>
    <w:rsid w:val="00E76A3D"/>
    <w:rsid w:val="00E76E1B"/>
    <w:rsid w:val="00E76E6E"/>
    <w:rsid w:val="00E77506"/>
    <w:rsid w:val="00E775E2"/>
    <w:rsid w:val="00E77630"/>
    <w:rsid w:val="00E77704"/>
    <w:rsid w:val="00E7796D"/>
    <w:rsid w:val="00E77D08"/>
    <w:rsid w:val="00E803AA"/>
    <w:rsid w:val="00E80515"/>
    <w:rsid w:val="00E80990"/>
    <w:rsid w:val="00E80F10"/>
    <w:rsid w:val="00E81062"/>
    <w:rsid w:val="00E81302"/>
    <w:rsid w:val="00E8136B"/>
    <w:rsid w:val="00E814DE"/>
    <w:rsid w:val="00E81567"/>
    <w:rsid w:val="00E815B4"/>
    <w:rsid w:val="00E81716"/>
    <w:rsid w:val="00E818BA"/>
    <w:rsid w:val="00E81C07"/>
    <w:rsid w:val="00E81C61"/>
    <w:rsid w:val="00E81E44"/>
    <w:rsid w:val="00E821CF"/>
    <w:rsid w:val="00E821EE"/>
    <w:rsid w:val="00E824CB"/>
    <w:rsid w:val="00E82795"/>
    <w:rsid w:val="00E828BA"/>
    <w:rsid w:val="00E82B21"/>
    <w:rsid w:val="00E82D1F"/>
    <w:rsid w:val="00E830A9"/>
    <w:rsid w:val="00E831B1"/>
    <w:rsid w:val="00E834F0"/>
    <w:rsid w:val="00E839F0"/>
    <w:rsid w:val="00E83DD9"/>
    <w:rsid w:val="00E83E12"/>
    <w:rsid w:val="00E8426F"/>
    <w:rsid w:val="00E843C2"/>
    <w:rsid w:val="00E846C5"/>
    <w:rsid w:val="00E849CF"/>
    <w:rsid w:val="00E84E0E"/>
    <w:rsid w:val="00E851E8"/>
    <w:rsid w:val="00E852AA"/>
    <w:rsid w:val="00E85550"/>
    <w:rsid w:val="00E85C3C"/>
    <w:rsid w:val="00E86195"/>
    <w:rsid w:val="00E8626E"/>
    <w:rsid w:val="00E862D7"/>
    <w:rsid w:val="00E86397"/>
    <w:rsid w:val="00E86510"/>
    <w:rsid w:val="00E86D15"/>
    <w:rsid w:val="00E86FB8"/>
    <w:rsid w:val="00E87102"/>
    <w:rsid w:val="00E871CB"/>
    <w:rsid w:val="00E87440"/>
    <w:rsid w:val="00E8778A"/>
    <w:rsid w:val="00E90270"/>
    <w:rsid w:val="00E90332"/>
    <w:rsid w:val="00E9045A"/>
    <w:rsid w:val="00E90A11"/>
    <w:rsid w:val="00E90BF9"/>
    <w:rsid w:val="00E91448"/>
    <w:rsid w:val="00E9152B"/>
    <w:rsid w:val="00E91610"/>
    <w:rsid w:val="00E916A2"/>
    <w:rsid w:val="00E91E6D"/>
    <w:rsid w:val="00E92059"/>
    <w:rsid w:val="00E92166"/>
    <w:rsid w:val="00E92256"/>
    <w:rsid w:val="00E92679"/>
    <w:rsid w:val="00E92FAB"/>
    <w:rsid w:val="00E93071"/>
    <w:rsid w:val="00E938A0"/>
    <w:rsid w:val="00E93AA1"/>
    <w:rsid w:val="00E93DE3"/>
    <w:rsid w:val="00E9402E"/>
    <w:rsid w:val="00E9429C"/>
    <w:rsid w:val="00E944AC"/>
    <w:rsid w:val="00E94BF5"/>
    <w:rsid w:val="00E94E23"/>
    <w:rsid w:val="00E94E49"/>
    <w:rsid w:val="00E94FF2"/>
    <w:rsid w:val="00E95095"/>
    <w:rsid w:val="00E952D5"/>
    <w:rsid w:val="00E95574"/>
    <w:rsid w:val="00E95868"/>
    <w:rsid w:val="00E9593E"/>
    <w:rsid w:val="00E95A1C"/>
    <w:rsid w:val="00E95B5F"/>
    <w:rsid w:val="00E9631A"/>
    <w:rsid w:val="00E96358"/>
    <w:rsid w:val="00E96475"/>
    <w:rsid w:val="00E964D1"/>
    <w:rsid w:val="00E96590"/>
    <w:rsid w:val="00E9675E"/>
    <w:rsid w:val="00E96952"/>
    <w:rsid w:val="00E9699A"/>
    <w:rsid w:val="00E97383"/>
    <w:rsid w:val="00E974AF"/>
    <w:rsid w:val="00E977D5"/>
    <w:rsid w:val="00E97A85"/>
    <w:rsid w:val="00E97C61"/>
    <w:rsid w:val="00E97E2C"/>
    <w:rsid w:val="00E97E6A"/>
    <w:rsid w:val="00EA0373"/>
    <w:rsid w:val="00EA0481"/>
    <w:rsid w:val="00EA07B7"/>
    <w:rsid w:val="00EA0BD9"/>
    <w:rsid w:val="00EA0CF1"/>
    <w:rsid w:val="00EA0D8D"/>
    <w:rsid w:val="00EA0E2A"/>
    <w:rsid w:val="00EA17CF"/>
    <w:rsid w:val="00EA202A"/>
    <w:rsid w:val="00EA28A1"/>
    <w:rsid w:val="00EA2CCE"/>
    <w:rsid w:val="00EA2DC4"/>
    <w:rsid w:val="00EA2EF6"/>
    <w:rsid w:val="00EA30AF"/>
    <w:rsid w:val="00EA380E"/>
    <w:rsid w:val="00EA39D8"/>
    <w:rsid w:val="00EA3A39"/>
    <w:rsid w:val="00EA3B1A"/>
    <w:rsid w:val="00EA3CE7"/>
    <w:rsid w:val="00EA42B1"/>
    <w:rsid w:val="00EA4611"/>
    <w:rsid w:val="00EA4752"/>
    <w:rsid w:val="00EA4976"/>
    <w:rsid w:val="00EA4AA8"/>
    <w:rsid w:val="00EA5313"/>
    <w:rsid w:val="00EA541E"/>
    <w:rsid w:val="00EA56A7"/>
    <w:rsid w:val="00EA5A52"/>
    <w:rsid w:val="00EA6038"/>
    <w:rsid w:val="00EA60BF"/>
    <w:rsid w:val="00EA65A8"/>
    <w:rsid w:val="00EA67B8"/>
    <w:rsid w:val="00EA67D8"/>
    <w:rsid w:val="00EA6CC2"/>
    <w:rsid w:val="00EA74D5"/>
    <w:rsid w:val="00EA74E8"/>
    <w:rsid w:val="00EA75F1"/>
    <w:rsid w:val="00EA7608"/>
    <w:rsid w:val="00EA775F"/>
    <w:rsid w:val="00EA7A72"/>
    <w:rsid w:val="00EA7B49"/>
    <w:rsid w:val="00EA7E64"/>
    <w:rsid w:val="00EA7EC8"/>
    <w:rsid w:val="00EB000F"/>
    <w:rsid w:val="00EB0302"/>
    <w:rsid w:val="00EB0314"/>
    <w:rsid w:val="00EB0821"/>
    <w:rsid w:val="00EB0BC7"/>
    <w:rsid w:val="00EB0F7D"/>
    <w:rsid w:val="00EB14D4"/>
    <w:rsid w:val="00EB1926"/>
    <w:rsid w:val="00EB19AF"/>
    <w:rsid w:val="00EB2005"/>
    <w:rsid w:val="00EB204B"/>
    <w:rsid w:val="00EB224F"/>
    <w:rsid w:val="00EB2682"/>
    <w:rsid w:val="00EB2F75"/>
    <w:rsid w:val="00EB310D"/>
    <w:rsid w:val="00EB33D8"/>
    <w:rsid w:val="00EB36B4"/>
    <w:rsid w:val="00EB38F0"/>
    <w:rsid w:val="00EB3A53"/>
    <w:rsid w:val="00EB3AEE"/>
    <w:rsid w:val="00EB3C37"/>
    <w:rsid w:val="00EB3F4C"/>
    <w:rsid w:val="00EB4115"/>
    <w:rsid w:val="00EB42D8"/>
    <w:rsid w:val="00EB43E1"/>
    <w:rsid w:val="00EB473C"/>
    <w:rsid w:val="00EB479A"/>
    <w:rsid w:val="00EB47B2"/>
    <w:rsid w:val="00EB4905"/>
    <w:rsid w:val="00EB4AAD"/>
    <w:rsid w:val="00EB4F4E"/>
    <w:rsid w:val="00EB5330"/>
    <w:rsid w:val="00EB53FA"/>
    <w:rsid w:val="00EB5603"/>
    <w:rsid w:val="00EB563E"/>
    <w:rsid w:val="00EB5B72"/>
    <w:rsid w:val="00EB5B79"/>
    <w:rsid w:val="00EB5C90"/>
    <w:rsid w:val="00EB6418"/>
    <w:rsid w:val="00EB7273"/>
    <w:rsid w:val="00EB74A3"/>
    <w:rsid w:val="00EB789C"/>
    <w:rsid w:val="00EB7DA3"/>
    <w:rsid w:val="00EB7EC7"/>
    <w:rsid w:val="00EC0DB7"/>
    <w:rsid w:val="00EC0E61"/>
    <w:rsid w:val="00EC1545"/>
    <w:rsid w:val="00EC1A11"/>
    <w:rsid w:val="00EC1D9A"/>
    <w:rsid w:val="00EC200D"/>
    <w:rsid w:val="00EC22AB"/>
    <w:rsid w:val="00EC2351"/>
    <w:rsid w:val="00EC237A"/>
    <w:rsid w:val="00EC23D5"/>
    <w:rsid w:val="00EC2414"/>
    <w:rsid w:val="00EC258C"/>
    <w:rsid w:val="00EC2847"/>
    <w:rsid w:val="00EC2B96"/>
    <w:rsid w:val="00EC3026"/>
    <w:rsid w:val="00EC3297"/>
    <w:rsid w:val="00EC3ABB"/>
    <w:rsid w:val="00EC3C1C"/>
    <w:rsid w:val="00EC3E10"/>
    <w:rsid w:val="00EC3F1F"/>
    <w:rsid w:val="00EC4003"/>
    <w:rsid w:val="00EC45C7"/>
    <w:rsid w:val="00EC461B"/>
    <w:rsid w:val="00EC473C"/>
    <w:rsid w:val="00EC47E0"/>
    <w:rsid w:val="00EC4B83"/>
    <w:rsid w:val="00EC4DA8"/>
    <w:rsid w:val="00EC4F94"/>
    <w:rsid w:val="00EC4FC0"/>
    <w:rsid w:val="00EC53B5"/>
    <w:rsid w:val="00EC5457"/>
    <w:rsid w:val="00EC56D9"/>
    <w:rsid w:val="00EC5D51"/>
    <w:rsid w:val="00EC5D75"/>
    <w:rsid w:val="00EC5E82"/>
    <w:rsid w:val="00EC613E"/>
    <w:rsid w:val="00EC6200"/>
    <w:rsid w:val="00EC6509"/>
    <w:rsid w:val="00EC658D"/>
    <w:rsid w:val="00EC6635"/>
    <w:rsid w:val="00EC6AA8"/>
    <w:rsid w:val="00EC6C4A"/>
    <w:rsid w:val="00EC6CBA"/>
    <w:rsid w:val="00EC6D7D"/>
    <w:rsid w:val="00EC6EF9"/>
    <w:rsid w:val="00EC7032"/>
    <w:rsid w:val="00EC736A"/>
    <w:rsid w:val="00EC73DD"/>
    <w:rsid w:val="00EC73F7"/>
    <w:rsid w:val="00EC75A5"/>
    <w:rsid w:val="00EC75D3"/>
    <w:rsid w:val="00EC79E1"/>
    <w:rsid w:val="00EC7C0C"/>
    <w:rsid w:val="00EC7E39"/>
    <w:rsid w:val="00EC7EED"/>
    <w:rsid w:val="00EC7F8B"/>
    <w:rsid w:val="00ED0317"/>
    <w:rsid w:val="00ED044A"/>
    <w:rsid w:val="00ED092A"/>
    <w:rsid w:val="00ED0ACB"/>
    <w:rsid w:val="00ED0D4E"/>
    <w:rsid w:val="00ED0F81"/>
    <w:rsid w:val="00ED12CC"/>
    <w:rsid w:val="00ED16DB"/>
    <w:rsid w:val="00ED1805"/>
    <w:rsid w:val="00ED18AE"/>
    <w:rsid w:val="00ED190B"/>
    <w:rsid w:val="00ED196D"/>
    <w:rsid w:val="00ED1DEE"/>
    <w:rsid w:val="00ED1F3D"/>
    <w:rsid w:val="00ED1F7E"/>
    <w:rsid w:val="00ED238E"/>
    <w:rsid w:val="00ED2848"/>
    <w:rsid w:val="00ED2A15"/>
    <w:rsid w:val="00ED3286"/>
    <w:rsid w:val="00ED3472"/>
    <w:rsid w:val="00ED3E6A"/>
    <w:rsid w:val="00ED3EA0"/>
    <w:rsid w:val="00ED409F"/>
    <w:rsid w:val="00ED4241"/>
    <w:rsid w:val="00ED4426"/>
    <w:rsid w:val="00ED4538"/>
    <w:rsid w:val="00ED4838"/>
    <w:rsid w:val="00ED4B65"/>
    <w:rsid w:val="00ED4D7B"/>
    <w:rsid w:val="00ED4E4E"/>
    <w:rsid w:val="00ED53B8"/>
    <w:rsid w:val="00ED568E"/>
    <w:rsid w:val="00ED56F9"/>
    <w:rsid w:val="00ED5987"/>
    <w:rsid w:val="00ED5CA3"/>
    <w:rsid w:val="00ED62A5"/>
    <w:rsid w:val="00ED66A5"/>
    <w:rsid w:val="00ED6764"/>
    <w:rsid w:val="00ED6EC5"/>
    <w:rsid w:val="00ED711F"/>
    <w:rsid w:val="00ED71A2"/>
    <w:rsid w:val="00ED71F7"/>
    <w:rsid w:val="00ED7512"/>
    <w:rsid w:val="00ED7C5A"/>
    <w:rsid w:val="00ED7DFF"/>
    <w:rsid w:val="00ED7EBC"/>
    <w:rsid w:val="00EE00F1"/>
    <w:rsid w:val="00EE0215"/>
    <w:rsid w:val="00EE03C8"/>
    <w:rsid w:val="00EE05FA"/>
    <w:rsid w:val="00EE06CB"/>
    <w:rsid w:val="00EE0846"/>
    <w:rsid w:val="00EE0872"/>
    <w:rsid w:val="00EE099E"/>
    <w:rsid w:val="00EE09FF"/>
    <w:rsid w:val="00EE0A53"/>
    <w:rsid w:val="00EE0D70"/>
    <w:rsid w:val="00EE1225"/>
    <w:rsid w:val="00EE1419"/>
    <w:rsid w:val="00EE147D"/>
    <w:rsid w:val="00EE1783"/>
    <w:rsid w:val="00EE187A"/>
    <w:rsid w:val="00EE20CC"/>
    <w:rsid w:val="00EE25BF"/>
    <w:rsid w:val="00EE2665"/>
    <w:rsid w:val="00EE2905"/>
    <w:rsid w:val="00EE2A77"/>
    <w:rsid w:val="00EE2C39"/>
    <w:rsid w:val="00EE2DB4"/>
    <w:rsid w:val="00EE2EF0"/>
    <w:rsid w:val="00EE2F68"/>
    <w:rsid w:val="00EE3076"/>
    <w:rsid w:val="00EE34E4"/>
    <w:rsid w:val="00EE36C7"/>
    <w:rsid w:val="00EE3A7C"/>
    <w:rsid w:val="00EE3ABD"/>
    <w:rsid w:val="00EE3BC8"/>
    <w:rsid w:val="00EE3ED5"/>
    <w:rsid w:val="00EE42D1"/>
    <w:rsid w:val="00EE4306"/>
    <w:rsid w:val="00EE43C4"/>
    <w:rsid w:val="00EE43E7"/>
    <w:rsid w:val="00EE45D4"/>
    <w:rsid w:val="00EE4747"/>
    <w:rsid w:val="00EE4BB2"/>
    <w:rsid w:val="00EE4CC2"/>
    <w:rsid w:val="00EE5920"/>
    <w:rsid w:val="00EE5A26"/>
    <w:rsid w:val="00EE5C68"/>
    <w:rsid w:val="00EE5C7E"/>
    <w:rsid w:val="00EE5D76"/>
    <w:rsid w:val="00EE620F"/>
    <w:rsid w:val="00EE628F"/>
    <w:rsid w:val="00EE66E3"/>
    <w:rsid w:val="00EE6AAE"/>
    <w:rsid w:val="00EE714F"/>
    <w:rsid w:val="00EE72EF"/>
    <w:rsid w:val="00EE75AD"/>
    <w:rsid w:val="00EE773F"/>
    <w:rsid w:val="00EE7895"/>
    <w:rsid w:val="00EE7D01"/>
    <w:rsid w:val="00EE7DF3"/>
    <w:rsid w:val="00EF009C"/>
    <w:rsid w:val="00EF0D24"/>
    <w:rsid w:val="00EF1057"/>
    <w:rsid w:val="00EF1095"/>
    <w:rsid w:val="00EF12CB"/>
    <w:rsid w:val="00EF13EE"/>
    <w:rsid w:val="00EF173F"/>
    <w:rsid w:val="00EF2420"/>
    <w:rsid w:val="00EF27E3"/>
    <w:rsid w:val="00EF2858"/>
    <w:rsid w:val="00EF293B"/>
    <w:rsid w:val="00EF2A83"/>
    <w:rsid w:val="00EF2B43"/>
    <w:rsid w:val="00EF2C6D"/>
    <w:rsid w:val="00EF2DE9"/>
    <w:rsid w:val="00EF2E56"/>
    <w:rsid w:val="00EF2E8D"/>
    <w:rsid w:val="00EF305C"/>
    <w:rsid w:val="00EF33C2"/>
    <w:rsid w:val="00EF3559"/>
    <w:rsid w:val="00EF3756"/>
    <w:rsid w:val="00EF38CF"/>
    <w:rsid w:val="00EF39B4"/>
    <w:rsid w:val="00EF3B53"/>
    <w:rsid w:val="00EF3DFD"/>
    <w:rsid w:val="00EF4AED"/>
    <w:rsid w:val="00EF4D81"/>
    <w:rsid w:val="00EF4E63"/>
    <w:rsid w:val="00EF5018"/>
    <w:rsid w:val="00EF5478"/>
    <w:rsid w:val="00EF54EF"/>
    <w:rsid w:val="00EF5898"/>
    <w:rsid w:val="00EF5BC1"/>
    <w:rsid w:val="00EF69D3"/>
    <w:rsid w:val="00EF6D3F"/>
    <w:rsid w:val="00EF6DBA"/>
    <w:rsid w:val="00EF6E67"/>
    <w:rsid w:val="00EF6EB2"/>
    <w:rsid w:val="00EF7563"/>
    <w:rsid w:val="00EF79F5"/>
    <w:rsid w:val="00EF7B2C"/>
    <w:rsid w:val="00F0010C"/>
    <w:rsid w:val="00F004AA"/>
    <w:rsid w:val="00F008DA"/>
    <w:rsid w:val="00F00F68"/>
    <w:rsid w:val="00F00F93"/>
    <w:rsid w:val="00F010C4"/>
    <w:rsid w:val="00F0184B"/>
    <w:rsid w:val="00F018E1"/>
    <w:rsid w:val="00F01D4A"/>
    <w:rsid w:val="00F02060"/>
    <w:rsid w:val="00F02970"/>
    <w:rsid w:val="00F02C5F"/>
    <w:rsid w:val="00F03071"/>
    <w:rsid w:val="00F0358C"/>
    <w:rsid w:val="00F03646"/>
    <w:rsid w:val="00F0423A"/>
    <w:rsid w:val="00F04438"/>
    <w:rsid w:val="00F04550"/>
    <w:rsid w:val="00F04788"/>
    <w:rsid w:val="00F04C4C"/>
    <w:rsid w:val="00F04CBE"/>
    <w:rsid w:val="00F04E0B"/>
    <w:rsid w:val="00F04EDC"/>
    <w:rsid w:val="00F04F34"/>
    <w:rsid w:val="00F0519A"/>
    <w:rsid w:val="00F05AE4"/>
    <w:rsid w:val="00F05AFA"/>
    <w:rsid w:val="00F05C22"/>
    <w:rsid w:val="00F05DDD"/>
    <w:rsid w:val="00F06513"/>
    <w:rsid w:val="00F06740"/>
    <w:rsid w:val="00F06878"/>
    <w:rsid w:val="00F06E10"/>
    <w:rsid w:val="00F06FC7"/>
    <w:rsid w:val="00F078A8"/>
    <w:rsid w:val="00F07B10"/>
    <w:rsid w:val="00F07BB2"/>
    <w:rsid w:val="00F07C9B"/>
    <w:rsid w:val="00F07D2B"/>
    <w:rsid w:val="00F07E25"/>
    <w:rsid w:val="00F07E82"/>
    <w:rsid w:val="00F07E8C"/>
    <w:rsid w:val="00F07F45"/>
    <w:rsid w:val="00F1011B"/>
    <w:rsid w:val="00F10371"/>
    <w:rsid w:val="00F103DB"/>
    <w:rsid w:val="00F106F4"/>
    <w:rsid w:val="00F10893"/>
    <w:rsid w:val="00F10CD5"/>
    <w:rsid w:val="00F10D8E"/>
    <w:rsid w:val="00F10F3F"/>
    <w:rsid w:val="00F1111B"/>
    <w:rsid w:val="00F117EB"/>
    <w:rsid w:val="00F11954"/>
    <w:rsid w:val="00F11A61"/>
    <w:rsid w:val="00F11C9F"/>
    <w:rsid w:val="00F127DB"/>
    <w:rsid w:val="00F12BF2"/>
    <w:rsid w:val="00F12D9F"/>
    <w:rsid w:val="00F13074"/>
    <w:rsid w:val="00F131CF"/>
    <w:rsid w:val="00F131DA"/>
    <w:rsid w:val="00F1331A"/>
    <w:rsid w:val="00F137BE"/>
    <w:rsid w:val="00F138A6"/>
    <w:rsid w:val="00F14170"/>
    <w:rsid w:val="00F145FE"/>
    <w:rsid w:val="00F14922"/>
    <w:rsid w:val="00F14BF5"/>
    <w:rsid w:val="00F14E7B"/>
    <w:rsid w:val="00F15453"/>
    <w:rsid w:val="00F1547B"/>
    <w:rsid w:val="00F1591E"/>
    <w:rsid w:val="00F15A1D"/>
    <w:rsid w:val="00F15A48"/>
    <w:rsid w:val="00F15FA7"/>
    <w:rsid w:val="00F16999"/>
    <w:rsid w:val="00F16BBF"/>
    <w:rsid w:val="00F16BEF"/>
    <w:rsid w:val="00F16CBC"/>
    <w:rsid w:val="00F16F3A"/>
    <w:rsid w:val="00F17372"/>
    <w:rsid w:val="00F17739"/>
    <w:rsid w:val="00F177D3"/>
    <w:rsid w:val="00F17B6D"/>
    <w:rsid w:val="00F17CE9"/>
    <w:rsid w:val="00F17E35"/>
    <w:rsid w:val="00F17F87"/>
    <w:rsid w:val="00F202E6"/>
    <w:rsid w:val="00F20334"/>
    <w:rsid w:val="00F20608"/>
    <w:rsid w:val="00F20A71"/>
    <w:rsid w:val="00F20A73"/>
    <w:rsid w:val="00F20B74"/>
    <w:rsid w:val="00F211FA"/>
    <w:rsid w:val="00F21620"/>
    <w:rsid w:val="00F2165B"/>
    <w:rsid w:val="00F216F1"/>
    <w:rsid w:val="00F2186C"/>
    <w:rsid w:val="00F21902"/>
    <w:rsid w:val="00F21B3C"/>
    <w:rsid w:val="00F21B9D"/>
    <w:rsid w:val="00F222B0"/>
    <w:rsid w:val="00F2282B"/>
    <w:rsid w:val="00F22BAD"/>
    <w:rsid w:val="00F22DC8"/>
    <w:rsid w:val="00F2316C"/>
    <w:rsid w:val="00F233E7"/>
    <w:rsid w:val="00F23610"/>
    <w:rsid w:val="00F2397E"/>
    <w:rsid w:val="00F24485"/>
    <w:rsid w:val="00F24ABC"/>
    <w:rsid w:val="00F24B62"/>
    <w:rsid w:val="00F25204"/>
    <w:rsid w:val="00F2538D"/>
    <w:rsid w:val="00F256B3"/>
    <w:rsid w:val="00F25711"/>
    <w:rsid w:val="00F25B9A"/>
    <w:rsid w:val="00F25D40"/>
    <w:rsid w:val="00F2629C"/>
    <w:rsid w:val="00F263E1"/>
    <w:rsid w:val="00F264AF"/>
    <w:rsid w:val="00F266BE"/>
    <w:rsid w:val="00F2680F"/>
    <w:rsid w:val="00F268FB"/>
    <w:rsid w:val="00F26D01"/>
    <w:rsid w:val="00F26D5C"/>
    <w:rsid w:val="00F27309"/>
    <w:rsid w:val="00F27333"/>
    <w:rsid w:val="00F27366"/>
    <w:rsid w:val="00F273A4"/>
    <w:rsid w:val="00F27A4F"/>
    <w:rsid w:val="00F27AC4"/>
    <w:rsid w:val="00F27CC1"/>
    <w:rsid w:val="00F27D41"/>
    <w:rsid w:val="00F30399"/>
    <w:rsid w:val="00F31B29"/>
    <w:rsid w:val="00F31C20"/>
    <w:rsid w:val="00F31ECB"/>
    <w:rsid w:val="00F32146"/>
    <w:rsid w:val="00F321F6"/>
    <w:rsid w:val="00F322BB"/>
    <w:rsid w:val="00F322F3"/>
    <w:rsid w:val="00F32593"/>
    <w:rsid w:val="00F325F4"/>
    <w:rsid w:val="00F3262E"/>
    <w:rsid w:val="00F326CC"/>
    <w:rsid w:val="00F3276A"/>
    <w:rsid w:val="00F32895"/>
    <w:rsid w:val="00F3296D"/>
    <w:rsid w:val="00F32F50"/>
    <w:rsid w:val="00F33405"/>
    <w:rsid w:val="00F33518"/>
    <w:rsid w:val="00F335B8"/>
    <w:rsid w:val="00F336B1"/>
    <w:rsid w:val="00F33824"/>
    <w:rsid w:val="00F338AC"/>
    <w:rsid w:val="00F3391D"/>
    <w:rsid w:val="00F339CA"/>
    <w:rsid w:val="00F33B6D"/>
    <w:rsid w:val="00F343CD"/>
    <w:rsid w:val="00F34C24"/>
    <w:rsid w:val="00F34DCA"/>
    <w:rsid w:val="00F35277"/>
    <w:rsid w:val="00F353ED"/>
    <w:rsid w:val="00F3542E"/>
    <w:rsid w:val="00F35847"/>
    <w:rsid w:val="00F35A44"/>
    <w:rsid w:val="00F35AD0"/>
    <w:rsid w:val="00F36184"/>
    <w:rsid w:val="00F36430"/>
    <w:rsid w:val="00F37084"/>
    <w:rsid w:val="00F370A9"/>
    <w:rsid w:val="00F37193"/>
    <w:rsid w:val="00F371E7"/>
    <w:rsid w:val="00F37324"/>
    <w:rsid w:val="00F375BF"/>
    <w:rsid w:val="00F3770D"/>
    <w:rsid w:val="00F377A9"/>
    <w:rsid w:val="00F377AB"/>
    <w:rsid w:val="00F3788B"/>
    <w:rsid w:val="00F37948"/>
    <w:rsid w:val="00F37988"/>
    <w:rsid w:val="00F37B41"/>
    <w:rsid w:val="00F37D29"/>
    <w:rsid w:val="00F37DB5"/>
    <w:rsid w:val="00F37E5B"/>
    <w:rsid w:val="00F4000F"/>
    <w:rsid w:val="00F405F3"/>
    <w:rsid w:val="00F4094A"/>
    <w:rsid w:val="00F4112C"/>
    <w:rsid w:val="00F411F7"/>
    <w:rsid w:val="00F41231"/>
    <w:rsid w:val="00F416E2"/>
    <w:rsid w:val="00F41FC9"/>
    <w:rsid w:val="00F42109"/>
    <w:rsid w:val="00F4233E"/>
    <w:rsid w:val="00F42E48"/>
    <w:rsid w:val="00F4322E"/>
    <w:rsid w:val="00F4324C"/>
    <w:rsid w:val="00F432F1"/>
    <w:rsid w:val="00F436F3"/>
    <w:rsid w:val="00F4384E"/>
    <w:rsid w:val="00F43A94"/>
    <w:rsid w:val="00F43C02"/>
    <w:rsid w:val="00F43EC5"/>
    <w:rsid w:val="00F4406E"/>
    <w:rsid w:val="00F441FA"/>
    <w:rsid w:val="00F4467F"/>
    <w:rsid w:val="00F446DE"/>
    <w:rsid w:val="00F447A5"/>
    <w:rsid w:val="00F44846"/>
    <w:rsid w:val="00F44953"/>
    <w:rsid w:val="00F45244"/>
    <w:rsid w:val="00F45595"/>
    <w:rsid w:val="00F456E4"/>
    <w:rsid w:val="00F459D7"/>
    <w:rsid w:val="00F459F7"/>
    <w:rsid w:val="00F45E18"/>
    <w:rsid w:val="00F45EE5"/>
    <w:rsid w:val="00F46538"/>
    <w:rsid w:val="00F468D4"/>
    <w:rsid w:val="00F46B79"/>
    <w:rsid w:val="00F46D56"/>
    <w:rsid w:val="00F46EF0"/>
    <w:rsid w:val="00F4703F"/>
    <w:rsid w:val="00F47138"/>
    <w:rsid w:val="00F471B7"/>
    <w:rsid w:val="00F474B1"/>
    <w:rsid w:val="00F477FD"/>
    <w:rsid w:val="00F508F5"/>
    <w:rsid w:val="00F50945"/>
    <w:rsid w:val="00F50B31"/>
    <w:rsid w:val="00F50C30"/>
    <w:rsid w:val="00F50E4B"/>
    <w:rsid w:val="00F50ECC"/>
    <w:rsid w:val="00F5120A"/>
    <w:rsid w:val="00F517C4"/>
    <w:rsid w:val="00F51CF9"/>
    <w:rsid w:val="00F52386"/>
    <w:rsid w:val="00F52EFC"/>
    <w:rsid w:val="00F530BD"/>
    <w:rsid w:val="00F531F4"/>
    <w:rsid w:val="00F533A1"/>
    <w:rsid w:val="00F5349F"/>
    <w:rsid w:val="00F535A6"/>
    <w:rsid w:val="00F53646"/>
    <w:rsid w:val="00F53832"/>
    <w:rsid w:val="00F538C8"/>
    <w:rsid w:val="00F53B49"/>
    <w:rsid w:val="00F53BD9"/>
    <w:rsid w:val="00F54469"/>
    <w:rsid w:val="00F544E1"/>
    <w:rsid w:val="00F54528"/>
    <w:rsid w:val="00F5482C"/>
    <w:rsid w:val="00F54F18"/>
    <w:rsid w:val="00F555FF"/>
    <w:rsid w:val="00F55F24"/>
    <w:rsid w:val="00F563C7"/>
    <w:rsid w:val="00F5658C"/>
    <w:rsid w:val="00F568DC"/>
    <w:rsid w:val="00F56A00"/>
    <w:rsid w:val="00F56BBD"/>
    <w:rsid w:val="00F577B1"/>
    <w:rsid w:val="00F5791B"/>
    <w:rsid w:val="00F57A35"/>
    <w:rsid w:val="00F60404"/>
    <w:rsid w:val="00F606EE"/>
    <w:rsid w:val="00F6098D"/>
    <w:rsid w:val="00F60E95"/>
    <w:rsid w:val="00F60FDD"/>
    <w:rsid w:val="00F610F7"/>
    <w:rsid w:val="00F6175E"/>
    <w:rsid w:val="00F618A1"/>
    <w:rsid w:val="00F61DBF"/>
    <w:rsid w:val="00F624C9"/>
    <w:rsid w:val="00F6255C"/>
    <w:rsid w:val="00F62763"/>
    <w:rsid w:val="00F62829"/>
    <w:rsid w:val="00F62B70"/>
    <w:rsid w:val="00F62E04"/>
    <w:rsid w:val="00F630F2"/>
    <w:rsid w:val="00F63571"/>
    <w:rsid w:val="00F63A8D"/>
    <w:rsid w:val="00F63C76"/>
    <w:rsid w:val="00F63E45"/>
    <w:rsid w:val="00F640E8"/>
    <w:rsid w:val="00F643EE"/>
    <w:rsid w:val="00F6457A"/>
    <w:rsid w:val="00F646D4"/>
    <w:rsid w:val="00F6494F"/>
    <w:rsid w:val="00F64AE1"/>
    <w:rsid w:val="00F64B14"/>
    <w:rsid w:val="00F64B85"/>
    <w:rsid w:val="00F64F0A"/>
    <w:rsid w:val="00F65021"/>
    <w:rsid w:val="00F650AD"/>
    <w:rsid w:val="00F651B0"/>
    <w:rsid w:val="00F654DB"/>
    <w:rsid w:val="00F65A5D"/>
    <w:rsid w:val="00F65E8D"/>
    <w:rsid w:val="00F65F6E"/>
    <w:rsid w:val="00F65FD5"/>
    <w:rsid w:val="00F66565"/>
    <w:rsid w:val="00F6662B"/>
    <w:rsid w:val="00F667CF"/>
    <w:rsid w:val="00F669CA"/>
    <w:rsid w:val="00F67339"/>
    <w:rsid w:val="00F675C7"/>
    <w:rsid w:val="00F67838"/>
    <w:rsid w:val="00F67857"/>
    <w:rsid w:val="00F67A19"/>
    <w:rsid w:val="00F67AA7"/>
    <w:rsid w:val="00F67B23"/>
    <w:rsid w:val="00F67E46"/>
    <w:rsid w:val="00F701CA"/>
    <w:rsid w:val="00F705C7"/>
    <w:rsid w:val="00F706BF"/>
    <w:rsid w:val="00F70779"/>
    <w:rsid w:val="00F70880"/>
    <w:rsid w:val="00F70A19"/>
    <w:rsid w:val="00F70C11"/>
    <w:rsid w:val="00F70D9B"/>
    <w:rsid w:val="00F70EEC"/>
    <w:rsid w:val="00F710A5"/>
    <w:rsid w:val="00F71182"/>
    <w:rsid w:val="00F71191"/>
    <w:rsid w:val="00F71284"/>
    <w:rsid w:val="00F71430"/>
    <w:rsid w:val="00F7192B"/>
    <w:rsid w:val="00F71A72"/>
    <w:rsid w:val="00F71AE3"/>
    <w:rsid w:val="00F71AF3"/>
    <w:rsid w:val="00F71BA2"/>
    <w:rsid w:val="00F71BFB"/>
    <w:rsid w:val="00F71C38"/>
    <w:rsid w:val="00F72393"/>
    <w:rsid w:val="00F7262F"/>
    <w:rsid w:val="00F727E0"/>
    <w:rsid w:val="00F72E81"/>
    <w:rsid w:val="00F72F18"/>
    <w:rsid w:val="00F72F76"/>
    <w:rsid w:val="00F73354"/>
    <w:rsid w:val="00F733FA"/>
    <w:rsid w:val="00F7340D"/>
    <w:rsid w:val="00F73A39"/>
    <w:rsid w:val="00F74AAB"/>
    <w:rsid w:val="00F74B47"/>
    <w:rsid w:val="00F75057"/>
    <w:rsid w:val="00F757A9"/>
    <w:rsid w:val="00F75DAC"/>
    <w:rsid w:val="00F7600F"/>
    <w:rsid w:val="00F7602D"/>
    <w:rsid w:val="00F762B8"/>
    <w:rsid w:val="00F763AF"/>
    <w:rsid w:val="00F7649E"/>
    <w:rsid w:val="00F76717"/>
    <w:rsid w:val="00F76724"/>
    <w:rsid w:val="00F7693F"/>
    <w:rsid w:val="00F76D65"/>
    <w:rsid w:val="00F76DC2"/>
    <w:rsid w:val="00F770E8"/>
    <w:rsid w:val="00F7724B"/>
    <w:rsid w:val="00F7739E"/>
    <w:rsid w:val="00F775A2"/>
    <w:rsid w:val="00F77632"/>
    <w:rsid w:val="00F77692"/>
    <w:rsid w:val="00F778A2"/>
    <w:rsid w:val="00F77CE3"/>
    <w:rsid w:val="00F77F2B"/>
    <w:rsid w:val="00F80052"/>
    <w:rsid w:val="00F801DF"/>
    <w:rsid w:val="00F802C8"/>
    <w:rsid w:val="00F8048D"/>
    <w:rsid w:val="00F80956"/>
    <w:rsid w:val="00F80B71"/>
    <w:rsid w:val="00F80CF1"/>
    <w:rsid w:val="00F80EBF"/>
    <w:rsid w:val="00F80ED0"/>
    <w:rsid w:val="00F810DE"/>
    <w:rsid w:val="00F813BE"/>
    <w:rsid w:val="00F814F1"/>
    <w:rsid w:val="00F8152C"/>
    <w:rsid w:val="00F81555"/>
    <w:rsid w:val="00F816A2"/>
    <w:rsid w:val="00F81899"/>
    <w:rsid w:val="00F823C2"/>
    <w:rsid w:val="00F8244F"/>
    <w:rsid w:val="00F824F1"/>
    <w:rsid w:val="00F82565"/>
    <w:rsid w:val="00F825BD"/>
    <w:rsid w:val="00F82E06"/>
    <w:rsid w:val="00F82F86"/>
    <w:rsid w:val="00F8309E"/>
    <w:rsid w:val="00F8341C"/>
    <w:rsid w:val="00F835B8"/>
    <w:rsid w:val="00F836DA"/>
    <w:rsid w:val="00F838E5"/>
    <w:rsid w:val="00F83955"/>
    <w:rsid w:val="00F839DF"/>
    <w:rsid w:val="00F83C0D"/>
    <w:rsid w:val="00F83CFA"/>
    <w:rsid w:val="00F83F43"/>
    <w:rsid w:val="00F843AD"/>
    <w:rsid w:val="00F8453B"/>
    <w:rsid w:val="00F845F5"/>
    <w:rsid w:val="00F847DE"/>
    <w:rsid w:val="00F84C89"/>
    <w:rsid w:val="00F84C95"/>
    <w:rsid w:val="00F84C97"/>
    <w:rsid w:val="00F84CDD"/>
    <w:rsid w:val="00F8521A"/>
    <w:rsid w:val="00F85382"/>
    <w:rsid w:val="00F857D7"/>
    <w:rsid w:val="00F85806"/>
    <w:rsid w:val="00F85A6D"/>
    <w:rsid w:val="00F8640F"/>
    <w:rsid w:val="00F86A93"/>
    <w:rsid w:val="00F86D21"/>
    <w:rsid w:val="00F86D98"/>
    <w:rsid w:val="00F8712C"/>
    <w:rsid w:val="00F873C1"/>
    <w:rsid w:val="00F87576"/>
    <w:rsid w:val="00F878C0"/>
    <w:rsid w:val="00F87CBC"/>
    <w:rsid w:val="00F87CD4"/>
    <w:rsid w:val="00F87CD8"/>
    <w:rsid w:val="00F87FCC"/>
    <w:rsid w:val="00F9020A"/>
    <w:rsid w:val="00F90473"/>
    <w:rsid w:val="00F9080F"/>
    <w:rsid w:val="00F90AF4"/>
    <w:rsid w:val="00F90D6C"/>
    <w:rsid w:val="00F90D91"/>
    <w:rsid w:val="00F90D9F"/>
    <w:rsid w:val="00F91210"/>
    <w:rsid w:val="00F912E0"/>
    <w:rsid w:val="00F91983"/>
    <w:rsid w:val="00F921DE"/>
    <w:rsid w:val="00F9262E"/>
    <w:rsid w:val="00F9299E"/>
    <w:rsid w:val="00F92FCE"/>
    <w:rsid w:val="00F938B3"/>
    <w:rsid w:val="00F93A52"/>
    <w:rsid w:val="00F93B73"/>
    <w:rsid w:val="00F93EAD"/>
    <w:rsid w:val="00F94152"/>
    <w:rsid w:val="00F943EE"/>
    <w:rsid w:val="00F94CD6"/>
    <w:rsid w:val="00F95536"/>
    <w:rsid w:val="00F95587"/>
    <w:rsid w:val="00F95928"/>
    <w:rsid w:val="00F95B03"/>
    <w:rsid w:val="00F95CE5"/>
    <w:rsid w:val="00F95E56"/>
    <w:rsid w:val="00F95E67"/>
    <w:rsid w:val="00F961C2"/>
    <w:rsid w:val="00F96226"/>
    <w:rsid w:val="00F9622B"/>
    <w:rsid w:val="00F962DA"/>
    <w:rsid w:val="00F96359"/>
    <w:rsid w:val="00F96451"/>
    <w:rsid w:val="00F9659B"/>
    <w:rsid w:val="00F96616"/>
    <w:rsid w:val="00F9678D"/>
    <w:rsid w:val="00F96ACF"/>
    <w:rsid w:val="00F96B2D"/>
    <w:rsid w:val="00F970E3"/>
    <w:rsid w:val="00F97317"/>
    <w:rsid w:val="00F9753F"/>
    <w:rsid w:val="00F977B5"/>
    <w:rsid w:val="00F9783E"/>
    <w:rsid w:val="00F97E7F"/>
    <w:rsid w:val="00FA05F1"/>
    <w:rsid w:val="00FA07AC"/>
    <w:rsid w:val="00FA0A38"/>
    <w:rsid w:val="00FA0E75"/>
    <w:rsid w:val="00FA113E"/>
    <w:rsid w:val="00FA14CD"/>
    <w:rsid w:val="00FA150E"/>
    <w:rsid w:val="00FA178D"/>
    <w:rsid w:val="00FA18B8"/>
    <w:rsid w:val="00FA1DDA"/>
    <w:rsid w:val="00FA1E25"/>
    <w:rsid w:val="00FA22EC"/>
    <w:rsid w:val="00FA26FA"/>
    <w:rsid w:val="00FA3176"/>
    <w:rsid w:val="00FA3590"/>
    <w:rsid w:val="00FA35C8"/>
    <w:rsid w:val="00FA373D"/>
    <w:rsid w:val="00FA4176"/>
    <w:rsid w:val="00FA446A"/>
    <w:rsid w:val="00FA4518"/>
    <w:rsid w:val="00FA47C9"/>
    <w:rsid w:val="00FA4A84"/>
    <w:rsid w:val="00FA4ED1"/>
    <w:rsid w:val="00FA4F38"/>
    <w:rsid w:val="00FA4F92"/>
    <w:rsid w:val="00FA5383"/>
    <w:rsid w:val="00FA5478"/>
    <w:rsid w:val="00FA55B3"/>
    <w:rsid w:val="00FA5668"/>
    <w:rsid w:val="00FA596F"/>
    <w:rsid w:val="00FA5E00"/>
    <w:rsid w:val="00FA60EF"/>
    <w:rsid w:val="00FA6399"/>
    <w:rsid w:val="00FA6464"/>
    <w:rsid w:val="00FA6EAE"/>
    <w:rsid w:val="00FA6F17"/>
    <w:rsid w:val="00FA6FD1"/>
    <w:rsid w:val="00FA74DC"/>
    <w:rsid w:val="00FA7DFE"/>
    <w:rsid w:val="00FA7F76"/>
    <w:rsid w:val="00FB05C0"/>
    <w:rsid w:val="00FB066B"/>
    <w:rsid w:val="00FB07A2"/>
    <w:rsid w:val="00FB1277"/>
    <w:rsid w:val="00FB13D7"/>
    <w:rsid w:val="00FB1625"/>
    <w:rsid w:val="00FB1ABC"/>
    <w:rsid w:val="00FB1CA0"/>
    <w:rsid w:val="00FB1CFA"/>
    <w:rsid w:val="00FB25C8"/>
    <w:rsid w:val="00FB26C9"/>
    <w:rsid w:val="00FB2793"/>
    <w:rsid w:val="00FB29A5"/>
    <w:rsid w:val="00FB29D6"/>
    <w:rsid w:val="00FB2B57"/>
    <w:rsid w:val="00FB2F29"/>
    <w:rsid w:val="00FB2F58"/>
    <w:rsid w:val="00FB2FC9"/>
    <w:rsid w:val="00FB329B"/>
    <w:rsid w:val="00FB3344"/>
    <w:rsid w:val="00FB3628"/>
    <w:rsid w:val="00FB3814"/>
    <w:rsid w:val="00FB3A3F"/>
    <w:rsid w:val="00FB3AE6"/>
    <w:rsid w:val="00FB3D65"/>
    <w:rsid w:val="00FB3DC9"/>
    <w:rsid w:val="00FB42EC"/>
    <w:rsid w:val="00FB43C9"/>
    <w:rsid w:val="00FB49B8"/>
    <w:rsid w:val="00FB4D93"/>
    <w:rsid w:val="00FB511D"/>
    <w:rsid w:val="00FB5486"/>
    <w:rsid w:val="00FB59EB"/>
    <w:rsid w:val="00FB5C84"/>
    <w:rsid w:val="00FB5D0A"/>
    <w:rsid w:val="00FB6B05"/>
    <w:rsid w:val="00FB6C3B"/>
    <w:rsid w:val="00FB6DE3"/>
    <w:rsid w:val="00FB73D8"/>
    <w:rsid w:val="00FB7B51"/>
    <w:rsid w:val="00FB7CD6"/>
    <w:rsid w:val="00FB7E79"/>
    <w:rsid w:val="00FC014B"/>
    <w:rsid w:val="00FC096D"/>
    <w:rsid w:val="00FC0D46"/>
    <w:rsid w:val="00FC17C3"/>
    <w:rsid w:val="00FC1A8F"/>
    <w:rsid w:val="00FC1D75"/>
    <w:rsid w:val="00FC1FF2"/>
    <w:rsid w:val="00FC25A2"/>
    <w:rsid w:val="00FC275A"/>
    <w:rsid w:val="00FC2BAA"/>
    <w:rsid w:val="00FC2C5A"/>
    <w:rsid w:val="00FC2D94"/>
    <w:rsid w:val="00FC3022"/>
    <w:rsid w:val="00FC3439"/>
    <w:rsid w:val="00FC369D"/>
    <w:rsid w:val="00FC3B7F"/>
    <w:rsid w:val="00FC4647"/>
    <w:rsid w:val="00FC4986"/>
    <w:rsid w:val="00FC4E72"/>
    <w:rsid w:val="00FC531A"/>
    <w:rsid w:val="00FC55C0"/>
    <w:rsid w:val="00FC5849"/>
    <w:rsid w:val="00FC5AAF"/>
    <w:rsid w:val="00FC6483"/>
    <w:rsid w:val="00FC6650"/>
    <w:rsid w:val="00FC67B9"/>
    <w:rsid w:val="00FC6A3C"/>
    <w:rsid w:val="00FC6EFB"/>
    <w:rsid w:val="00FC7110"/>
    <w:rsid w:val="00FC745C"/>
    <w:rsid w:val="00FC754F"/>
    <w:rsid w:val="00FC7A98"/>
    <w:rsid w:val="00FC7E02"/>
    <w:rsid w:val="00FC7E99"/>
    <w:rsid w:val="00FC7F87"/>
    <w:rsid w:val="00FD080E"/>
    <w:rsid w:val="00FD085A"/>
    <w:rsid w:val="00FD0A84"/>
    <w:rsid w:val="00FD0CA3"/>
    <w:rsid w:val="00FD0ED4"/>
    <w:rsid w:val="00FD127F"/>
    <w:rsid w:val="00FD1485"/>
    <w:rsid w:val="00FD1E29"/>
    <w:rsid w:val="00FD1FD3"/>
    <w:rsid w:val="00FD2027"/>
    <w:rsid w:val="00FD26BA"/>
    <w:rsid w:val="00FD2ECD"/>
    <w:rsid w:val="00FD3A51"/>
    <w:rsid w:val="00FD3EBC"/>
    <w:rsid w:val="00FD4213"/>
    <w:rsid w:val="00FD438F"/>
    <w:rsid w:val="00FD4875"/>
    <w:rsid w:val="00FD4BA6"/>
    <w:rsid w:val="00FD4C3E"/>
    <w:rsid w:val="00FD5A37"/>
    <w:rsid w:val="00FD5CCD"/>
    <w:rsid w:val="00FD5D82"/>
    <w:rsid w:val="00FD5F80"/>
    <w:rsid w:val="00FD6470"/>
    <w:rsid w:val="00FD6658"/>
    <w:rsid w:val="00FD6910"/>
    <w:rsid w:val="00FD6D64"/>
    <w:rsid w:val="00FD7093"/>
    <w:rsid w:val="00FD75E2"/>
    <w:rsid w:val="00FD771B"/>
    <w:rsid w:val="00FD7CC6"/>
    <w:rsid w:val="00FD7D0C"/>
    <w:rsid w:val="00FD7F0A"/>
    <w:rsid w:val="00FE01A6"/>
    <w:rsid w:val="00FE047F"/>
    <w:rsid w:val="00FE0DA6"/>
    <w:rsid w:val="00FE0DF7"/>
    <w:rsid w:val="00FE0EA4"/>
    <w:rsid w:val="00FE10E2"/>
    <w:rsid w:val="00FE11E1"/>
    <w:rsid w:val="00FE128B"/>
    <w:rsid w:val="00FE12E2"/>
    <w:rsid w:val="00FE15D1"/>
    <w:rsid w:val="00FE1642"/>
    <w:rsid w:val="00FE16FB"/>
    <w:rsid w:val="00FE1787"/>
    <w:rsid w:val="00FE1908"/>
    <w:rsid w:val="00FE1A9D"/>
    <w:rsid w:val="00FE2177"/>
    <w:rsid w:val="00FE2357"/>
    <w:rsid w:val="00FE2469"/>
    <w:rsid w:val="00FE2547"/>
    <w:rsid w:val="00FE2617"/>
    <w:rsid w:val="00FE2A3E"/>
    <w:rsid w:val="00FE2AB1"/>
    <w:rsid w:val="00FE2C9C"/>
    <w:rsid w:val="00FE2EE5"/>
    <w:rsid w:val="00FE2FC2"/>
    <w:rsid w:val="00FE327B"/>
    <w:rsid w:val="00FE3285"/>
    <w:rsid w:val="00FE341B"/>
    <w:rsid w:val="00FE3998"/>
    <w:rsid w:val="00FE39D5"/>
    <w:rsid w:val="00FE3AA9"/>
    <w:rsid w:val="00FE3DA1"/>
    <w:rsid w:val="00FE3E88"/>
    <w:rsid w:val="00FE4034"/>
    <w:rsid w:val="00FE454B"/>
    <w:rsid w:val="00FE4813"/>
    <w:rsid w:val="00FE4B5E"/>
    <w:rsid w:val="00FE4D14"/>
    <w:rsid w:val="00FE4FFB"/>
    <w:rsid w:val="00FE5202"/>
    <w:rsid w:val="00FE521C"/>
    <w:rsid w:val="00FE5291"/>
    <w:rsid w:val="00FE5D2D"/>
    <w:rsid w:val="00FE5ECC"/>
    <w:rsid w:val="00FE5ED5"/>
    <w:rsid w:val="00FE5EF5"/>
    <w:rsid w:val="00FE60F1"/>
    <w:rsid w:val="00FE63CD"/>
    <w:rsid w:val="00FE6464"/>
    <w:rsid w:val="00FE6560"/>
    <w:rsid w:val="00FE66F0"/>
    <w:rsid w:val="00FE6B99"/>
    <w:rsid w:val="00FE6E65"/>
    <w:rsid w:val="00FE71D2"/>
    <w:rsid w:val="00FE746B"/>
    <w:rsid w:val="00FE7A76"/>
    <w:rsid w:val="00FE7B6F"/>
    <w:rsid w:val="00FE7D51"/>
    <w:rsid w:val="00FF0235"/>
    <w:rsid w:val="00FF0625"/>
    <w:rsid w:val="00FF08A1"/>
    <w:rsid w:val="00FF10EB"/>
    <w:rsid w:val="00FF1141"/>
    <w:rsid w:val="00FF1252"/>
    <w:rsid w:val="00FF21E4"/>
    <w:rsid w:val="00FF2689"/>
    <w:rsid w:val="00FF26AB"/>
    <w:rsid w:val="00FF287B"/>
    <w:rsid w:val="00FF2A6B"/>
    <w:rsid w:val="00FF2E55"/>
    <w:rsid w:val="00FF30A6"/>
    <w:rsid w:val="00FF32BF"/>
    <w:rsid w:val="00FF3560"/>
    <w:rsid w:val="00FF3923"/>
    <w:rsid w:val="00FF3995"/>
    <w:rsid w:val="00FF3A64"/>
    <w:rsid w:val="00FF3CBF"/>
    <w:rsid w:val="00FF405B"/>
    <w:rsid w:val="00FF43E3"/>
    <w:rsid w:val="00FF4625"/>
    <w:rsid w:val="00FF483E"/>
    <w:rsid w:val="00FF499D"/>
    <w:rsid w:val="00FF4C55"/>
    <w:rsid w:val="00FF4D09"/>
    <w:rsid w:val="00FF4D86"/>
    <w:rsid w:val="00FF4DF9"/>
    <w:rsid w:val="00FF50B1"/>
    <w:rsid w:val="00FF51A6"/>
    <w:rsid w:val="00FF53DE"/>
    <w:rsid w:val="00FF55E8"/>
    <w:rsid w:val="00FF5982"/>
    <w:rsid w:val="00FF59E9"/>
    <w:rsid w:val="00FF65BF"/>
    <w:rsid w:val="00FF6769"/>
    <w:rsid w:val="00FF6FA8"/>
    <w:rsid w:val="00FF722E"/>
    <w:rsid w:val="00FF72FD"/>
    <w:rsid w:val="00FF7949"/>
    <w:rsid w:val="00FF7ABB"/>
    <w:rsid w:val="00FF7B71"/>
    <w:rsid w:val="00FF7F97"/>
    <w:rsid w:val="0104C1AB"/>
    <w:rsid w:val="010B3CE1"/>
    <w:rsid w:val="015033D0"/>
    <w:rsid w:val="0155131A"/>
    <w:rsid w:val="01612D7F"/>
    <w:rsid w:val="0176BBB8"/>
    <w:rsid w:val="01A5303C"/>
    <w:rsid w:val="01A9031C"/>
    <w:rsid w:val="01CE6A0A"/>
    <w:rsid w:val="01F3E7DA"/>
    <w:rsid w:val="025E1B3F"/>
    <w:rsid w:val="025F54C7"/>
    <w:rsid w:val="026404C5"/>
    <w:rsid w:val="02776364"/>
    <w:rsid w:val="0283820C"/>
    <w:rsid w:val="02888195"/>
    <w:rsid w:val="0295C299"/>
    <w:rsid w:val="02AA5870"/>
    <w:rsid w:val="02DAF7DD"/>
    <w:rsid w:val="02F1DA37"/>
    <w:rsid w:val="034B1B63"/>
    <w:rsid w:val="036E9C01"/>
    <w:rsid w:val="0380066B"/>
    <w:rsid w:val="03873A49"/>
    <w:rsid w:val="03A27C19"/>
    <w:rsid w:val="03B622BF"/>
    <w:rsid w:val="03C6AE0F"/>
    <w:rsid w:val="03CB15A8"/>
    <w:rsid w:val="03D47602"/>
    <w:rsid w:val="044B1E8B"/>
    <w:rsid w:val="0463172F"/>
    <w:rsid w:val="04726D08"/>
    <w:rsid w:val="048DB360"/>
    <w:rsid w:val="04C07C65"/>
    <w:rsid w:val="04DE9710"/>
    <w:rsid w:val="05320343"/>
    <w:rsid w:val="0547BEC7"/>
    <w:rsid w:val="054EB6BC"/>
    <w:rsid w:val="055CC161"/>
    <w:rsid w:val="0570DCE0"/>
    <w:rsid w:val="05B0E82A"/>
    <w:rsid w:val="05B3D758"/>
    <w:rsid w:val="062BE0F5"/>
    <w:rsid w:val="0630B439"/>
    <w:rsid w:val="063BF5CE"/>
    <w:rsid w:val="06AFABD2"/>
    <w:rsid w:val="06C5AD01"/>
    <w:rsid w:val="06FA73AA"/>
    <w:rsid w:val="070A1D8B"/>
    <w:rsid w:val="070BAFF5"/>
    <w:rsid w:val="070F5322"/>
    <w:rsid w:val="07548EEB"/>
    <w:rsid w:val="0775AA37"/>
    <w:rsid w:val="079EF059"/>
    <w:rsid w:val="07CFB829"/>
    <w:rsid w:val="081F0398"/>
    <w:rsid w:val="0862D390"/>
    <w:rsid w:val="0866A00B"/>
    <w:rsid w:val="087BD3B4"/>
    <w:rsid w:val="08B57981"/>
    <w:rsid w:val="08DE53B6"/>
    <w:rsid w:val="08EC5C52"/>
    <w:rsid w:val="0915393E"/>
    <w:rsid w:val="09547D53"/>
    <w:rsid w:val="0966F0E6"/>
    <w:rsid w:val="097220C1"/>
    <w:rsid w:val="098DFC89"/>
    <w:rsid w:val="09AF467C"/>
    <w:rsid w:val="09B82740"/>
    <w:rsid w:val="09FEB9DA"/>
    <w:rsid w:val="0A3DCDD1"/>
    <w:rsid w:val="0A5DF548"/>
    <w:rsid w:val="0ADF56D9"/>
    <w:rsid w:val="0AF615BE"/>
    <w:rsid w:val="0B1BED41"/>
    <w:rsid w:val="0B6069DE"/>
    <w:rsid w:val="0B6E7745"/>
    <w:rsid w:val="0B7051C4"/>
    <w:rsid w:val="0B91F04F"/>
    <w:rsid w:val="0BA37664"/>
    <w:rsid w:val="0BCDACCA"/>
    <w:rsid w:val="0BD82F1E"/>
    <w:rsid w:val="0BEDABF0"/>
    <w:rsid w:val="0C0FCD5A"/>
    <w:rsid w:val="0C496119"/>
    <w:rsid w:val="0CA7413E"/>
    <w:rsid w:val="0CD598EE"/>
    <w:rsid w:val="0CF5F9B8"/>
    <w:rsid w:val="0CFCB84E"/>
    <w:rsid w:val="0D0684AA"/>
    <w:rsid w:val="0D3B96F0"/>
    <w:rsid w:val="0D5459AB"/>
    <w:rsid w:val="0D812E64"/>
    <w:rsid w:val="0DF4602A"/>
    <w:rsid w:val="0E1E8622"/>
    <w:rsid w:val="0E4B9DDB"/>
    <w:rsid w:val="0E63930F"/>
    <w:rsid w:val="0E64D054"/>
    <w:rsid w:val="0E94F9E4"/>
    <w:rsid w:val="0E9BD8CE"/>
    <w:rsid w:val="0EB20941"/>
    <w:rsid w:val="0EB7B7C4"/>
    <w:rsid w:val="0ED52A34"/>
    <w:rsid w:val="0EED0EC0"/>
    <w:rsid w:val="0EF85312"/>
    <w:rsid w:val="0F1E6CA9"/>
    <w:rsid w:val="0F330E59"/>
    <w:rsid w:val="0F40AF86"/>
    <w:rsid w:val="0F4F1CF2"/>
    <w:rsid w:val="0F56613E"/>
    <w:rsid w:val="0F90D6ED"/>
    <w:rsid w:val="0FCD4587"/>
    <w:rsid w:val="0FF8EA3A"/>
    <w:rsid w:val="103499B7"/>
    <w:rsid w:val="103E38F1"/>
    <w:rsid w:val="104BC45E"/>
    <w:rsid w:val="108E9DD7"/>
    <w:rsid w:val="10973226"/>
    <w:rsid w:val="1109312F"/>
    <w:rsid w:val="111BEA67"/>
    <w:rsid w:val="112FD5BD"/>
    <w:rsid w:val="1151E482"/>
    <w:rsid w:val="1157DF4A"/>
    <w:rsid w:val="11629C87"/>
    <w:rsid w:val="1186C639"/>
    <w:rsid w:val="118F87A5"/>
    <w:rsid w:val="1193CFEE"/>
    <w:rsid w:val="119DA31C"/>
    <w:rsid w:val="11C34C13"/>
    <w:rsid w:val="11CAAD98"/>
    <w:rsid w:val="11D13557"/>
    <w:rsid w:val="11E4A4B6"/>
    <w:rsid w:val="1205A1D3"/>
    <w:rsid w:val="12065BD7"/>
    <w:rsid w:val="1219F066"/>
    <w:rsid w:val="124001D1"/>
    <w:rsid w:val="124140E6"/>
    <w:rsid w:val="12447F00"/>
    <w:rsid w:val="12467305"/>
    <w:rsid w:val="125C08FF"/>
    <w:rsid w:val="127512EF"/>
    <w:rsid w:val="12996530"/>
    <w:rsid w:val="12DCA418"/>
    <w:rsid w:val="133744D9"/>
    <w:rsid w:val="137EEBD7"/>
    <w:rsid w:val="138B61BB"/>
    <w:rsid w:val="1394188F"/>
    <w:rsid w:val="13E42844"/>
    <w:rsid w:val="140024FA"/>
    <w:rsid w:val="141F5620"/>
    <w:rsid w:val="144A07D0"/>
    <w:rsid w:val="144CD4EF"/>
    <w:rsid w:val="14723CBA"/>
    <w:rsid w:val="149C6F4E"/>
    <w:rsid w:val="14F4DB61"/>
    <w:rsid w:val="15162A16"/>
    <w:rsid w:val="15239FB0"/>
    <w:rsid w:val="1527ACEE"/>
    <w:rsid w:val="1536B2E7"/>
    <w:rsid w:val="1542D404"/>
    <w:rsid w:val="1559BF44"/>
    <w:rsid w:val="1562E705"/>
    <w:rsid w:val="156C12E0"/>
    <w:rsid w:val="157CFF3B"/>
    <w:rsid w:val="158C7F3D"/>
    <w:rsid w:val="15B11FFA"/>
    <w:rsid w:val="15B6357D"/>
    <w:rsid w:val="15B805CE"/>
    <w:rsid w:val="15D749B6"/>
    <w:rsid w:val="15DA450B"/>
    <w:rsid w:val="15FF0D68"/>
    <w:rsid w:val="160709BF"/>
    <w:rsid w:val="1629D0D2"/>
    <w:rsid w:val="162E44CA"/>
    <w:rsid w:val="16385926"/>
    <w:rsid w:val="16785C70"/>
    <w:rsid w:val="16AAF3E0"/>
    <w:rsid w:val="16BF81EF"/>
    <w:rsid w:val="16EF4CDC"/>
    <w:rsid w:val="170A75D6"/>
    <w:rsid w:val="170DF24C"/>
    <w:rsid w:val="171A7108"/>
    <w:rsid w:val="174DAF11"/>
    <w:rsid w:val="17876B19"/>
    <w:rsid w:val="17946F36"/>
    <w:rsid w:val="179655D5"/>
    <w:rsid w:val="17978456"/>
    <w:rsid w:val="179E880A"/>
    <w:rsid w:val="17C7A81A"/>
    <w:rsid w:val="17DF8A16"/>
    <w:rsid w:val="17EB9A4D"/>
    <w:rsid w:val="17F0F005"/>
    <w:rsid w:val="17F4DDD2"/>
    <w:rsid w:val="18172666"/>
    <w:rsid w:val="186D47A4"/>
    <w:rsid w:val="1881CAD4"/>
    <w:rsid w:val="18B2B257"/>
    <w:rsid w:val="18CFC594"/>
    <w:rsid w:val="18F2EE81"/>
    <w:rsid w:val="190DE392"/>
    <w:rsid w:val="193D6983"/>
    <w:rsid w:val="193D9739"/>
    <w:rsid w:val="193F2553"/>
    <w:rsid w:val="19798CF8"/>
    <w:rsid w:val="198022A2"/>
    <w:rsid w:val="198B5431"/>
    <w:rsid w:val="1993516D"/>
    <w:rsid w:val="19981194"/>
    <w:rsid w:val="19A0E187"/>
    <w:rsid w:val="19AB97F3"/>
    <w:rsid w:val="1A105011"/>
    <w:rsid w:val="1A699CBC"/>
    <w:rsid w:val="1A768B49"/>
    <w:rsid w:val="1A933B5C"/>
    <w:rsid w:val="1A9CD62E"/>
    <w:rsid w:val="1ABECBE3"/>
    <w:rsid w:val="1AFCFF9E"/>
    <w:rsid w:val="1AFEE68E"/>
    <w:rsid w:val="1B0C4BC3"/>
    <w:rsid w:val="1B0DCADD"/>
    <w:rsid w:val="1B1BAEF2"/>
    <w:rsid w:val="1B4A8C45"/>
    <w:rsid w:val="1B5C9CF2"/>
    <w:rsid w:val="1B920B20"/>
    <w:rsid w:val="1B98AC84"/>
    <w:rsid w:val="1BB07B76"/>
    <w:rsid w:val="1BB31D3A"/>
    <w:rsid w:val="1BEB44A0"/>
    <w:rsid w:val="1C0F4DE5"/>
    <w:rsid w:val="1C14F238"/>
    <w:rsid w:val="1C187AA5"/>
    <w:rsid w:val="1C2725D4"/>
    <w:rsid w:val="1C3C3C96"/>
    <w:rsid w:val="1C531048"/>
    <w:rsid w:val="1C87ECC0"/>
    <w:rsid w:val="1CB0E5D2"/>
    <w:rsid w:val="1CBFB27C"/>
    <w:rsid w:val="1CC89FEE"/>
    <w:rsid w:val="1CCFA854"/>
    <w:rsid w:val="1CDC9388"/>
    <w:rsid w:val="1D25164C"/>
    <w:rsid w:val="1D77314E"/>
    <w:rsid w:val="1D937033"/>
    <w:rsid w:val="1DBBAE7F"/>
    <w:rsid w:val="1DCAFFA0"/>
    <w:rsid w:val="1DF9BBB5"/>
    <w:rsid w:val="1E0AC80C"/>
    <w:rsid w:val="1E2156C7"/>
    <w:rsid w:val="1E45A4EB"/>
    <w:rsid w:val="1EA28DD1"/>
    <w:rsid w:val="1EB5C530"/>
    <w:rsid w:val="1EDB0F46"/>
    <w:rsid w:val="1EDD543E"/>
    <w:rsid w:val="1EE21C58"/>
    <w:rsid w:val="1F3CDC87"/>
    <w:rsid w:val="1FBE6C27"/>
    <w:rsid w:val="1FE97802"/>
    <w:rsid w:val="1FFD7FF8"/>
    <w:rsid w:val="2013EA4C"/>
    <w:rsid w:val="2034751D"/>
    <w:rsid w:val="209607C8"/>
    <w:rsid w:val="2106F086"/>
    <w:rsid w:val="210C9532"/>
    <w:rsid w:val="211DD52F"/>
    <w:rsid w:val="2132A5D4"/>
    <w:rsid w:val="21351717"/>
    <w:rsid w:val="21860466"/>
    <w:rsid w:val="218C75DE"/>
    <w:rsid w:val="219B8BE6"/>
    <w:rsid w:val="21A5AFA8"/>
    <w:rsid w:val="21ACA52C"/>
    <w:rsid w:val="21BB47F7"/>
    <w:rsid w:val="21DFDADF"/>
    <w:rsid w:val="21E2786A"/>
    <w:rsid w:val="21EAA697"/>
    <w:rsid w:val="21EC939A"/>
    <w:rsid w:val="21F7F0F2"/>
    <w:rsid w:val="221C6638"/>
    <w:rsid w:val="221DFD0D"/>
    <w:rsid w:val="22776AAD"/>
    <w:rsid w:val="22A74285"/>
    <w:rsid w:val="22AB1DAC"/>
    <w:rsid w:val="22B007B5"/>
    <w:rsid w:val="22BDD145"/>
    <w:rsid w:val="22FAE106"/>
    <w:rsid w:val="22FFB921"/>
    <w:rsid w:val="23209DF2"/>
    <w:rsid w:val="23216402"/>
    <w:rsid w:val="234F9074"/>
    <w:rsid w:val="23A74E77"/>
    <w:rsid w:val="23DEF490"/>
    <w:rsid w:val="249ED42D"/>
    <w:rsid w:val="24ABFCCA"/>
    <w:rsid w:val="25074781"/>
    <w:rsid w:val="2535118E"/>
    <w:rsid w:val="2554AD43"/>
    <w:rsid w:val="255D3BB4"/>
    <w:rsid w:val="2578CCB3"/>
    <w:rsid w:val="257C00D7"/>
    <w:rsid w:val="25AD9117"/>
    <w:rsid w:val="25D10F24"/>
    <w:rsid w:val="2601BD77"/>
    <w:rsid w:val="26270D6C"/>
    <w:rsid w:val="26457FDA"/>
    <w:rsid w:val="2652B9A6"/>
    <w:rsid w:val="266A966D"/>
    <w:rsid w:val="267C0415"/>
    <w:rsid w:val="2761EC7A"/>
    <w:rsid w:val="276362A1"/>
    <w:rsid w:val="27BDC347"/>
    <w:rsid w:val="27CAF0FC"/>
    <w:rsid w:val="27D85D1D"/>
    <w:rsid w:val="27D889D3"/>
    <w:rsid w:val="27E379B8"/>
    <w:rsid w:val="27F3F420"/>
    <w:rsid w:val="28285097"/>
    <w:rsid w:val="283E298D"/>
    <w:rsid w:val="284CF154"/>
    <w:rsid w:val="285CD119"/>
    <w:rsid w:val="286D484B"/>
    <w:rsid w:val="2898510B"/>
    <w:rsid w:val="28AF3394"/>
    <w:rsid w:val="28D7A880"/>
    <w:rsid w:val="28E68EC0"/>
    <w:rsid w:val="28F006AD"/>
    <w:rsid w:val="29085AE9"/>
    <w:rsid w:val="2964AE16"/>
    <w:rsid w:val="296F9F0A"/>
    <w:rsid w:val="2972650D"/>
    <w:rsid w:val="297E8E74"/>
    <w:rsid w:val="29C0E763"/>
    <w:rsid w:val="29D49F5B"/>
    <w:rsid w:val="2A060E8B"/>
    <w:rsid w:val="2A064AC8"/>
    <w:rsid w:val="2A276032"/>
    <w:rsid w:val="2A6ECF08"/>
    <w:rsid w:val="2AA4D81A"/>
    <w:rsid w:val="2AB5F1F9"/>
    <w:rsid w:val="2ADE7CE6"/>
    <w:rsid w:val="2AFA39B1"/>
    <w:rsid w:val="2B0D02DC"/>
    <w:rsid w:val="2B59702C"/>
    <w:rsid w:val="2B7B8F08"/>
    <w:rsid w:val="2BBF175C"/>
    <w:rsid w:val="2BEA925A"/>
    <w:rsid w:val="2C1DF899"/>
    <w:rsid w:val="2C236763"/>
    <w:rsid w:val="2C58ABC5"/>
    <w:rsid w:val="2C9D98BE"/>
    <w:rsid w:val="2CB0FDD5"/>
    <w:rsid w:val="2CC6CC1A"/>
    <w:rsid w:val="2D07480B"/>
    <w:rsid w:val="2D3A2F26"/>
    <w:rsid w:val="2D43934F"/>
    <w:rsid w:val="2D57CD42"/>
    <w:rsid w:val="2D8BFDF4"/>
    <w:rsid w:val="2D930409"/>
    <w:rsid w:val="2D9A3C1A"/>
    <w:rsid w:val="2DCCED41"/>
    <w:rsid w:val="2E3327B0"/>
    <w:rsid w:val="2E4E571C"/>
    <w:rsid w:val="2E5C9D81"/>
    <w:rsid w:val="2E9A77AE"/>
    <w:rsid w:val="2EA61C3D"/>
    <w:rsid w:val="2EBC7505"/>
    <w:rsid w:val="2EE87339"/>
    <w:rsid w:val="2F3F6FF5"/>
    <w:rsid w:val="2F52034C"/>
    <w:rsid w:val="2F60E03A"/>
    <w:rsid w:val="2F71D91D"/>
    <w:rsid w:val="2F814F7D"/>
    <w:rsid w:val="2F9F3010"/>
    <w:rsid w:val="2FA2F6AE"/>
    <w:rsid w:val="2FB50382"/>
    <w:rsid w:val="2FD7D549"/>
    <w:rsid w:val="2FED76B5"/>
    <w:rsid w:val="2FF03E38"/>
    <w:rsid w:val="300C983B"/>
    <w:rsid w:val="301AFD7C"/>
    <w:rsid w:val="302892A7"/>
    <w:rsid w:val="3069C58C"/>
    <w:rsid w:val="306ED84E"/>
    <w:rsid w:val="30712B96"/>
    <w:rsid w:val="307B41FA"/>
    <w:rsid w:val="3095F7AE"/>
    <w:rsid w:val="30AA7659"/>
    <w:rsid w:val="30C0246E"/>
    <w:rsid w:val="30C6ED22"/>
    <w:rsid w:val="3119A85A"/>
    <w:rsid w:val="3170DE69"/>
    <w:rsid w:val="319CF92D"/>
    <w:rsid w:val="31A326E2"/>
    <w:rsid w:val="31A9B2A7"/>
    <w:rsid w:val="31C80508"/>
    <w:rsid w:val="31EE76C5"/>
    <w:rsid w:val="31F8AA71"/>
    <w:rsid w:val="31FC5C78"/>
    <w:rsid w:val="32158DCF"/>
    <w:rsid w:val="321B2D3C"/>
    <w:rsid w:val="3253944B"/>
    <w:rsid w:val="32556133"/>
    <w:rsid w:val="326C9F0E"/>
    <w:rsid w:val="32B8B5CF"/>
    <w:rsid w:val="32D089B7"/>
    <w:rsid w:val="32E1FC4F"/>
    <w:rsid w:val="32F2EC08"/>
    <w:rsid w:val="32F4B826"/>
    <w:rsid w:val="32F4CABD"/>
    <w:rsid w:val="33287B42"/>
    <w:rsid w:val="3364366C"/>
    <w:rsid w:val="33927457"/>
    <w:rsid w:val="33BD8433"/>
    <w:rsid w:val="3407F160"/>
    <w:rsid w:val="344A5BD6"/>
    <w:rsid w:val="34C6BC75"/>
    <w:rsid w:val="34D921FF"/>
    <w:rsid w:val="34E7CED1"/>
    <w:rsid w:val="34EC8F1E"/>
    <w:rsid w:val="34F0C9C6"/>
    <w:rsid w:val="3585F0AD"/>
    <w:rsid w:val="35A954A4"/>
    <w:rsid w:val="35C75BC7"/>
    <w:rsid w:val="35D1038C"/>
    <w:rsid w:val="35DBF24A"/>
    <w:rsid w:val="35DE21CB"/>
    <w:rsid w:val="35E7D707"/>
    <w:rsid w:val="35F39048"/>
    <w:rsid w:val="363D0EDE"/>
    <w:rsid w:val="363FD7E7"/>
    <w:rsid w:val="36B7C1CC"/>
    <w:rsid w:val="36BE8447"/>
    <w:rsid w:val="36E15DA6"/>
    <w:rsid w:val="36FD5147"/>
    <w:rsid w:val="3718EE8F"/>
    <w:rsid w:val="37C658D2"/>
    <w:rsid w:val="37E173A2"/>
    <w:rsid w:val="381DFE38"/>
    <w:rsid w:val="384572A2"/>
    <w:rsid w:val="38807B3D"/>
    <w:rsid w:val="38960151"/>
    <w:rsid w:val="389B2754"/>
    <w:rsid w:val="38D27342"/>
    <w:rsid w:val="38FBF24F"/>
    <w:rsid w:val="391149AA"/>
    <w:rsid w:val="3923A6FE"/>
    <w:rsid w:val="3927B5FB"/>
    <w:rsid w:val="397310CF"/>
    <w:rsid w:val="39A366C1"/>
    <w:rsid w:val="39AB7640"/>
    <w:rsid w:val="39ABC17E"/>
    <w:rsid w:val="39B0B66F"/>
    <w:rsid w:val="39BBB4F8"/>
    <w:rsid w:val="39BC3455"/>
    <w:rsid w:val="39C58491"/>
    <w:rsid w:val="39CF6305"/>
    <w:rsid w:val="39FCCBB5"/>
    <w:rsid w:val="3A36A83E"/>
    <w:rsid w:val="3A40ECB8"/>
    <w:rsid w:val="3A46ACCA"/>
    <w:rsid w:val="3A829921"/>
    <w:rsid w:val="3A8A23DC"/>
    <w:rsid w:val="3AA63C31"/>
    <w:rsid w:val="3AB22ECF"/>
    <w:rsid w:val="3AB60E48"/>
    <w:rsid w:val="3ACCD8C5"/>
    <w:rsid w:val="3B27B342"/>
    <w:rsid w:val="3B3836D9"/>
    <w:rsid w:val="3B4C4468"/>
    <w:rsid w:val="3B57BEA5"/>
    <w:rsid w:val="3B7D926F"/>
    <w:rsid w:val="3B7F9545"/>
    <w:rsid w:val="3B893308"/>
    <w:rsid w:val="3BA6C7A9"/>
    <w:rsid w:val="3BB271E4"/>
    <w:rsid w:val="3BCBC5A0"/>
    <w:rsid w:val="3BE9104B"/>
    <w:rsid w:val="3BF3DE15"/>
    <w:rsid w:val="3C151924"/>
    <w:rsid w:val="3C1801E4"/>
    <w:rsid w:val="3C24D86C"/>
    <w:rsid w:val="3C2A6BB5"/>
    <w:rsid w:val="3C2E3A0B"/>
    <w:rsid w:val="3C76FB80"/>
    <w:rsid w:val="3CB819A9"/>
    <w:rsid w:val="3CC0D4EA"/>
    <w:rsid w:val="3CC2801D"/>
    <w:rsid w:val="3CDB7278"/>
    <w:rsid w:val="3D0544AF"/>
    <w:rsid w:val="3D077B4C"/>
    <w:rsid w:val="3D27604E"/>
    <w:rsid w:val="3D435BD8"/>
    <w:rsid w:val="3D5D4B92"/>
    <w:rsid w:val="3D6D208B"/>
    <w:rsid w:val="3D82D6C7"/>
    <w:rsid w:val="3D83BD4F"/>
    <w:rsid w:val="3D85C4BB"/>
    <w:rsid w:val="3D931C8E"/>
    <w:rsid w:val="3DA2B936"/>
    <w:rsid w:val="3DA7A93B"/>
    <w:rsid w:val="3DABE340"/>
    <w:rsid w:val="3DB90CFE"/>
    <w:rsid w:val="3DC5A4C8"/>
    <w:rsid w:val="3DFF76C1"/>
    <w:rsid w:val="3E1E988C"/>
    <w:rsid w:val="3E452A8B"/>
    <w:rsid w:val="3E4CD50D"/>
    <w:rsid w:val="3E616679"/>
    <w:rsid w:val="3E7276A5"/>
    <w:rsid w:val="3E79F4CE"/>
    <w:rsid w:val="3E7C467E"/>
    <w:rsid w:val="3EAFAE23"/>
    <w:rsid w:val="3EBC4043"/>
    <w:rsid w:val="3EFCD67C"/>
    <w:rsid w:val="3F1AF60C"/>
    <w:rsid w:val="3F1F855A"/>
    <w:rsid w:val="3F2DD8CA"/>
    <w:rsid w:val="3F4DA734"/>
    <w:rsid w:val="400A549C"/>
    <w:rsid w:val="400DCC3C"/>
    <w:rsid w:val="40146BAA"/>
    <w:rsid w:val="404AB778"/>
    <w:rsid w:val="405180A6"/>
    <w:rsid w:val="405D76EE"/>
    <w:rsid w:val="405DD411"/>
    <w:rsid w:val="40A29329"/>
    <w:rsid w:val="40DE8E58"/>
    <w:rsid w:val="411B1336"/>
    <w:rsid w:val="41284766"/>
    <w:rsid w:val="4133EC3F"/>
    <w:rsid w:val="41522610"/>
    <w:rsid w:val="4172C026"/>
    <w:rsid w:val="41734B2B"/>
    <w:rsid w:val="418ED56A"/>
    <w:rsid w:val="419BE185"/>
    <w:rsid w:val="41A55DAE"/>
    <w:rsid w:val="41BF69EE"/>
    <w:rsid w:val="41CF65AB"/>
    <w:rsid w:val="41FC168C"/>
    <w:rsid w:val="41FF1581"/>
    <w:rsid w:val="42227CB6"/>
    <w:rsid w:val="4224576D"/>
    <w:rsid w:val="425D1A69"/>
    <w:rsid w:val="42989459"/>
    <w:rsid w:val="42B12559"/>
    <w:rsid w:val="42BF3902"/>
    <w:rsid w:val="42CBF92C"/>
    <w:rsid w:val="42D1D94B"/>
    <w:rsid w:val="42D603DD"/>
    <w:rsid w:val="42E52972"/>
    <w:rsid w:val="4306A0E4"/>
    <w:rsid w:val="4309C493"/>
    <w:rsid w:val="432A2061"/>
    <w:rsid w:val="4334F5D1"/>
    <w:rsid w:val="43386044"/>
    <w:rsid w:val="4365B2D9"/>
    <w:rsid w:val="436B25D9"/>
    <w:rsid w:val="437D5733"/>
    <w:rsid w:val="437F72AE"/>
    <w:rsid w:val="43B52704"/>
    <w:rsid w:val="43C2D1CD"/>
    <w:rsid w:val="43C66C73"/>
    <w:rsid w:val="43C976FB"/>
    <w:rsid w:val="4436A60F"/>
    <w:rsid w:val="443E16E8"/>
    <w:rsid w:val="44611718"/>
    <w:rsid w:val="446CD874"/>
    <w:rsid w:val="448D788F"/>
    <w:rsid w:val="449B044C"/>
    <w:rsid w:val="44FEB61B"/>
    <w:rsid w:val="4503DF3F"/>
    <w:rsid w:val="450D405B"/>
    <w:rsid w:val="450E35E0"/>
    <w:rsid w:val="450EE90C"/>
    <w:rsid w:val="456E1AD6"/>
    <w:rsid w:val="45792029"/>
    <w:rsid w:val="45EECEF2"/>
    <w:rsid w:val="460F944F"/>
    <w:rsid w:val="462F7432"/>
    <w:rsid w:val="463BACDF"/>
    <w:rsid w:val="464A8B41"/>
    <w:rsid w:val="46598B9C"/>
    <w:rsid w:val="46988A05"/>
    <w:rsid w:val="46C3DF2C"/>
    <w:rsid w:val="4731ACF3"/>
    <w:rsid w:val="47487142"/>
    <w:rsid w:val="474C3907"/>
    <w:rsid w:val="4785DB97"/>
    <w:rsid w:val="47861900"/>
    <w:rsid w:val="47C53C49"/>
    <w:rsid w:val="47D4D3F5"/>
    <w:rsid w:val="47DE1B13"/>
    <w:rsid w:val="47E6E3AD"/>
    <w:rsid w:val="4829AC71"/>
    <w:rsid w:val="4836FC8C"/>
    <w:rsid w:val="4868E405"/>
    <w:rsid w:val="487A5B65"/>
    <w:rsid w:val="48A4FA04"/>
    <w:rsid w:val="48ADDAF4"/>
    <w:rsid w:val="48C4F59B"/>
    <w:rsid w:val="4915E37F"/>
    <w:rsid w:val="49381526"/>
    <w:rsid w:val="49906281"/>
    <w:rsid w:val="49A9B67E"/>
    <w:rsid w:val="49B29F72"/>
    <w:rsid w:val="49E5724E"/>
    <w:rsid w:val="49F0D070"/>
    <w:rsid w:val="4A3BFA96"/>
    <w:rsid w:val="4A432880"/>
    <w:rsid w:val="4A6FB86B"/>
    <w:rsid w:val="4A7E7785"/>
    <w:rsid w:val="4A8D561A"/>
    <w:rsid w:val="4AA1A639"/>
    <w:rsid w:val="4ABD301F"/>
    <w:rsid w:val="4AC7C02D"/>
    <w:rsid w:val="4ADDE39E"/>
    <w:rsid w:val="4B23BF02"/>
    <w:rsid w:val="4B2BA058"/>
    <w:rsid w:val="4B301D72"/>
    <w:rsid w:val="4B57E5C4"/>
    <w:rsid w:val="4B5C780E"/>
    <w:rsid w:val="4B84BBA1"/>
    <w:rsid w:val="4B974CA6"/>
    <w:rsid w:val="4B9FDF0A"/>
    <w:rsid w:val="4BF61BD7"/>
    <w:rsid w:val="4C166434"/>
    <w:rsid w:val="4C35E585"/>
    <w:rsid w:val="4C47A324"/>
    <w:rsid w:val="4C4F54E8"/>
    <w:rsid w:val="4C56CADA"/>
    <w:rsid w:val="4C59E6D6"/>
    <w:rsid w:val="4CB183C8"/>
    <w:rsid w:val="4CD79904"/>
    <w:rsid w:val="4D0FAD7C"/>
    <w:rsid w:val="4D39B0A0"/>
    <w:rsid w:val="4D606247"/>
    <w:rsid w:val="4D7C2AD0"/>
    <w:rsid w:val="4D95853D"/>
    <w:rsid w:val="4DC0156D"/>
    <w:rsid w:val="4DF390B2"/>
    <w:rsid w:val="4E08ECA4"/>
    <w:rsid w:val="4E7D2E66"/>
    <w:rsid w:val="4E8C98BA"/>
    <w:rsid w:val="4E90F5B5"/>
    <w:rsid w:val="4E9696FA"/>
    <w:rsid w:val="4E9EEACE"/>
    <w:rsid w:val="4EB6431A"/>
    <w:rsid w:val="4ED022D3"/>
    <w:rsid w:val="4ED05352"/>
    <w:rsid w:val="4F505085"/>
    <w:rsid w:val="4FF49FBF"/>
    <w:rsid w:val="5003092B"/>
    <w:rsid w:val="5008AE01"/>
    <w:rsid w:val="501E3063"/>
    <w:rsid w:val="502FAC9E"/>
    <w:rsid w:val="50349F30"/>
    <w:rsid w:val="5037E467"/>
    <w:rsid w:val="504ED3E0"/>
    <w:rsid w:val="5063BC1B"/>
    <w:rsid w:val="5068A2FC"/>
    <w:rsid w:val="5087B5DF"/>
    <w:rsid w:val="50AE656E"/>
    <w:rsid w:val="50CA0AE0"/>
    <w:rsid w:val="50D8B736"/>
    <w:rsid w:val="50DB8236"/>
    <w:rsid w:val="50DEB8D9"/>
    <w:rsid w:val="511F266A"/>
    <w:rsid w:val="512B2A46"/>
    <w:rsid w:val="513480B0"/>
    <w:rsid w:val="51746BC0"/>
    <w:rsid w:val="5186543A"/>
    <w:rsid w:val="51BD9E40"/>
    <w:rsid w:val="51E95A6D"/>
    <w:rsid w:val="51F40062"/>
    <w:rsid w:val="51F83172"/>
    <w:rsid w:val="52482058"/>
    <w:rsid w:val="5261F75E"/>
    <w:rsid w:val="526B7DEB"/>
    <w:rsid w:val="52749FF4"/>
    <w:rsid w:val="527CE68E"/>
    <w:rsid w:val="527E6ADB"/>
    <w:rsid w:val="52B83036"/>
    <w:rsid w:val="52E89B74"/>
    <w:rsid w:val="533EC901"/>
    <w:rsid w:val="539D417D"/>
    <w:rsid w:val="53D3CED1"/>
    <w:rsid w:val="53EF9AC0"/>
    <w:rsid w:val="53F3EBB7"/>
    <w:rsid w:val="5415071A"/>
    <w:rsid w:val="54351112"/>
    <w:rsid w:val="5441A0EB"/>
    <w:rsid w:val="544E329A"/>
    <w:rsid w:val="546F5195"/>
    <w:rsid w:val="549B19AC"/>
    <w:rsid w:val="54A6D070"/>
    <w:rsid w:val="54DC9708"/>
    <w:rsid w:val="54F33918"/>
    <w:rsid w:val="54F6BA55"/>
    <w:rsid w:val="55028649"/>
    <w:rsid w:val="5508F217"/>
    <w:rsid w:val="553A2191"/>
    <w:rsid w:val="55551800"/>
    <w:rsid w:val="55663D6B"/>
    <w:rsid w:val="557A3EC6"/>
    <w:rsid w:val="55CBC207"/>
    <w:rsid w:val="55D12116"/>
    <w:rsid w:val="55DFBC28"/>
    <w:rsid w:val="55E6272A"/>
    <w:rsid w:val="55FB7ED3"/>
    <w:rsid w:val="5613E42E"/>
    <w:rsid w:val="563E06B3"/>
    <w:rsid w:val="567D9BD1"/>
    <w:rsid w:val="5684B56C"/>
    <w:rsid w:val="56A887AC"/>
    <w:rsid w:val="56D9C6F8"/>
    <w:rsid w:val="56DFFF7B"/>
    <w:rsid w:val="56EEBD97"/>
    <w:rsid w:val="571A3518"/>
    <w:rsid w:val="571EE202"/>
    <w:rsid w:val="57536CCD"/>
    <w:rsid w:val="576B2247"/>
    <w:rsid w:val="576EC10D"/>
    <w:rsid w:val="576F832C"/>
    <w:rsid w:val="57924A95"/>
    <w:rsid w:val="57A90D49"/>
    <w:rsid w:val="57E42816"/>
    <w:rsid w:val="57E8FF81"/>
    <w:rsid w:val="58135B3F"/>
    <w:rsid w:val="582A0F91"/>
    <w:rsid w:val="58575DAB"/>
    <w:rsid w:val="5886F555"/>
    <w:rsid w:val="58E60ADF"/>
    <w:rsid w:val="58EC2710"/>
    <w:rsid w:val="59136EB0"/>
    <w:rsid w:val="591F7E88"/>
    <w:rsid w:val="5928442D"/>
    <w:rsid w:val="5929A5EE"/>
    <w:rsid w:val="5935ACB7"/>
    <w:rsid w:val="597624C1"/>
    <w:rsid w:val="59925AA3"/>
    <w:rsid w:val="59A32CDB"/>
    <w:rsid w:val="59B85D69"/>
    <w:rsid w:val="59D57C8D"/>
    <w:rsid w:val="59E61A39"/>
    <w:rsid w:val="5A0C4503"/>
    <w:rsid w:val="5A17945C"/>
    <w:rsid w:val="5A4DD592"/>
    <w:rsid w:val="5A5ABF47"/>
    <w:rsid w:val="5A935528"/>
    <w:rsid w:val="5AA400DD"/>
    <w:rsid w:val="5AAD6E11"/>
    <w:rsid w:val="5AD88B13"/>
    <w:rsid w:val="5AE70884"/>
    <w:rsid w:val="5AFF8E95"/>
    <w:rsid w:val="5B092C40"/>
    <w:rsid w:val="5B0B0DE4"/>
    <w:rsid w:val="5B11F60A"/>
    <w:rsid w:val="5B29A414"/>
    <w:rsid w:val="5B2CDC71"/>
    <w:rsid w:val="5B391387"/>
    <w:rsid w:val="5B4911BD"/>
    <w:rsid w:val="5BA27240"/>
    <w:rsid w:val="5BA9BE76"/>
    <w:rsid w:val="5BBA2353"/>
    <w:rsid w:val="5BD2025C"/>
    <w:rsid w:val="5BD3401D"/>
    <w:rsid w:val="5BE70012"/>
    <w:rsid w:val="5BEF7302"/>
    <w:rsid w:val="5C00D3B8"/>
    <w:rsid w:val="5C17F9A3"/>
    <w:rsid w:val="5C6790D3"/>
    <w:rsid w:val="5C6AE795"/>
    <w:rsid w:val="5C711AE0"/>
    <w:rsid w:val="5C71B400"/>
    <w:rsid w:val="5CBEF8A9"/>
    <w:rsid w:val="5CDE279C"/>
    <w:rsid w:val="5CED7F65"/>
    <w:rsid w:val="5CFCADC4"/>
    <w:rsid w:val="5D07290F"/>
    <w:rsid w:val="5D4F1FEE"/>
    <w:rsid w:val="5D5263C2"/>
    <w:rsid w:val="5D5825F1"/>
    <w:rsid w:val="5D65D1D3"/>
    <w:rsid w:val="5D7BD1AD"/>
    <w:rsid w:val="5D89441A"/>
    <w:rsid w:val="5D94AB0A"/>
    <w:rsid w:val="5D9B4F4A"/>
    <w:rsid w:val="5DB23234"/>
    <w:rsid w:val="5DD2B202"/>
    <w:rsid w:val="5DD987A3"/>
    <w:rsid w:val="5DDA591A"/>
    <w:rsid w:val="5DF83FA6"/>
    <w:rsid w:val="5E0A2FC9"/>
    <w:rsid w:val="5E547051"/>
    <w:rsid w:val="5EA1293C"/>
    <w:rsid w:val="5EA8399F"/>
    <w:rsid w:val="5EE233F6"/>
    <w:rsid w:val="5EED12C7"/>
    <w:rsid w:val="5EF9E9E0"/>
    <w:rsid w:val="5F049321"/>
    <w:rsid w:val="5F18536E"/>
    <w:rsid w:val="5F2298AA"/>
    <w:rsid w:val="5F328C3D"/>
    <w:rsid w:val="5F50C51C"/>
    <w:rsid w:val="5F5E8659"/>
    <w:rsid w:val="5F600A13"/>
    <w:rsid w:val="5F606C5C"/>
    <w:rsid w:val="5F82D99A"/>
    <w:rsid w:val="5FA81E78"/>
    <w:rsid w:val="5FC43A8D"/>
    <w:rsid w:val="5FCA5BD5"/>
    <w:rsid w:val="5FCA78EA"/>
    <w:rsid w:val="5FE861FC"/>
    <w:rsid w:val="602327E9"/>
    <w:rsid w:val="6028A164"/>
    <w:rsid w:val="603DFC4A"/>
    <w:rsid w:val="6080FE39"/>
    <w:rsid w:val="6095A01A"/>
    <w:rsid w:val="60A008D5"/>
    <w:rsid w:val="60BAC4C9"/>
    <w:rsid w:val="61148CFC"/>
    <w:rsid w:val="611A1F00"/>
    <w:rsid w:val="613A15D7"/>
    <w:rsid w:val="616CA2D4"/>
    <w:rsid w:val="617E0B3F"/>
    <w:rsid w:val="618A72E4"/>
    <w:rsid w:val="619F158F"/>
    <w:rsid w:val="61C2A0C5"/>
    <w:rsid w:val="61D03853"/>
    <w:rsid w:val="61EBA992"/>
    <w:rsid w:val="6206D437"/>
    <w:rsid w:val="62228240"/>
    <w:rsid w:val="625A2296"/>
    <w:rsid w:val="625BFB92"/>
    <w:rsid w:val="625C91D8"/>
    <w:rsid w:val="62954ED0"/>
    <w:rsid w:val="62BA8B7B"/>
    <w:rsid w:val="62DC9DD4"/>
    <w:rsid w:val="6325BDAC"/>
    <w:rsid w:val="635340C7"/>
    <w:rsid w:val="6385E8BA"/>
    <w:rsid w:val="63DDC61D"/>
    <w:rsid w:val="63F42AF8"/>
    <w:rsid w:val="6412C870"/>
    <w:rsid w:val="64264351"/>
    <w:rsid w:val="64508A57"/>
    <w:rsid w:val="6460189E"/>
    <w:rsid w:val="64B03AC0"/>
    <w:rsid w:val="64F029ED"/>
    <w:rsid w:val="64F91392"/>
    <w:rsid w:val="65552FD9"/>
    <w:rsid w:val="65775B5B"/>
    <w:rsid w:val="65BAA89D"/>
    <w:rsid w:val="65F077B4"/>
    <w:rsid w:val="66052D23"/>
    <w:rsid w:val="66309D89"/>
    <w:rsid w:val="6631032B"/>
    <w:rsid w:val="66790146"/>
    <w:rsid w:val="669F2946"/>
    <w:rsid w:val="66D38B8B"/>
    <w:rsid w:val="66D599F4"/>
    <w:rsid w:val="66EFBE70"/>
    <w:rsid w:val="6701EA44"/>
    <w:rsid w:val="67170FA6"/>
    <w:rsid w:val="673B5F57"/>
    <w:rsid w:val="6756F81B"/>
    <w:rsid w:val="6760091F"/>
    <w:rsid w:val="677F589A"/>
    <w:rsid w:val="678C1CE8"/>
    <w:rsid w:val="678DAEA8"/>
    <w:rsid w:val="67A23D87"/>
    <w:rsid w:val="67BDD8F4"/>
    <w:rsid w:val="67BF07E4"/>
    <w:rsid w:val="67DA5F51"/>
    <w:rsid w:val="67EAFE83"/>
    <w:rsid w:val="67F27B00"/>
    <w:rsid w:val="68043C3C"/>
    <w:rsid w:val="6837C875"/>
    <w:rsid w:val="6839D63D"/>
    <w:rsid w:val="684CA8D5"/>
    <w:rsid w:val="6855B406"/>
    <w:rsid w:val="68628D5E"/>
    <w:rsid w:val="6868F1E5"/>
    <w:rsid w:val="6872B1B2"/>
    <w:rsid w:val="68F5FA39"/>
    <w:rsid w:val="690890B5"/>
    <w:rsid w:val="69530427"/>
    <w:rsid w:val="6976BC92"/>
    <w:rsid w:val="6990DB17"/>
    <w:rsid w:val="69C3CDE1"/>
    <w:rsid w:val="69D89F25"/>
    <w:rsid w:val="69DCA6C7"/>
    <w:rsid w:val="69E3CD74"/>
    <w:rsid w:val="69EC34E1"/>
    <w:rsid w:val="6A13AF70"/>
    <w:rsid w:val="6A383F21"/>
    <w:rsid w:val="6A4D7DC7"/>
    <w:rsid w:val="6A4EB7DE"/>
    <w:rsid w:val="6A628D03"/>
    <w:rsid w:val="6A754CA0"/>
    <w:rsid w:val="6A75FD9A"/>
    <w:rsid w:val="6ABCC570"/>
    <w:rsid w:val="6ACC2379"/>
    <w:rsid w:val="6AD41061"/>
    <w:rsid w:val="6AE77964"/>
    <w:rsid w:val="6AF4F013"/>
    <w:rsid w:val="6B0BA43F"/>
    <w:rsid w:val="6B43003B"/>
    <w:rsid w:val="6B95B0C4"/>
    <w:rsid w:val="6B9CFD81"/>
    <w:rsid w:val="6C16F392"/>
    <w:rsid w:val="6C294602"/>
    <w:rsid w:val="6C4A227D"/>
    <w:rsid w:val="6C634AAB"/>
    <w:rsid w:val="6C917CE8"/>
    <w:rsid w:val="6CA6D570"/>
    <w:rsid w:val="6CA7F29B"/>
    <w:rsid w:val="6CB7C3FD"/>
    <w:rsid w:val="6CC6F890"/>
    <w:rsid w:val="6CD2CCAB"/>
    <w:rsid w:val="6CE35F6A"/>
    <w:rsid w:val="6CF66215"/>
    <w:rsid w:val="6D01AAF1"/>
    <w:rsid w:val="6D555D1B"/>
    <w:rsid w:val="6D6088F3"/>
    <w:rsid w:val="6D769F52"/>
    <w:rsid w:val="6DBE6DF8"/>
    <w:rsid w:val="6E378189"/>
    <w:rsid w:val="6E43804E"/>
    <w:rsid w:val="6E580991"/>
    <w:rsid w:val="6E70DFEC"/>
    <w:rsid w:val="6E794F18"/>
    <w:rsid w:val="6E7D3BC5"/>
    <w:rsid w:val="6E84E3AF"/>
    <w:rsid w:val="6EE0DEAA"/>
    <w:rsid w:val="6EEB400E"/>
    <w:rsid w:val="6EEB7C29"/>
    <w:rsid w:val="6F08692C"/>
    <w:rsid w:val="6F336E70"/>
    <w:rsid w:val="6F4EA536"/>
    <w:rsid w:val="6F7515E6"/>
    <w:rsid w:val="6F8DC67A"/>
    <w:rsid w:val="6FB5B7C4"/>
    <w:rsid w:val="6FD040E7"/>
    <w:rsid w:val="6FD5AF9B"/>
    <w:rsid w:val="70309726"/>
    <w:rsid w:val="703AA1E1"/>
    <w:rsid w:val="704742B6"/>
    <w:rsid w:val="70659854"/>
    <w:rsid w:val="707DC96E"/>
    <w:rsid w:val="70BC6E88"/>
    <w:rsid w:val="70C1B7D9"/>
    <w:rsid w:val="70C36BB3"/>
    <w:rsid w:val="70CBD661"/>
    <w:rsid w:val="71335515"/>
    <w:rsid w:val="7155F960"/>
    <w:rsid w:val="7166CCE0"/>
    <w:rsid w:val="71D22120"/>
    <w:rsid w:val="71F6FB45"/>
    <w:rsid w:val="72162F61"/>
    <w:rsid w:val="7228A1D7"/>
    <w:rsid w:val="722FC514"/>
    <w:rsid w:val="7238820A"/>
    <w:rsid w:val="725B0FC1"/>
    <w:rsid w:val="727EB281"/>
    <w:rsid w:val="729E1595"/>
    <w:rsid w:val="72BEDBB1"/>
    <w:rsid w:val="72D08F53"/>
    <w:rsid w:val="72E5ED48"/>
    <w:rsid w:val="72F06DA6"/>
    <w:rsid w:val="730B136F"/>
    <w:rsid w:val="7350FDF4"/>
    <w:rsid w:val="7354FEEC"/>
    <w:rsid w:val="73687E9D"/>
    <w:rsid w:val="737A5B84"/>
    <w:rsid w:val="73879D89"/>
    <w:rsid w:val="739FF00A"/>
    <w:rsid w:val="73A38BAB"/>
    <w:rsid w:val="73E3D363"/>
    <w:rsid w:val="73F559C8"/>
    <w:rsid w:val="74033E5F"/>
    <w:rsid w:val="74043674"/>
    <w:rsid w:val="74125713"/>
    <w:rsid w:val="741A727F"/>
    <w:rsid w:val="7435E5E2"/>
    <w:rsid w:val="7450F413"/>
    <w:rsid w:val="745D19C1"/>
    <w:rsid w:val="74C3CD73"/>
    <w:rsid w:val="74C5EF4B"/>
    <w:rsid w:val="7500BED2"/>
    <w:rsid w:val="754FD3F4"/>
    <w:rsid w:val="756765D6"/>
    <w:rsid w:val="7596C57F"/>
    <w:rsid w:val="759E973F"/>
    <w:rsid w:val="75FA2E03"/>
    <w:rsid w:val="763A7D26"/>
    <w:rsid w:val="76677194"/>
    <w:rsid w:val="7669712C"/>
    <w:rsid w:val="76D3B3B3"/>
    <w:rsid w:val="76D88011"/>
    <w:rsid w:val="76D8DA20"/>
    <w:rsid w:val="77096377"/>
    <w:rsid w:val="770C0958"/>
    <w:rsid w:val="771AC456"/>
    <w:rsid w:val="77482F25"/>
    <w:rsid w:val="774B2D89"/>
    <w:rsid w:val="777F205D"/>
    <w:rsid w:val="77A63C69"/>
    <w:rsid w:val="77A92D56"/>
    <w:rsid w:val="77DE09C0"/>
    <w:rsid w:val="77E12CB5"/>
    <w:rsid w:val="77F2EE44"/>
    <w:rsid w:val="7808B4F5"/>
    <w:rsid w:val="7832A049"/>
    <w:rsid w:val="7833E144"/>
    <w:rsid w:val="783861A0"/>
    <w:rsid w:val="7839F6E0"/>
    <w:rsid w:val="78762F47"/>
    <w:rsid w:val="7893D497"/>
    <w:rsid w:val="7898E78D"/>
    <w:rsid w:val="78AF01C3"/>
    <w:rsid w:val="78B63BDE"/>
    <w:rsid w:val="78BDC084"/>
    <w:rsid w:val="78E53F22"/>
    <w:rsid w:val="78EC6B06"/>
    <w:rsid w:val="791A4E53"/>
    <w:rsid w:val="791CD8B2"/>
    <w:rsid w:val="7922FFD0"/>
    <w:rsid w:val="79A0360C"/>
    <w:rsid w:val="79BE4FC3"/>
    <w:rsid w:val="79D822AA"/>
    <w:rsid w:val="79F3E356"/>
    <w:rsid w:val="7A1675A8"/>
    <w:rsid w:val="7A344ADB"/>
    <w:rsid w:val="7A449B42"/>
    <w:rsid w:val="7A536E00"/>
    <w:rsid w:val="7A693AA8"/>
    <w:rsid w:val="7A7C3D2C"/>
    <w:rsid w:val="7AC5CBDB"/>
    <w:rsid w:val="7AD95CFF"/>
    <w:rsid w:val="7AE5E64C"/>
    <w:rsid w:val="7B02DF7F"/>
    <w:rsid w:val="7B1501F7"/>
    <w:rsid w:val="7B42348C"/>
    <w:rsid w:val="7B6308CE"/>
    <w:rsid w:val="7B7397F3"/>
    <w:rsid w:val="7B77AC05"/>
    <w:rsid w:val="7B7C6881"/>
    <w:rsid w:val="7BECF275"/>
    <w:rsid w:val="7C05F6A2"/>
    <w:rsid w:val="7C07FF41"/>
    <w:rsid w:val="7C1684FF"/>
    <w:rsid w:val="7C2995D2"/>
    <w:rsid w:val="7C46079F"/>
    <w:rsid w:val="7C534EB3"/>
    <w:rsid w:val="7C7507F7"/>
    <w:rsid w:val="7C753A9B"/>
    <w:rsid w:val="7C7916FC"/>
    <w:rsid w:val="7C86EAD5"/>
    <w:rsid w:val="7CDC171F"/>
    <w:rsid w:val="7CEA4FEC"/>
    <w:rsid w:val="7CEEF115"/>
    <w:rsid w:val="7D042AB6"/>
    <w:rsid w:val="7D227DA3"/>
    <w:rsid w:val="7D872D1A"/>
    <w:rsid w:val="7DAFECE8"/>
    <w:rsid w:val="7DE0763F"/>
    <w:rsid w:val="7E236E75"/>
    <w:rsid w:val="7E3240D4"/>
    <w:rsid w:val="7E3E5BB9"/>
    <w:rsid w:val="7E4C1C54"/>
    <w:rsid w:val="7E800F29"/>
    <w:rsid w:val="7E83F53E"/>
    <w:rsid w:val="7EC75F11"/>
    <w:rsid w:val="7ED5EC50"/>
    <w:rsid w:val="7EEDE584"/>
    <w:rsid w:val="7F0FF800"/>
    <w:rsid w:val="7F12B491"/>
    <w:rsid w:val="7F25C314"/>
    <w:rsid w:val="7F48EE7C"/>
    <w:rsid w:val="7F502D93"/>
    <w:rsid w:val="7F56905B"/>
    <w:rsid w:val="7F85BB4F"/>
    <w:rsid w:val="7F85D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75608A"/>
  <w15:docId w15:val="{FE8A1BE8-2B65-4C92-90EA-B1141AA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cademy Sans Office" w:eastAsiaTheme="minorHAnsi" w:hAnsi="Academy Sans Office" w:cs="Verdana"/>
        <w:color w:val="14143C"/>
        <w:sz w:val="18"/>
        <w:szCs w:val="18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21" w:unhideWhenUsed="1"/>
    <w:lsdException w:name="annotation text" w:semiHidden="1" w:uiPriority="0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nhideWhenUsed="1" w:qFormat="1"/>
    <w:lsdException w:name="table of figures" w:semiHidden="1" w:uiPriority="10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 w:uiPriority="0"/>
    <w:lsdException w:name="line number" w:semiHidden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/>
    <w:lsdException w:name="toa heading" w:semiHidden="1" w:uiPriority="39" w:unhideWhenUsed="1"/>
    <w:lsdException w:name="List" w:semiHidden="1"/>
    <w:lsdException w:name="List Bullet" w:semiHidden="1" w:uiPriority="2" w:unhideWhenUsed="1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0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3FA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A43FA4"/>
    <w:pPr>
      <w:keepNext/>
      <w:keepLines/>
      <w:pageBreakBefore/>
      <w:numPr>
        <w:numId w:val="10"/>
      </w:numPr>
      <w:spacing w:after="1440" w:line="720" w:lineRule="exact"/>
      <w:outlineLvl w:val="0"/>
    </w:pPr>
    <w:rPr>
      <w:rFonts w:eastAsiaTheme="majorEastAsia"/>
      <w:b/>
      <w:bCs/>
      <w:color w:val="FFFFFF"/>
      <w:spacing w:val="-10"/>
      <w:sz w:val="6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D67CDF"/>
    <w:pPr>
      <w:keepNext/>
      <w:keepLines/>
      <w:numPr>
        <w:ilvl w:val="1"/>
        <w:numId w:val="10"/>
      </w:numPr>
      <w:spacing w:before="240" w:after="240" w:line="360" w:lineRule="atLeast"/>
      <w:ind w:right="-2240"/>
      <w:outlineLvl w:val="1"/>
    </w:pPr>
    <w:rPr>
      <w:rFonts w:eastAsiaTheme="majorEastAsia"/>
      <w:b/>
      <w:bCs/>
      <w:spacing w:val="-6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qFormat/>
    <w:rsid w:val="00F54528"/>
    <w:pPr>
      <w:keepNext/>
      <w:keepLines/>
      <w:numPr>
        <w:ilvl w:val="2"/>
        <w:numId w:val="10"/>
      </w:numPr>
      <w:spacing w:before="540" w:after="240" w:line="320" w:lineRule="atLeast"/>
      <w:ind w:left="851"/>
      <w:outlineLvl w:val="2"/>
    </w:pPr>
    <w:rPr>
      <w:rFonts w:eastAsiaTheme="majorEastAsia" w:cstheme="majorBidi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1"/>
    <w:qFormat/>
    <w:rsid w:val="000C4FE2"/>
    <w:pPr>
      <w:keepNext/>
      <w:keepLines/>
      <w:numPr>
        <w:ilvl w:val="3"/>
        <w:numId w:val="10"/>
      </w:numPr>
      <w:spacing w:before="240"/>
      <w:outlineLvl w:val="3"/>
    </w:pPr>
    <w:rPr>
      <w:rFonts w:eastAsiaTheme="majorEastAsia" w:cstheme="majorBidi"/>
      <w:b/>
      <w:bCs/>
      <w:iCs/>
      <w:lang w:val="en-GB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C52531"/>
    <w:pPr>
      <w:keepNext/>
      <w:keepLines/>
      <w:numPr>
        <w:ilvl w:val="4"/>
        <w:numId w:val="10"/>
      </w:numPr>
      <w:spacing w:before="26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C52531"/>
    <w:pPr>
      <w:keepNext/>
      <w:keepLines/>
      <w:numPr>
        <w:ilvl w:val="5"/>
        <w:numId w:val="10"/>
      </w:numPr>
      <w:spacing w:before="26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C52531"/>
    <w:pPr>
      <w:keepNext/>
      <w:keepLines/>
      <w:numPr>
        <w:ilvl w:val="6"/>
        <w:numId w:val="10"/>
      </w:numPr>
      <w:spacing w:before="26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C52531"/>
    <w:pPr>
      <w:keepNext/>
      <w:keepLines/>
      <w:numPr>
        <w:ilvl w:val="7"/>
        <w:numId w:val="10"/>
      </w:numPr>
      <w:spacing w:before="26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C52531"/>
    <w:pPr>
      <w:keepNext/>
      <w:keepLines/>
      <w:numPr>
        <w:ilvl w:val="8"/>
        <w:numId w:val="10"/>
      </w:numPr>
      <w:spacing w:before="26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5D3B97"/>
    <w:pPr>
      <w:tabs>
        <w:tab w:val="center" w:pos="4819"/>
        <w:tab w:val="right" w:pos="9638"/>
      </w:tabs>
    </w:pPr>
    <w:rPr>
      <w:b/>
      <w:sz w:val="15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5D3B97"/>
    <w:rPr>
      <w:b/>
      <w:sz w:val="15"/>
    </w:rPr>
  </w:style>
  <w:style w:type="paragraph" w:styleId="Footer">
    <w:name w:val="footer"/>
    <w:basedOn w:val="Normal"/>
    <w:link w:val="FooterChar"/>
    <w:uiPriority w:val="21"/>
    <w:semiHidden/>
    <w:rsid w:val="005D3B97"/>
    <w:pPr>
      <w:tabs>
        <w:tab w:val="center" w:pos="4819"/>
        <w:tab w:val="right" w:pos="9638"/>
      </w:tabs>
      <w:spacing w:line="170" w:lineRule="atLeast"/>
    </w:pPr>
    <w:rPr>
      <w:color w:val="14143C" w:themeColor="accent1"/>
      <w:sz w:val="13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5D3B97"/>
    <w:rPr>
      <w:color w:val="14143C" w:themeColor="accent1"/>
      <w:sz w:val="13"/>
    </w:rPr>
  </w:style>
  <w:style w:type="character" w:customStyle="1" w:styleId="Heading1Char">
    <w:name w:val="Heading 1 Char"/>
    <w:basedOn w:val="DefaultParagraphFont"/>
    <w:link w:val="Heading1"/>
    <w:uiPriority w:val="1"/>
    <w:rsid w:val="00A43FA4"/>
    <w:rPr>
      <w:rFonts w:ascii="Times New Roman" w:eastAsiaTheme="majorEastAsia" w:hAnsi="Times New Roman" w:cs="Times New Roman"/>
      <w:b/>
      <w:bCs/>
      <w:color w:val="FFFFFF"/>
      <w:spacing w:val="-10"/>
      <w:sz w:val="66"/>
      <w:szCs w:val="28"/>
      <w:lang w:eastAsia="da-DK"/>
    </w:rPr>
  </w:style>
  <w:style w:type="character" w:customStyle="1" w:styleId="Heading2Char">
    <w:name w:val="Heading 2 Char"/>
    <w:basedOn w:val="DefaultParagraphFont"/>
    <w:link w:val="Heading2"/>
    <w:uiPriority w:val="1"/>
    <w:rsid w:val="00D67CDF"/>
    <w:rPr>
      <w:rFonts w:ascii="Times New Roman" w:eastAsiaTheme="majorEastAsia" w:hAnsi="Times New Roman" w:cs="Times New Roman"/>
      <w:b/>
      <w:bCs/>
      <w:color w:val="auto"/>
      <w:spacing w:val="-6"/>
      <w:sz w:val="30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1"/>
    <w:rsid w:val="00F54528"/>
    <w:rPr>
      <w:rFonts w:ascii="Times New Roman" w:eastAsiaTheme="majorEastAsia" w:hAnsi="Times New Roman" w:cstheme="majorBidi"/>
      <w:b/>
      <w:bCs/>
      <w:color w:val="auto"/>
      <w:sz w:val="28"/>
      <w:szCs w:val="24"/>
      <w:lang w:val="en-GB" w:eastAsia="da-DK"/>
    </w:rPr>
  </w:style>
  <w:style w:type="character" w:customStyle="1" w:styleId="Heading4Char">
    <w:name w:val="Heading 4 Char"/>
    <w:basedOn w:val="DefaultParagraphFont"/>
    <w:link w:val="Heading4"/>
    <w:uiPriority w:val="1"/>
    <w:rsid w:val="000C4FE2"/>
    <w:rPr>
      <w:rFonts w:ascii="Times New Roman" w:eastAsiaTheme="majorEastAsia" w:hAnsi="Times New Roman" w:cstheme="majorBidi"/>
      <w:b/>
      <w:bCs/>
      <w:iCs/>
      <w:color w:val="auto"/>
      <w:sz w:val="24"/>
      <w:szCs w:val="24"/>
      <w:lang w:val="en-GB" w:eastAsia="da-DK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C52531"/>
    <w:rPr>
      <w:rFonts w:ascii="Times New Roman" w:eastAsiaTheme="majorEastAsia" w:hAnsi="Times New Roman" w:cstheme="majorBidi"/>
      <w:b/>
      <w:color w:val="auto"/>
      <w:sz w:val="24"/>
      <w:szCs w:val="24"/>
      <w:lang w:eastAsia="da-DK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C52531"/>
    <w:rPr>
      <w:rFonts w:ascii="Times New Roman" w:eastAsiaTheme="majorEastAsia" w:hAnsi="Times New Roman" w:cstheme="majorBidi"/>
      <w:b/>
      <w:iCs/>
      <w:color w:val="auto"/>
      <w:sz w:val="24"/>
      <w:szCs w:val="24"/>
      <w:lang w:eastAsia="da-DK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52531"/>
    <w:rPr>
      <w:rFonts w:ascii="Times New Roman" w:eastAsiaTheme="majorEastAsia" w:hAnsi="Times New Roman" w:cstheme="majorBidi"/>
      <w:b/>
      <w:iCs/>
      <w:color w:val="auto"/>
      <w:sz w:val="24"/>
      <w:szCs w:val="24"/>
      <w:lang w:eastAsia="da-DK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52531"/>
    <w:rPr>
      <w:rFonts w:ascii="Times New Roman" w:eastAsiaTheme="majorEastAsia" w:hAnsi="Times New Roman" w:cstheme="majorBidi"/>
      <w:b/>
      <w:color w:val="auto"/>
      <w:sz w:val="24"/>
      <w:szCs w:val="20"/>
      <w:lang w:eastAsia="da-DK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52531"/>
    <w:rPr>
      <w:rFonts w:ascii="Times New Roman" w:eastAsiaTheme="majorEastAsia" w:hAnsi="Times New Roman" w:cstheme="majorBidi"/>
      <w:b/>
      <w:iCs/>
      <w:color w:val="auto"/>
      <w:sz w:val="24"/>
      <w:szCs w:val="20"/>
      <w:lang w:eastAsia="da-DK"/>
    </w:rPr>
  </w:style>
  <w:style w:type="paragraph" w:styleId="Title">
    <w:name w:val="Title"/>
    <w:basedOn w:val="Normal"/>
    <w:next w:val="Normal"/>
    <w:link w:val="TitleChar"/>
    <w:uiPriority w:val="19"/>
    <w:semiHidden/>
    <w:rsid w:val="005D3B97"/>
    <w:pPr>
      <w:keepNext/>
      <w:keepLines/>
      <w:spacing w:after="360" w:line="960" w:lineRule="atLeast"/>
      <w:contextualSpacing/>
    </w:pPr>
    <w:rPr>
      <w:rFonts w:ascii="Academy Sans Office Black" w:eastAsiaTheme="majorEastAsia" w:hAnsi="Academy Sans Office Black" w:cstheme="majorBidi"/>
      <w:b/>
      <w:color w:val="FFFFFF"/>
      <w:spacing w:val="-13"/>
      <w:kern w:val="28"/>
      <w:sz w:val="86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C946D9"/>
    <w:rPr>
      <w:rFonts w:ascii="Academy Sans Office Black" w:eastAsiaTheme="majorEastAsia" w:hAnsi="Academy Sans Office Black" w:cstheme="majorBidi"/>
      <w:b/>
      <w:color w:val="FFFFFF"/>
      <w:spacing w:val="-13"/>
      <w:kern w:val="28"/>
      <w:sz w:val="86"/>
      <w:szCs w:val="52"/>
    </w:rPr>
  </w:style>
  <w:style w:type="paragraph" w:styleId="Subtitle">
    <w:name w:val="Subtitle"/>
    <w:basedOn w:val="Normal"/>
    <w:next w:val="Normal"/>
    <w:link w:val="SubtitleChar"/>
    <w:uiPriority w:val="19"/>
    <w:rsid w:val="005D3B97"/>
    <w:pPr>
      <w:keepNext/>
      <w:keepLines/>
      <w:numPr>
        <w:ilvl w:val="1"/>
      </w:numPr>
      <w:spacing w:before="360" w:line="360" w:lineRule="atLeast"/>
      <w:contextualSpacing/>
    </w:pPr>
    <w:rPr>
      <w:rFonts w:eastAsiaTheme="majorEastAsia" w:cstheme="majorBidi"/>
      <w:iCs/>
      <w:color w:val="FFFFFF"/>
      <w:spacing w:val="-6"/>
      <w:sz w:val="30"/>
    </w:rPr>
  </w:style>
  <w:style w:type="character" w:customStyle="1" w:styleId="SubtitleChar">
    <w:name w:val="Subtitle Char"/>
    <w:basedOn w:val="DefaultParagraphFont"/>
    <w:link w:val="Subtitle"/>
    <w:uiPriority w:val="19"/>
    <w:rsid w:val="005D3B97"/>
    <w:rPr>
      <w:rFonts w:eastAsiaTheme="majorEastAsia" w:cstheme="majorBidi"/>
      <w:iCs/>
      <w:color w:val="FFFFFF"/>
      <w:spacing w:val="-6"/>
      <w:sz w:val="30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5D3B97"/>
    <w:rPr>
      <w:i/>
      <w:iCs/>
      <w:color w:val="5E5EC9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5D3B97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5D3B9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5D3B97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5D3B97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5D3B97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5D3B97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99"/>
    <w:qFormat/>
    <w:rsid w:val="00093976"/>
    <w:pPr>
      <w:keepNext/>
      <w:keepLines/>
    </w:pPr>
    <w:rPr>
      <w:b/>
      <w:bCs/>
      <w:sz w:val="16"/>
    </w:rPr>
  </w:style>
  <w:style w:type="paragraph" w:styleId="TOC1">
    <w:name w:val="toc 1"/>
    <w:basedOn w:val="Normal"/>
    <w:next w:val="Normal"/>
    <w:uiPriority w:val="39"/>
    <w:rsid w:val="005D3B97"/>
    <w:pPr>
      <w:tabs>
        <w:tab w:val="left" w:pos="567"/>
        <w:tab w:val="right" w:leader="dot" w:pos="6804"/>
      </w:tabs>
      <w:spacing w:before="300" w:line="280" w:lineRule="atLeast"/>
      <w:ind w:left="567" w:right="567" w:hanging="567"/>
    </w:pPr>
    <w:rPr>
      <w:b/>
      <w:spacing w:val="-6"/>
      <w:sz w:val="20"/>
    </w:rPr>
  </w:style>
  <w:style w:type="paragraph" w:styleId="TOC2">
    <w:name w:val="toc 2"/>
    <w:basedOn w:val="Normal"/>
    <w:next w:val="Normal"/>
    <w:uiPriority w:val="39"/>
    <w:rsid w:val="005D3B97"/>
    <w:pPr>
      <w:tabs>
        <w:tab w:val="left" w:pos="567"/>
        <w:tab w:val="right" w:leader="dot" w:pos="6804"/>
      </w:tabs>
      <w:ind w:left="567" w:right="567" w:hanging="567"/>
    </w:pPr>
  </w:style>
  <w:style w:type="paragraph" w:styleId="TOC3">
    <w:name w:val="toc 3"/>
    <w:basedOn w:val="Normal"/>
    <w:next w:val="Normal"/>
    <w:uiPriority w:val="39"/>
    <w:rsid w:val="005D3B97"/>
    <w:pPr>
      <w:tabs>
        <w:tab w:val="left" w:pos="567"/>
        <w:tab w:val="right" w:leader="dot" w:pos="6804"/>
      </w:tabs>
      <w:ind w:left="567" w:right="567" w:hanging="567"/>
    </w:pPr>
  </w:style>
  <w:style w:type="paragraph" w:styleId="TOC4">
    <w:name w:val="toc 4"/>
    <w:basedOn w:val="Normal"/>
    <w:next w:val="Normal"/>
    <w:uiPriority w:val="39"/>
    <w:rsid w:val="005D3B97"/>
    <w:pPr>
      <w:ind w:right="567"/>
    </w:pPr>
  </w:style>
  <w:style w:type="paragraph" w:styleId="TOC5">
    <w:name w:val="toc 5"/>
    <w:basedOn w:val="Normal"/>
    <w:next w:val="Normal"/>
    <w:uiPriority w:val="39"/>
    <w:rsid w:val="005D3B97"/>
    <w:pPr>
      <w:ind w:right="567"/>
    </w:pPr>
  </w:style>
  <w:style w:type="paragraph" w:styleId="TOC6">
    <w:name w:val="toc 6"/>
    <w:basedOn w:val="Normal"/>
    <w:next w:val="Normal"/>
    <w:uiPriority w:val="39"/>
    <w:rsid w:val="005D3B97"/>
    <w:pPr>
      <w:ind w:right="567"/>
    </w:pPr>
  </w:style>
  <w:style w:type="paragraph" w:styleId="TOC7">
    <w:name w:val="toc 7"/>
    <w:basedOn w:val="Normal"/>
    <w:next w:val="Normal"/>
    <w:uiPriority w:val="39"/>
    <w:rsid w:val="005D3B97"/>
    <w:pPr>
      <w:ind w:right="567"/>
    </w:pPr>
  </w:style>
  <w:style w:type="paragraph" w:styleId="TOC8">
    <w:name w:val="toc 8"/>
    <w:basedOn w:val="Normal"/>
    <w:next w:val="Normal"/>
    <w:uiPriority w:val="39"/>
    <w:rsid w:val="005D3B97"/>
    <w:pPr>
      <w:ind w:right="567"/>
    </w:pPr>
  </w:style>
  <w:style w:type="paragraph" w:styleId="TOC9">
    <w:name w:val="toc 9"/>
    <w:basedOn w:val="Normal"/>
    <w:next w:val="Normal"/>
    <w:uiPriority w:val="39"/>
    <w:rsid w:val="00A22F44"/>
    <w:pPr>
      <w:spacing w:before="300"/>
      <w:ind w:right="567"/>
    </w:pPr>
    <w:rPr>
      <w:b/>
      <w:sz w:val="20"/>
    </w:rPr>
  </w:style>
  <w:style w:type="paragraph" w:styleId="TOCHeading">
    <w:name w:val="TOC Heading"/>
    <w:basedOn w:val="Normal"/>
    <w:next w:val="Normal"/>
    <w:uiPriority w:val="39"/>
    <w:qFormat/>
    <w:rsid w:val="00BF1B90"/>
    <w:pPr>
      <w:spacing w:after="520" w:line="720" w:lineRule="atLeast"/>
      <w:ind w:left="-28"/>
    </w:pPr>
    <w:rPr>
      <w:rFonts w:ascii="Academy Sans Office Black" w:hAnsi="Academy Sans Office Black"/>
      <w:sz w:val="66"/>
    </w:rPr>
  </w:style>
  <w:style w:type="paragraph" w:styleId="BlockText">
    <w:name w:val="Block Text"/>
    <w:basedOn w:val="Normal"/>
    <w:uiPriority w:val="99"/>
    <w:semiHidden/>
    <w:rsid w:val="005D3B97"/>
    <w:pPr>
      <w:pBdr>
        <w:top w:val="single" w:sz="2" w:space="10" w:color="5D5DC9" w:themeColor="text1" w:themeTint="80"/>
        <w:left w:val="single" w:sz="2" w:space="10" w:color="5D5DC9" w:themeColor="text1" w:themeTint="80"/>
        <w:bottom w:val="single" w:sz="2" w:space="10" w:color="5D5DC9" w:themeColor="text1" w:themeTint="80"/>
        <w:right w:val="single" w:sz="2" w:space="10" w:color="5D5DC9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5D3B97"/>
    <w:pPr>
      <w:spacing w:after="120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5D3B97"/>
    <w:rPr>
      <w:sz w:val="16"/>
      <w:szCs w:val="20"/>
    </w:rPr>
  </w:style>
  <w:style w:type="character" w:styleId="EndnoteReference">
    <w:name w:val="endnote reference"/>
    <w:basedOn w:val="DefaultParagraphFont"/>
    <w:uiPriority w:val="21"/>
    <w:semiHidden/>
    <w:rsid w:val="005D3B97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5D3B97"/>
    <w:pPr>
      <w:spacing w:after="120" w:line="200" w:lineRule="atLeast"/>
      <w:ind w:left="85" w:hanging="85"/>
    </w:pPr>
    <w:rPr>
      <w:rFonts w:ascii="Academy Sans Office Light" w:hAnsi="Academy Sans Office Light"/>
      <w:color w:val="72728A"/>
      <w:spacing w:val="-6"/>
      <w:sz w:val="15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5D3B97"/>
    <w:rPr>
      <w:rFonts w:ascii="Academy Sans Office Light" w:hAnsi="Academy Sans Office Light"/>
      <w:color w:val="72728A"/>
      <w:spacing w:val="-6"/>
      <w:sz w:val="15"/>
      <w:szCs w:val="20"/>
    </w:rPr>
  </w:style>
  <w:style w:type="paragraph" w:styleId="ListBullet">
    <w:name w:val="List Bullet"/>
    <w:basedOn w:val="Normal"/>
    <w:uiPriority w:val="2"/>
    <w:qFormat/>
    <w:rsid w:val="005D3B97"/>
    <w:pPr>
      <w:ind w:left="227" w:hanging="227"/>
    </w:pPr>
  </w:style>
  <w:style w:type="paragraph" w:styleId="ListNumber">
    <w:name w:val="List Number"/>
    <w:basedOn w:val="Normal"/>
    <w:uiPriority w:val="2"/>
    <w:qFormat/>
    <w:rsid w:val="005D3B97"/>
    <w:pPr>
      <w:numPr>
        <w:numId w:val="16"/>
      </w:numPr>
    </w:pPr>
  </w:style>
  <w:style w:type="character" w:styleId="PageNumber">
    <w:name w:val="page number"/>
    <w:basedOn w:val="DefaultParagraphFont"/>
    <w:uiPriority w:val="21"/>
    <w:semiHidden/>
    <w:rsid w:val="005D3B97"/>
    <w:rPr>
      <w:rFonts w:ascii="Academy Sans Office" w:hAnsi="Academy Sans Office"/>
      <w:sz w:val="15"/>
    </w:rPr>
  </w:style>
  <w:style w:type="paragraph" w:customStyle="1" w:styleId="Template">
    <w:name w:val="Template"/>
    <w:uiPriority w:val="8"/>
    <w:semiHidden/>
    <w:rsid w:val="005D3B97"/>
    <w:rPr>
      <w:noProof/>
      <w:sz w:val="16"/>
    </w:rPr>
  </w:style>
  <w:style w:type="paragraph" w:customStyle="1" w:styleId="Template-Adresse">
    <w:name w:val="Template - Adresse"/>
    <w:basedOn w:val="Template"/>
    <w:uiPriority w:val="8"/>
    <w:semiHidden/>
    <w:rsid w:val="005D3B97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"/>
    <w:next w:val="Template-Adresse"/>
    <w:uiPriority w:val="8"/>
    <w:semiHidden/>
    <w:rsid w:val="005D3B97"/>
    <w:pPr>
      <w:spacing w:line="200" w:lineRule="atLeast"/>
    </w:pPr>
    <w:rPr>
      <w:b/>
    </w:rPr>
  </w:style>
  <w:style w:type="paragraph" w:styleId="TOAHeading">
    <w:name w:val="toa heading"/>
    <w:basedOn w:val="Normal"/>
    <w:next w:val="Normal"/>
    <w:uiPriority w:val="39"/>
    <w:semiHidden/>
    <w:rsid w:val="005D3B97"/>
    <w:pPr>
      <w:spacing w:after="520" w:line="360" w:lineRule="atLeast"/>
    </w:pPr>
    <w:rPr>
      <w:rFonts w:eastAsiaTheme="majorEastAsia" w:cstheme="majorBidi"/>
      <w:b/>
      <w:bCs/>
      <w:sz w:val="28"/>
    </w:rPr>
  </w:style>
  <w:style w:type="paragraph" w:styleId="TableofFigures">
    <w:name w:val="table of figures"/>
    <w:basedOn w:val="Normal"/>
    <w:next w:val="Normal"/>
    <w:uiPriority w:val="10"/>
    <w:semiHidden/>
    <w:rsid w:val="005D3B97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5D3B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D3B97"/>
  </w:style>
  <w:style w:type="character" w:styleId="PlaceholderText">
    <w:name w:val="Placeholder Text"/>
    <w:basedOn w:val="DefaultParagraphFont"/>
    <w:uiPriority w:val="99"/>
    <w:semiHidden/>
    <w:rsid w:val="005D3B97"/>
    <w:rPr>
      <w:color w:val="auto"/>
    </w:rPr>
  </w:style>
  <w:style w:type="paragraph" w:customStyle="1" w:styleId="Tabel">
    <w:name w:val="Tabel"/>
    <w:uiPriority w:val="4"/>
    <w:semiHidden/>
    <w:rsid w:val="005D3B97"/>
    <w:pPr>
      <w:spacing w:before="40" w:after="40"/>
      <w:ind w:left="113" w:right="113"/>
    </w:pPr>
    <w:rPr>
      <w:sz w:val="16"/>
    </w:rPr>
  </w:style>
  <w:style w:type="paragraph" w:customStyle="1" w:styleId="Tabel-Tekst">
    <w:name w:val="Tabel - Tekst"/>
    <w:basedOn w:val="Tabel"/>
    <w:uiPriority w:val="4"/>
    <w:rsid w:val="005D3B97"/>
  </w:style>
  <w:style w:type="paragraph" w:customStyle="1" w:styleId="Tabel-TekstTotal">
    <w:name w:val="Tabel - Tekst Total"/>
    <w:basedOn w:val="Tabel-Tekst"/>
    <w:uiPriority w:val="4"/>
    <w:rsid w:val="005D3B97"/>
    <w:rPr>
      <w:b/>
    </w:rPr>
  </w:style>
  <w:style w:type="paragraph" w:customStyle="1" w:styleId="Tabel-Tal">
    <w:name w:val="Tabel - Tal"/>
    <w:basedOn w:val="Tabel"/>
    <w:uiPriority w:val="4"/>
    <w:rsid w:val="005D3B97"/>
    <w:pPr>
      <w:jc w:val="right"/>
    </w:pPr>
  </w:style>
  <w:style w:type="paragraph" w:customStyle="1" w:styleId="Tabel-TalTotal">
    <w:name w:val="Tabel - Tal Total"/>
    <w:basedOn w:val="Tabel-Tal"/>
    <w:uiPriority w:val="4"/>
    <w:rsid w:val="005D3B97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5D3B97"/>
    <w:pPr>
      <w:spacing w:before="260" w:after="260"/>
      <w:ind w:left="567" w:right="567"/>
    </w:pPr>
    <w:rPr>
      <w:b/>
      <w:iCs/>
      <w:color w:val="14143C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5D3B97"/>
    <w:rPr>
      <w:b/>
      <w:iCs/>
      <w:color w:val="14143C" w:themeColor="text1"/>
      <w:sz w:val="20"/>
    </w:rPr>
  </w:style>
  <w:style w:type="character" w:styleId="BookTitle">
    <w:name w:val="Book Title"/>
    <w:basedOn w:val="DefaultParagraphFont"/>
    <w:uiPriority w:val="99"/>
    <w:semiHidden/>
    <w:qFormat/>
    <w:rsid w:val="005D3B97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5D3B97"/>
    <w:pPr>
      <w:ind w:right="567"/>
    </w:pPr>
  </w:style>
  <w:style w:type="paragraph" w:styleId="NormalIndent">
    <w:name w:val="Normal Indent"/>
    <w:basedOn w:val="Normal"/>
    <w:semiHidden/>
    <w:rsid w:val="005D3B97"/>
    <w:pPr>
      <w:ind w:left="1134"/>
    </w:pPr>
  </w:style>
  <w:style w:type="table" w:styleId="TableGrid">
    <w:name w:val="Table Grid"/>
    <w:basedOn w:val="TableNormal"/>
    <w:rsid w:val="00501C1E"/>
    <w:tblPr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</w:style>
  <w:style w:type="paragraph" w:customStyle="1" w:styleId="DocumentName">
    <w:name w:val="Document Name"/>
    <w:basedOn w:val="Title"/>
    <w:uiPriority w:val="8"/>
    <w:semiHidden/>
    <w:rsid w:val="005D3B97"/>
    <w:pPr>
      <w:spacing w:line="360" w:lineRule="atLeast"/>
    </w:pPr>
    <w:rPr>
      <w:caps/>
      <w:sz w:val="28"/>
    </w:rPr>
  </w:style>
  <w:style w:type="paragraph" w:customStyle="1" w:styleId="Template-Dato">
    <w:name w:val="Template - Dato"/>
    <w:basedOn w:val="Template"/>
    <w:uiPriority w:val="8"/>
    <w:semiHidden/>
    <w:rsid w:val="005D3B97"/>
    <w:pPr>
      <w:spacing w:line="280" w:lineRule="atLeast"/>
    </w:pPr>
  </w:style>
  <w:style w:type="table" w:customStyle="1" w:styleId="Blank">
    <w:name w:val="Blank"/>
    <w:basedOn w:val="TableNormal"/>
    <w:uiPriority w:val="99"/>
    <w:rsid w:val="005D3B97"/>
    <w:tblPr>
      <w:tblCellMar>
        <w:left w:w="0" w:type="dxa"/>
        <w:right w:w="0" w:type="dxa"/>
      </w:tblCellMar>
    </w:tblPr>
  </w:style>
  <w:style w:type="paragraph" w:styleId="NoSpacing">
    <w:name w:val="No Spacing"/>
    <w:semiHidden/>
    <w:rsid w:val="005D3B97"/>
  </w:style>
  <w:style w:type="paragraph" w:customStyle="1" w:styleId="ModtagerAdresse">
    <w:name w:val="Modtager Adresse"/>
    <w:basedOn w:val="Normal"/>
    <w:uiPriority w:val="8"/>
    <w:semiHidden/>
    <w:rsid w:val="005D3B97"/>
  </w:style>
  <w:style w:type="paragraph" w:customStyle="1" w:styleId="Tabel-Overskrift">
    <w:name w:val="Tabel - Overskrift"/>
    <w:basedOn w:val="Tabel"/>
    <w:uiPriority w:val="4"/>
    <w:rsid w:val="005D3B97"/>
    <w:rPr>
      <w:b/>
    </w:rPr>
  </w:style>
  <w:style w:type="paragraph" w:customStyle="1" w:styleId="Tabel-OverskriftHjre">
    <w:name w:val="Tabel - Overskrift Højre"/>
    <w:basedOn w:val="Tabel-Overskrift"/>
    <w:uiPriority w:val="4"/>
    <w:rsid w:val="005D3B97"/>
    <w:pPr>
      <w:jc w:val="right"/>
    </w:pPr>
  </w:style>
  <w:style w:type="paragraph" w:customStyle="1" w:styleId="DocumentHeading">
    <w:name w:val="Document Heading"/>
    <w:basedOn w:val="Heading1"/>
    <w:next w:val="Normal"/>
    <w:uiPriority w:val="8"/>
    <w:semiHidden/>
    <w:rsid w:val="005D3B97"/>
    <w:pPr>
      <w:spacing w:after="260" w:line="300" w:lineRule="atLeast"/>
    </w:pPr>
  </w:style>
  <w:style w:type="paragraph" w:customStyle="1" w:styleId="Manchet">
    <w:name w:val="Manchet"/>
    <w:basedOn w:val="Normal"/>
    <w:next w:val="Normal"/>
    <w:uiPriority w:val="5"/>
    <w:rsid w:val="005D3B97"/>
    <w:pPr>
      <w:spacing w:line="320" w:lineRule="atLeast"/>
    </w:pPr>
    <w:rPr>
      <w:rFonts w:ascii="Academy Sans Office Light" w:hAnsi="Academy Sans Office Light"/>
      <w:spacing w:val="-6"/>
    </w:rPr>
  </w:style>
  <w:style w:type="paragraph" w:customStyle="1" w:styleId="Template-Web">
    <w:name w:val="Template - Web"/>
    <w:basedOn w:val="Footer"/>
    <w:uiPriority w:val="8"/>
    <w:semiHidden/>
    <w:qFormat/>
    <w:rsid w:val="005D3B97"/>
    <w:pPr>
      <w:framePr w:wrap="around" w:hAnchor="margin" w:yAlign="bottom"/>
      <w:spacing w:before="160"/>
      <w:suppressOverlap/>
    </w:pPr>
  </w:style>
  <w:style w:type="paragraph" w:customStyle="1" w:styleId="Kapitelsidenr">
    <w:name w:val="Kapitelsidenr."/>
    <w:basedOn w:val="Normal"/>
    <w:uiPriority w:val="8"/>
    <w:semiHidden/>
    <w:rsid w:val="005D3B97"/>
    <w:pPr>
      <w:numPr>
        <w:numId w:val="11"/>
      </w:numPr>
      <w:spacing w:line="-7100" w:lineRule="auto"/>
    </w:pPr>
    <w:rPr>
      <w:rFonts w:ascii="Academy Sans Office Black" w:hAnsi="Academy Sans Office Black"/>
      <w:color w:val="FFFFFF"/>
      <w:spacing w:val="-160"/>
      <w:sz w:val="716"/>
    </w:rPr>
  </w:style>
  <w:style w:type="paragraph" w:customStyle="1" w:styleId="KildeAnmrkning">
    <w:name w:val="Kilde/Anmærkning"/>
    <w:basedOn w:val="Normal"/>
    <w:uiPriority w:val="8"/>
    <w:rsid w:val="00723AF3"/>
    <w:pPr>
      <w:spacing w:before="100" w:line="200" w:lineRule="atLeast"/>
    </w:pPr>
    <w:rPr>
      <w:noProof/>
      <w:spacing w:val="-6"/>
      <w:sz w:val="15"/>
    </w:rPr>
  </w:style>
  <w:style w:type="paragraph" w:customStyle="1" w:styleId="Faktaboksoverskrift">
    <w:name w:val="Faktaboks overskrift"/>
    <w:basedOn w:val="Normal"/>
    <w:uiPriority w:val="6"/>
    <w:rsid w:val="005D3B97"/>
    <w:pPr>
      <w:spacing w:after="100" w:line="200" w:lineRule="atLeast"/>
    </w:pPr>
    <w:rPr>
      <w:b/>
      <w:spacing w:val="-6"/>
      <w:sz w:val="15"/>
    </w:rPr>
  </w:style>
  <w:style w:type="paragraph" w:customStyle="1" w:styleId="Faktabokstekst">
    <w:name w:val="Faktaboks tekst"/>
    <w:basedOn w:val="Normal"/>
    <w:uiPriority w:val="6"/>
    <w:rsid w:val="005D3B97"/>
    <w:pPr>
      <w:spacing w:line="200" w:lineRule="atLeast"/>
    </w:pPr>
    <w:rPr>
      <w:rFonts w:ascii="Academy Sans Light" w:hAnsi="Academy Sans Light"/>
      <w:spacing w:val="-6"/>
      <w:sz w:val="15"/>
    </w:rPr>
  </w:style>
  <w:style w:type="character" w:styleId="FootnoteReference">
    <w:name w:val="footnote reference"/>
    <w:basedOn w:val="DefaultParagraphFont"/>
    <w:uiPriority w:val="21"/>
    <w:semiHidden/>
    <w:rsid w:val="005D3B97"/>
    <w:rPr>
      <w:rFonts w:ascii="Academy Sans Office" w:hAnsi="Academy Sans Office"/>
      <w:b/>
      <w:color w:val="72728A" w:themeColor="accent2"/>
      <w:spacing w:val="-6"/>
      <w:vertAlign w:val="superscript"/>
    </w:rPr>
  </w:style>
  <w:style w:type="paragraph" w:customStyle="1" w:styleId="Citat1">
    <w:name w:val="Citat1"/>
    <w:basedOn w:val="Normal"/>
    <w:uiPriority w:val="6"/>
    <w:rsid w:val="005D3B97"/>
    <w:pPr>
      <w:spacing w:line="440" w:lineRule="atLeast"/>
    </w:pPr>
    <w:rPr>
      <w:rFonts w:ascii="Academy Sans Office Extrabold" w:hAnsi="Academy Sans Office Extrabold"/>
      <w:sz w:val="36"/>
    </w:rPr>
  </w:style>
  <w:style w:type="paragraph" w:customStyle="1" w:styleId="FT-Fremhvettekst">
    <w:name w:val="FT - Fremhævet tekst"/>
    <w:basedOn w:val="Normal"/>
    <w:uiPriority w:val="6"/>
    <w:rsid w:val="005D3B97"/>
    <w:pPr>
      <w:spacing w:line="440" w:lineRule="atLeast"/>
    </w:pPr>
    <w:rPr>
      <w:rFonts w:ascii="Academy Sans Office Extrabold" w:hAnsi="Academy Sans Office Extrabold"/>
      <w:sz w:val="36"/>
    </w:rPr>
  </w:style>
  <w:style w:type="paragraph" w:customStyle="1" w:styleId="FT-Faktatal">
    <w:name w:val="FT - Fakta tal"/>
    <w:basedOn w:val="Normal"/>
    <w:next w:val="FT-Faktaoverskrift"/>
    <w:uiPriority w:val="6"/>
    <w:rsid w:val="005D3B97"/>
    <w:pPr>
      <w:spacing w:after="200"/>
      <w:contextualSpacing/>
    </w:pPr>
    <w:rPr>
      <w:rFonts w:ascii="Academy Sans Light" w:hAnsi="Academy Sans Light"/>
      <w:color w:val="1C69B9" w:themeColor="accent4"/>
      <w:spacing w:val="-60"/>
      <w:sz w:val="70"/>
    </w:rPr>
  </w:style>
  <w:style w:type="paragraph" w:customStyle="1" w:styleId="FT-Faktaoverskrift">
    <w:name w:val="FT - Fakta overskrift"/>
    <w:basedOn w:val="Normal"/>
    <w:next w:val="FT-Faktatekst"/>
    <w:uiPriority w:val="6"/>
    <w:rsid w:val="005D3B97"/>
    <w:pPr>
      <w:spacing w:line="200" w:lineRule="atLeast"/>
    </w:pPr>
    <w:rPr>
      <w:b/>
      <w:spacing w:val="-6"/>
      <w:sz w:val="15"/>
    </w:rPr>
  </w:style>
  <w:style w:type="paragraph" w:customStyle="1" w:styleId="FT-Faktatekst">
    <w:name w:val="FT - Fakta tekst"/>
    <w:basedOn w:val="Normal"/>
    <w:uiPriority w:val="6"/>
    <w:rsid w:val="005D3B97"/>
    <w:pPr>
      <w:spacing w:line="200" w:lineRule="atLeast"/>
    </w:pPr>
    <w:rPr>
      <w:rFonts w:ascii="Academy Sans Office Light" w:hAnsi="Academy Sans Office Light"/>
      <w:spacing w:val="-6"/>
      <w:sz w:val="15"/>
    </w:rPr>
  </w:style>
  <w:style w:type="character" w:styleId="Hyperlink">
    <w:name w:val="Hyperlink"/>
    <w:basedOn w:val="DefaultParagraphFont"/>
    <w:uiPriority w:val="99"/>
    <w:unhideWhenUsed/>
    <w:rsid w:val="005D3B97"/>
    <w:rPr>
      <w:color w:val="14143C" w:themeColor="hyperlink"/>
      <w:u w:val="single"/>
    </w:rPr>
  </w:style>
  <w:style w:type="paragraph" w:customStyle="1" w:styleId="Overskrift1-Udennr">
    <w:name w:val="Overskrift 1 - Uden nr"/>
    <w:basedOn w:val="Heading1"/>
    <w:uiPriority w:val="1"/>
    <w:rsid w:val="004833D9"/>
    <w:pPr>
      <w:numPr>
        <w:numId w:val="0"/>
      </w:numPr>
      <w:spacing w:after="1200"/>
    </w:pPr>
    <w:rPr>
      <w:color w:val="14143C" w:themeColor="accent1"/>
    </w:rPr>
  </w:style>
  <w:style w:type="paragraph" w:customStyle="1" w:styleId="NavnStilling">
    <w:name w:val="Navn/Stilling"/>
    <w:basedOn w:val="Normal"/>
    <w:uiPriority w:val="8"/>
    <w:semiHidden/>
    <w:rsid w:val="005D3B97"/>
    <w:pPr>
      <w:spacing w:line="170" w:lineRule="atLeast"/>
    </w:pPr>
    <w:rPr>
      <w:rFonts w:ascii="Academy Sans Office Light" w:hAnsi="Academy Sans Office Light"/>
      <w:sz w:val="13"/>
    </w:rPr>
  </w:style>
  <w:style w:type="paragraph" w:customStyle="1" w:styleId="Template-Web-bl">
    <w:name w:val="Template - Web - blå"/>
    <w:basedOn w:val="Footer"/>
    <w:uiPriority w:val="8"/>
    <w:rsid w:val="00236B36"/>
    <w:pPr>
      <w:framePr w:wrap="around" w:hAnchor="margin" w:yAlign="bottom"/>
      <w:spacing w:before="160"/>
      <w:suppressOverlap/>
    </w:pPr>
    <w:rPr>
      <w:b/>
    </w:rPr>
  </w:style>
  <w:style w:type="paragraph" w:customStyle="1" w:styleId="Header-Forside">
    <w:name w:val="Header - Forside"/>
    <w:basedOn w:val="Header"/>
    <w:uiPriority w:val="8"/>
    <w:semiHidden/>
    <w:rsid w:val="005D3B97"/>
    <w:rPr>
      <w:b w:val="0"/>
      <w:color w:val="FFFFF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B97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97"/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99"/>
    <w:semiHidden/>
    <w:unhideWhenUsed/>
    <w:rsid w:val="00FE15D1"/>
  </w:style>
  <w:style w:type="paragraph" w:styleId="BodyText">
    <w:name w:val="Body Text"/>
    <w:basedOn w:val="Normal"/>
    <w:link w:val="BodyTextChar"/>
    <w:uiPriority w:val="99"/>
    <w:qFormat/>
    <w:rsid w:val="00FE15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E15D1"/>
  </w:style>
  <w:style w:type="paragraph" w:styleId="BodyText2">
    <w:name w:val="Body Text 2"/>
    <w:basedOn w:val="Normal"/>
    <w:link w:val="BodyText2Char"/>
    <w:uiPriority w:val="99"/>
    <w:semiHidden/>
    <w:rsid w:val="00FE15D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15D1"/>
  </w:style>
  <w:style w:type="paragraph" w:styleId="BodyText3">
    <w:name w:val="Body Text 3"/>
    <w:basedOn w:val="Normal"/>
    <w:link w:val="BodyText3Char"/>
    <w:uiPriority w:val="99"/>
    <w:semiHidden/>
    <w:rsid w:val="00FE15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15D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E15D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15D1"/>
  </w:style>
  <w:style w:type="paragraph" w:styleId="BodyTextIndent">
    <w:name w:val="Body Text Indent"/>
    <w:basedOn w:val="Normal"/>
    <w:link w:val="BodyTextIndentChar"/>
    <w:uiPriority w:val="99"/>
    <w:semiHidden/>
    <w:rsid w:val="00FE15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15D1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FE15D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15D1"/>
  </w:style>
  <w:style w:type="paragraph" w:styleId="BodyTextIndent2">
    <w:name w:val="Body Text Indent 2"/>
    <w:basedOn w:val="Normal"/>
    <w:link w:val="BodyTextIndent2Char"/>
    <w:uiPriority w:val="99"/>
    <w:semiHidden/>
    <w:rsid w:val="00FE15D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15D1"/>
  </w:style>
  <w:style w:type="paragraph" w:styleId="BodyTextIndent3">
    <w:name w:val="Body Text Indent 3"/>
    <w:basedOn w:val="Normal"/>
    <w:link w:val="BodyTextIndent3Char"/>
    <w:uiPriority w:val="99"/>
    <w:semiHidden/>
    <w:rsid w:val="00FE15D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15D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FE15D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15D1"/>
  </w:style>
  <w:style w:type="table" w:styleId="ColorfulGrid">
    <w:name w:val="Colorful Grid"/>
    <w:basedOn w:val="TableNormal"/>
    <w:uiPriority w:val="73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BEE9" w:themeFill="text1" w:themeFillTint="33"/>
    </w:tcPr>
    <w:tblStylePr w:type="firstRow">
      <w:rPr>
        <w:b/>
        <w:bCs/>
      </w:rPr>
      <w:tblPr/>
      <w:tcPr>
        <w:shd w:val="clear" w:color="auto" w:fill="7E7ED4" w:themeFill="tex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text1" w:themeFillShade="BF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BEE9" w:themeFill="accent1" w:themeFillTint="33"/>
    </w:tcPr>
    <w:tblStylePr w:type="firstRow">
      <w:rPr>
        <w:b/>
        <w:bCs/>
      </w:rPr>
      <w:tblPr/>
      <w:tcPr>
        <w:shd w:val="clear" w:color="auto" w:fill="7E7ED4" w:themeFill="accent1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7E7ED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0F2C" w:themeFill="accent1" w:themeFillShade="BF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7" w:themeFill="accent2" w:themeFillTint="33"/>
    </w:tcPr>
    <w:tblStylePr w:type="firstRow">
      <w:rPr>
        <w:b/>
        <w:bCs/>
      </w:rPr>
      <w:tblPr/>
      <w:tcPr>
        <w:shd w:val="clear" w:color="auto" w:fill="C6C6D0" w:themeFill="accent2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6C6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55567" w:themeFill="accent2" w:themeFillShade="BF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3" w:themeFill="accent3" w:themeFillTint="33"/>
    </w:tcPr>
    <w:tblStylePr w:type="firstRow">
      <w:rPr>
        <w:b/>
        <w:bCs/>
      </w:rPr>
      <w:tblPr/>
      <w:tcPr>
        <w:shd w:val="clear" w:color="auto" w:fill="E2E2E7" w:themeFill="accent3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2E2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38398" w:themeFill="accent3" w:themeFillShade="BF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E0F7" w:themeFill="accent4" w:themeFillTint="33"/>
    </w:tcPr>
    <w:tblStylePr w:type="firstRow">
      <w:rPr>
        <w:b/>
        <w:bCs/>
      </w:rPr>
      <w:tblPr/>
      <w:tcPr>
        <w:shd w:val="clear" w:color="auto" w:fill="97C2EF" w:themeFill="accent4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97C2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54E8A" w:themeFill="accent4" w:themeFillShade="BF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CF6" w:themeFill="accent5" w:themeFillTint="33"/>
    </w:tcPr>
    <w:tblStylePr w:type="firstRow">
      <w:rPr>
        <w:b/>
        <w:bCs/>
      </w:rPr>
      <w:tblPr/>
      <w:tcPr>
        <w:shd w:val="clear" w:color="auto" w:fill="C8DAEE" w:themeFill="accent5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C8DA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A7ABD" w:themeFill="accent5" w:themeFillShade="BF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5FA" w:themeFill="accent6" w:themeFillTint="33"/>
    </w:tcPr>
    <w:tblStylePr w:type="firstRow">
      <w:rPr>
        <w:b/>
        <w:bCs/>
      </w:rPr>
      <w:tblPr/>
      <w:tcPr>
        <w:shd w:val="clear" w:color="auto" w:fill="E3ECF6" w:themeFill="accent6" w:themeFillTint="66"/>
      </w:tcPr>
    </w:tblStylePr>
    <w:tblStylePr w:type="lastRow">
      <w:rPr>
        <w:b/>
        <w:bCs/>
        <w:color w:val="14143C" w:themeColor="text1"/>
      </w:rPr>
      <w:tblPr/>
      <w:tcPr>
        <w:shd w:val="clear" w:color="auto" w:fill="E3ECF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A9CD1" w:themeFill="accent6" w:themeFillShade="BF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DFDF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1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5B6E" w:themeFill="accent2" w:themeFillShade="CC"/>
      </w:tcPr>
    </w:tblStylePr>
    <w:tblStylePr w:type="lastRow">
      <w:rPr>
        <w:b/>
        <w:bCs/>
        <w:color w:val="5B5B6E" w:themeColor="accent2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7F7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65393" w:themeFill="accent4" w:themeFillShade="CC"/>
      </w:tcPr>
    </w:tblStylePr>
    <w:tblStylePr w:type="lastRow">
      <w:rPr>
        <w:b/>
        <w:bCs/>
        <w:color w:val="165393" w:themeColor="accent4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E5F0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A1" w:themeFill="accent3" w:themeFillShade="CC"/>
      </w:tcPr>
    </w:tblStylePr>
    <w:tblStylePr w:type="lastRow">
      <w:rPr>
        <w:b/>
        <w:bCs/>
        <w:color w:val="8E8EA1" w:themeColor="accent3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1F6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7D6" w:themeFill="accent6" w:themeFillShade="CC"/>
      </w:tcPr>
    </w:tblStylePr>
    <w:tblStylePr w:type="lastRow">
      <w:rPr>
        <w:b/>
        <w:bCs/>
        <w:color w:val="7AA7D6" w:themeColor="accent6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cPr>
      <w:shd w:val="clear" w:color="auto" w:fill="F8FA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82C5" w:themeFill="accent5" w:themeFillShade="CC"/>
      </w:tcPr>
    </w:tblStylePr>
    <w:tblStylePr w:type="lastRow">
      <w:rPr>
        <w:b/>
        <w:bCs/>
        <w:color w:val="4482C5" w:themeColor="accent5" w:themeShade="CC"/>
      </w:rPr>
      <w:tblPr/>
      <w:tcPr>
        <w:tcBorders>
          <w:top w:val="single" w:sz="12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14143C" w:themeColor="text1"/>
        <w:bottom w:val="single" w:sz="4" w:space="0" w:color="14143C" w:themeColor="text1"/>
        <w:right w:val="single" w:sz="4" w:space="0" w:color="14143C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24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24" w:themeColor="text1" w:themeShade="99"/>
          <w:insideV w:val="nil"/>
        </w:tcBorders>
        <w:shd w:val="clear" w:color="auto" w:fill="0C0C24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5E5EC9" w:themeFill="tex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14143C" w:themeColor="accent1"/>
        <w:bottom w:val="single" w:sz="4" w:space="0" w:color="14143C" w:themeColor="accent1"/>
        <w:right w:val="single" w:sz="4" w:space="0" w:color="14143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24" w:themeColor="accent1" w:themeShade="99"/>
          <w:insideV w:val="nil"/>
        </w:tcBorders>
        <w:shd w:val="clear" w:color="auto" w:fill="0C0C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24" w:themeFill="accent1" w:themeFillShade="99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5E5EC9" w:themeFill="accent1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2728A" w:themeColor="accent2"/>
        <w:left w:val="single" w:sz="4" w:space="0" w:color="72728A" w:themeColor="accent2"/>
        <w:bottom w:val="single" w:sz="4" w:space="0" w:color="72728A" w:themeColor="accent2"/>
        <w:right w:val="single" w:sz="4" w:space="0" w:color="72728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445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4452" w:themeColor="accent2" w:themeShade="99"/>
          <w:insideV w:val="nil"/>
        </w:tcBorders>
        <w:shd w:val="clear" w:color="auto" w:fill="44445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452" w:themeFill="accent2" w:themeFillShade="99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B8B8C4" w:themeFill="accent2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1C69B9" w:themeColor="accent4"/>
        <w:left w:val="single" w:sz="4" w:space="0" w:color="B8B8C4" w:themeColor="accent3"/>
        <w:bottom w:val="single" w:sz="4" w:space="0" w:color="B8B8C4" w:themeColor="accent3"/>
        <w:right w:val="single" w:sz="4" w:space="0" w:color="B8B8C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C6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677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677C" w:themeColor="accent3" w:themeShade="99"/>
          <w:insideV w:val="nil"/>
        </w:tcBorders>
        <w:shd w:val="clear" w:color="auto" w:fill="67677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677C" w:themeFill="accent3" w:themeFillShade="99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B8B8C4" w:themeColor="accent3"/>
        <w:left w:val="single" w:sz="4" w:space="0" w:color="1C69B9" w:themeColor="accent4"/>
        <w:bottom w:val="single" w:sz="4" w:space="0" w:color="1C69B9" w:themeColor="accent4"/>
        <w:right w:val="single" w:sz="4" w:space="0" w:color="1C69B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0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8B8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E6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E6E" w:themeColor="accent4" w:themeShade="99"/>
          <w:insideV w:val="nil"/>
        </w:tcBorders>
        <w:shd w:val="clear" w:color="auto" w:fill="103E6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E6E" w:themeFill="accent4" w:themeFillShade="99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7EB3EB" w:themeFill="accent4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BBD2EA" w:themeColor="accent6"/>
        <w:left w:val="single" w:sz="4" w:space="0" w:color="77A5D5" w:themeColor="accent5"/>
        <w:bottom w:val="single" w:sz="4" w:space="0" w:color="77A5D5" w:themeColor="accent5"/>
        <w:right w:val="single" w:sz="4" w:space="0" w:color="77A5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BD2E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29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297" w:themeColor="accent5" w:themeShade="99"/>
          <w:insideV w:val="nil"/>
        </w:tcBorders>
        <w:shd w:val="clear" w:color="auto" w:fill="2F629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297" w:themeFill="accent5" w:themeFillShade="99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BBD2EA" w:themeFill="accent5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24" w:space="0" w:color="77A5D5" w:themeColor="accent5"/>
        <w:left w:val="single" w:sz="4" w:space="0" w:color="BBD2EA" w:themeColor="accent6"/>
        <w:bottom w:val="single" w:sz="4" w:space="0" w:color="BBD2EA" w:themeColor="accent6"/>
        <w:right w:val="single" w:sz="4" w:space="0" w:color="BBD2E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7A5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C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C0" w:themeColor="accent6" w:themeShade="99"/>
          <w:insideV w:val="nil"/>
        </w:tcBorders>
        <w:shd w:val="clear" w:color="auto" w:fill="3B7CC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C0" w:themeFill="accent6" w:themeFillShade="99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DDE8F4" w:themeFill="accent6" w:themeFillTint="7F"/>
      </w:tcPr>
    </w:tblStylePr>
    <w:tblStylePr w:type="neCell">
      <w:rPr>
        <w:color w:val="14143C" w:themeColor="text1"/>
      </w:rPr>
    </w:tblStylePr>
    <w:tblStylePr w:type="nwCell">
      <w:rPr>
        <w:color w:val="14143C" w:themeColor="text1"/>
      </w:rPr>
    </w:tblStylePr>
  </w:style>
  <w:style w:type="character" w:styleId="CommentReference">
    <w:name w:val="annotation reference"/>
    <w:basedOn w:val="DefaultParagraphFont"/>
    <w:semiHidden/>
    <w:rsid w:val="00FE15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E15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1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E1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5D1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0A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0F2C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0A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0F2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F2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384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556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6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56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839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9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34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4E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4E8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17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AB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AB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A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9CD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9CD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FE15D1"/>
  </w:style>
  <w:style w:type="character" w:customStyle="1" w:styleId="DateChar">
    <w:name w:val="Date Char"/>
    <w:basedOn w:val="DefaultParagraphFont"/>
    <w:link w:val="Date"/>
    <w:uiPriority w:val="99"/>
    <w:semiHidden/>
    <w:rsid w:val="00FE15D1"/>
  </w:style>
  <w:style w:type="paragraph" w:styleId="DocumentMap">
    <w:name w:val="Document Map"/>
    <w:basedOn w:val="Normal"/>
    <w:link w:val="DocumentMapChar"/>
    <w:uiPriority w:val="99"/>
    <w:semiHidden/>
    <w:rsid w:val="00FE15D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15D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FE15D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15D1"/>
  </w:style>
  <w:style w:type="character" w:styleId="Emphasis">
    <w:name w:val="Emphasis"/>
    <w:basedOn w:val="DefaultParagraphFont"/>
    <w:uiPriority w:val="20"/>
    <w:qFormat/>
    <w:rsid w:val="00FE15D1"/>
    <w:rPr>
      <w:i/>
      <w:iCs/>
    </w:rPr>
  </w:style>
  <w:style w:type="paragraph" w:styleId="EnvelopeAddress">
    <w:name w:val="envelope address"/>
    <w:basedOn w:val="Normal"/>
    <w:uiPriority w:val="99"/>
    <w:semiHidden/>
    <w:rsid w:val="00FE15D1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FE15D1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FE15D1"/>
    <w:rPr>
      <w:color w:val="14143C" w:themeColor="followedHyperlink"/>
      <w:u w:val="single"/>
    </w:rPr>
  </w:style>
  <w:style w:type="table" w:styleId="GridTable1Light">
    <w:name w:val="Grid Table 1 Light"/>
    <w:basedOn w:val="TableNormal"/>
    <w:uiPriority w:val="46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7E7ED4" w:themeColor="text1" w:themeTint="66"/>
        <w:left w:val="single" w:sz="4" w:space="0" w:color="7E7ED4" w:themeColor="text1" w:themeTint="66"/>
        <w:bottom w:val="single" w:sz="4" w:space="0" w:color="7E7ED4" w:themeColor="text1" w:themeTint="66"/>
        <w:right w:val="single" w:sz="4" w:space="0" w:color="7E7ED4" w:themeColor="text1" w:themeTint="66"/>
        <w:insideH w:val="single" w:sz="4" w:space="0" w:color="7E7ED4" w:themeColor="text1" w:themeTint="66"/>
        <w:insideV w:val="single" w:sz="4" w:space="0" w:color="7E7ED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7E7ED4" w:themeColor="accent1" w:themeTint="66"/>
        <w:left w:val="single" w:sz="4" w:space="0" w:color="7E7ED4" w:themeColor="accent1" w:themeTint="66"/>
        <w:bottom w:val="single" w:sz="4" w:space="0" w:color="7E7ED4" w:themeColor="accent1" w:themeTint="66"/>
        <w:right w:val="single" w:sz="4" w:space="0" w:color="7E7ED4" w:themeColor="accent1" w:themeTint="66"/>
        <w:insideH w:val="single" w:sz="4" w:space="0" w:color="7E7ED4" w:themeColor="accent1" w:themeTint="66"/>
        <w:insideV w:val="single" w:sz="4" w:space="0" w:color="7E7ED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C6C6D0" w:themeColor="accent2" w:themeTint="66"/>
        <w:left w:val="single" w:sz="4" w:space="0" w:color="C6C6D0" w:themeColor="accent2" w:themeTint="66"/>
        <w:bottom w:val="single" w:sz="4" w:space="0" w:color="C6C6D0" w:themeColor="accent2" w:themeTint="66"/>
        <w:right w:val="single" w:sz="4" w:space="0" w:color="C6C6D0" w:themeColor="accent2" w:themeTint="66"/>
        <w:insideH w:val="single" w:sz="4" w:space="0" w:color="C6C6D0" w:themeColor="accent2" w:themeTint="66"/>
        <w:insideV w:val="single" w:sz="4" w:space="0" w:color="C6C6D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E2E2E7" w:themeColor="accent3" w:themeTint="66"/>
        <w:left w:val="single" w:sz="4" w:space="0" w:color="E2E2E7" w:themeColor="accent3" w:themeTint="66"/>
        <w:bottom w:val="single" w:sz="4" w:space="0" w:color="E2E2E7" w:themeColor="accent3" w:themeTint="66"/>
        <w:right w:val="single" w:sz="4" w:space="0" w:color="E2E2E7" w:themeColor="accent3" w:themeTint="66"/>
        <w:insideH w:val="single" w:sz="4" w:space="0" w:color="E2E2E7" w:themeColor="accent3" w:themeTint="66"/>
        <w:insideV w:val="single" w:sz="4" w:space="0" w:color="E2E2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97C2EF" w:themeColor="accent4" w:themeTint="66"/>
        <w:left w:val="single" w:sz="4" w:space="0" w:color="97C2EF" w:themeColor="accent4" w:themeTint="66"/>
        <w:bottom w:val="single" w:sz="4" w:space="0" w:color="97C2EF" w:themeColor="accent4" w:themeTint="66"/>
        <w:right w:val="single" w:sz="4" w:space="0" w:color="97C2EF" w:themeColor="accent4" w:themeTint="66"/>
        <w:insideH w:val="single" w:sz="4" w:space="0" w:color="97C2EF" w:themeColor="accent4" w:themeTint="66"/>
        <w:insideV w:val="single" w:sz="4" w:space="0" w:color="97C2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C8DAEE" w:themeColor="accent5" w:themeTint="66"/>
        <w:left w:val="single" w:sz="4" w:space="0" w:color="C8DAEE" w:themeColor="accent5" w:themeTint="66"/>
        <w:bottom w:val="single" w:sz="4" w:space="0" w:color="C8DAEE" w:themeColor="accent5" w:themeTint="66"/>
        <w:right w:val="single" w:sz="4" w:space="0" w:color="C8DAEE" w:themeColor="accent5" w:themeTint="66"/>
        <w:insideH w:val="single" w:sz="4" w:space="0" w:color="C8DAEE" w:themeColor="accent5" w:themeTint="66"/>
        <w:insideV w:val="single" w:sz="4" w:space="0" w:color="C8DA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E3ECF6" w:themeColor="accent6" w:themeTint="66"/>
        <w:left w:val="single" w:sz="4" w:space="0" w:color="E3ECF6" w:themeColor="accent6" w:themeTint="66"/>
        <w:bottom w:val="single" w:sz="4" w:space="0" w:color="E3ECF6" w:themeColor="accent6" w:themeTint="66"/>
        <w:right w:val="single" w:sz="4" w:space="0" w:color="E3ECF6" w:themeColor="accent6" w:themeTint="66"/>
        <w:insideH w:val="single" w:sz="4" w:space="0" w:color="E3ECF6" w:themeColor="accent6" w:themeTint="66"/>
        <w:insideV w:val="single" w:sz="4" w:space="0" w:color="E3ECF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2" w:space="0" w:color="3F3FBD" w:themeColor="text1" w:themeTint="99"/>
        <w:bottom w:val="single" w:sz="2" w:space="0" w:color="3F3FBD" w:themeColor="text1" w:themeTint="99"/>
        <w:insideH w:val="single" w:sz="2" w:space="0" w:color="3F3FBD" w:themeColor="text1" w:themeTint="99"/>
        <w:insideV w:val="single" w:sz="2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F3FBD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F3FBD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2" w:space="0" w:color="3F3FBD" w:themeColor="accent1" w:themeTint="99"/>
        <w:bottom w:val="single" w:sz="2" w:space="0" w:color="3F3FBD" w:themeColor="accent1" w:themeTint="99"/>
        <w:insideH w:val="single" w:sz="2" w:space="0" w:color="3F3FBD" w:themeColor="accent1" w:themeTint="99"/>
        <w:insideV w:val="single" w:sz="2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F3F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F3F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2" w:space="0" w:color="AAAAB9" w:themeColor="accent2" w:themeTint="99"/>
        <w:bottom w:val="single" w:sz="2" w:space="0" w:color="AAAAB9" w:themeColor="accent2" w:themeTint="99"/>
        <w:insideH w:val="single" w:sz="2" w:space="0" w:color="AAAAB9" w:themeColor="accent2" w:themeTint="99"/>
        <w:insideV w:val="single" w:sz="2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AAB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AAB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2" w:space="0" w:color="D4D4DB" w:themeColor="accent3" w:themeTint="99"/>
        <w:bottom w:val="single" w:sz="2" w:space="0" w:color="D4D4DB" w:themeColor="accent3" w:themeTint="99"/>
        <w:insideH w:val="single" w:sz="2" w:space="0" w:color="D4D4DB" w:themeColor="accent3" w:themeTint="99"/>
        <w:insideV w:val="single" w:sz="2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D4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D4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2" w:space="0" w:color="64A4E7" w:themeColor="accent4" w:themeTint="99"/>
        <w:bottom w:val="single" w:sz="2" w:space="0" w:color="64A4E7" w:themeColor="accent4" w:themeTint="99"/>
        <w:insideH w:val="single" w:sz="2" w:space="0" w:color="64A4E7" w:themeColor="accent4" w:themeTint="99"/>
        <w:insideV w:val="single" w:sz="2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A4E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A4E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2" w:space="0" w:color="ADC8E5" w:themeColor="accent5" w:themeTint="99"/>
        <w:bottom w:val="single" w:sz="2" w:space="0" w:color="ADC8E5" w:themeColor="accent5" w:themeTint="99"/>
        <w:insideH w:val="single" w:sz="2" w:space="0" w:color="ADC8E5" w:themeColor="accent5" w:themeTint="99"/>
        <w:insideV w:val="single" w:sz="2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C8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C8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2" w:space="0" w:color="D6E3F2" w:themeColor="accent6" w:themeTint="99"/>
        <w:bottom w:val="single" w:sz="2" w:space="0" w:color="D6E3F2" w:themeColor="accent6" w:themeTint="99"/>
        <w:insideH w:val="single" w:sz="2" w:space="0" w:color="D6E3F2" w:themeColor="accent6" w:themeTint="99"/>
        <w:insideV w:val="single" w:sz="2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E3F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E3F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3">
    <w:name w:val="Grid Table 3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sz="4" w:space="0" w:color="3F3FBD" w:themeColor="text1" w:themeTint="99"/>
        </w:tcBorders>
      </w:tcPr>
    </w:tblStylePr>
    <w:tblStylePr w:type="nwCell">
      <w:tblPr/>
      <w:tcPr>
        <w:tcBorders>
          <w:bottom w:val="single" w:sz="4" w:space="0" w:color="3F3FBD" w:themeColor="text1" w:themeTint="99"/>
        </w:tcBorders>
      </w:tcPr>
    </w:tblStylePr>
    <w:tblStylePr w:type="seCell">
      <w:tblPr/>
      <w:tcPr>
        <w:tcBorders>
          <w:top w:val="single" w:sz="4" w:space="0" w:color="3F3FBD" w:themeColor="text1" w:themeTint="99"/>
        </w:tcBorders>
      </w:tcPr>
    </w:tblStylePr>
    <w:tblStylePr w:type="swCell">
      <w:tblPr/>
      <w:tcPr>
        <w:tcBorders>
          <w:top w:val="single" w:sz="4" w:space="0" w:color="3F3FBD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sz="4" w:space="0" w:color="3F3FBD" w:themeColor="accent1" w:themeTint="99"/>
        </w:tcBorders>
      </w:tcPr>
    </w:tblStylePr>
    <w:tblStylePr w:type="nwCell">
      <w:tblPr/>
      <w:tcPr>
        <w:tcBorders>
          <w:bottom w:val="single" w:sz="4" w:space="0" w:color="3F3FBD" w:themeColor="accent1" w:themeTint="99"/>
        </w:tcBorders>
      </w:tcPr>
    </w:tblStylePr>
    <w:tblStylePr w:type="seCell">
      <w:tblPr/>
      <w:tcPr>
        <w:tcBorders>
          <w:top w:val="single" w:sz="4" w:space="0" w:color="3F3FBD" w:themeColor="accent1" w:themeTint="99"/>
        </w:tcBorders>
      </w:tcPr>
    </w:tblStylePr>
    <w:tblStylePr w:type="swCell">
      <w:tblPr/>
      <w:tcPr>
        <w:tcBorders>
          <w:top w:val="single" w:sz="4" w:space="0" w:color="3F3F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sz="4" w:space="0" w:color="AAAAB9" w:themeColor="accent2" w:themeTint="99"/>
        </w:tcBorders>
      </w:tcPr>
    </w:tblStylePr>
    <w:tblStylePr w:type="nwCell">
      <w:tblPr/>
      <w:tcPr>
        <w:tcBorders>
          <w:bottom w:val="single" w:sz="4" w:space="0" w:color="AAAAB9" w:themeColor="accent2" w:themeTint="99"/>
        </w:tcBorders>
      </w:tcPr>
    </w:tblStylePr>
    <w:tblStylePr w:type="seCell">
      <w:tblPr/>
      <w:tcPr>
        <w:tcBorders>
          <w:top w:val="single" w:sz="4" w:space="0" w:color="AAAAB9" w:themeColor="accent2" w:themeTint="99"/>
        </w:tcBorders>
      </w:tcPr>
    </w:tblStylePr>
    <w:tblStylePr w:type="swCell">
      <w:tblPr/>
      <w:tcPr>
        <w:tcBorders>
          <w:top w:val="single" w:sz="4" w:space="0" w:color="AAAAB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sz="4" w:space="0" w:color="D4D4DB" w:themeColor="accent3" w:themeTint="99"/>
        </w:tcBorders>
      </w:tcPr>
    </w:tblStylePr>
    <w:tblStylePr w:type="nwCell">
      <w:tblPr/>
      <w:tcPr>
        <w:tcBorders>
          <w:bottom w:val="single" w:sz="4" w:space="0" w:color="D4D4DB" w:themeColor="accent3" w:themeTint="99"/>
        </w:tcBorders>
      </w:tcPr>
    </w:tblStylePr>
    <w:tblStylePr w:type="seCell">
      <w:tblPr/>
      <w:tcPr>
        <w:tcBorders>
          <w:top w:val="single" w:sz="4" w:space="0" w:color="D4D4DB" w:themeColor="accent3" w:themeTint="99"/>
        </w:tcBorders>
      </w:tcPr>
    </w:tblStylePr>
    <w:tblStylePr w:type="swCell">
      <w:tblPr/>
      <w:tcPr>
        <w:tcBorders>
          <w:top w:val="single" w:sz="4" w:space="0" w:color="D4D4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sz="4" w:space="0" w:color="64A4E7" w:themeColor="accent4" w:themeTint="99"/>
        </w:tcBorders>
      </w:tcPr>
    </w:tblStylePr>
    <w:tblStylePr w:type="nwCell">
      <w:tblPr/>
      <w:tcPr>
        <w:tcBorders>
          <w:bottom w:val="single" w:sz="4" w:space="0" w:color="64A4E7" w:themeColor="accent4" w:themeTint="99"/>
        </w:tcBorders>
      </w:tcPr>
    </w:tblStylePr>
    <w:tblStylePr w:type="seCell">
      <w:tblPr/>
      <w:tcPr>
        <w:tcBorders>
          <w:top w:val="single" w:sz="4" w:space="0" w:color="64A4E7" w:themeColor="accent4" w:themeTint="99"/>
        </w:tcBorders>
      </w:tcPr>
    </w:tblStylePr>
    <w:tblStylePr w:type="swCell">
      <w:tblPr/>
      <w:tcPr>
        <w:tcBorders>
          <w:top w:val="single" w:sz="4" w:space="0" w:color="64A4E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sz="4" w:space="0" w:color="ADC8E5" w:themeColor="accent5" w:themeTint="99"/>
        </w:tcBorders>
      </w:tcPr>
    </w:tblStylePr>
    <w:tblStylePr w:type="nwCell">
      <w:tblPr/>
      <w:tcPr>
        <w:tcBorders>
          <w:bottom w:val="single" w:sz="4" w:space="0" w:color="ADC8E5" w:themeColor="accent5" w:themeTint="99"/>
        </w:tcBorders>
      </w:tcPr>
    </w:tblStylePr>
    <w:tblStylePr w:type="seCell">
      <w:tblPr/>
      <w:tcPr>
        <w:tcBorders>
          <w:top w:val="single" w:sz="4" w:space="0" w:color="ADC8E5" w:themeColor="accent5" w:themeTint="99"/>
        </w:tcBorders>
      </w:tcPr>
    </w:tblStylePr>
    <w:tblStylePr w:type="swCell">
      <w:tblPr/>
      <w:tcPr>
        <w:tcBorders>
          <w:top w:val="single" w:sz="4" w:space="0" w:color="ADC8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sz="4" w:space="0" w:color="D6E3F2" w:themeColor="accent6" w:themeTint="99"/>
        </w:tcBorders>
      </w:tcPr>
    </w:tblStylePr>
    <w:tblStylePr w:type="nwCell">
      <w:tblPr/>
      <w:tcPr>
        <w:tcBorders>
          <w:bottom w:val="single" w:sz="4" w:space="0" w:color="D6E3F2" w:themeColor="accent6" w:themeTint="99"/>
        </w:tcBorders>
      </w:tcPr>
    </w:tblStylePr>
    <w:tblStylePr w:type="seCell">
      <w:tblPr/>
      <w:tcPr>
        <w:tcBorders>
          <w:top w:val="single" w:sz="4" w:space="0" w:color="D6E3F2" w:themeColor="accent6" w:themeTint="99"/>
        </w:tcBorders>
      </w:tcPr>
    </w:tblStylePr>
    <w:tblStylePr w:type="swCell">
      <w:tblPr/>
      <w:tcPr>
        <w:tcBorders>
          <w:top w:val="single" w:sz="4" w:space="0" w:color="D6E3F2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text1"/>
          <w:left w:val="single" w:sz="4" w:space="0" w:color="14143C" w:themeColor="text1"/>
          <w:bottom w:val="single" w:sz="4" w:space="0" w:color="14143C" w:themeColor="text1"/>
          <w:right w:val="single" w:sz="4" w:space="0" w:color="14143C" w:themeColor="text1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accent1"/>
          <w:left w:val="single" w:sz="4" w:space="0" w:color="14143C" w:themeColor="accent1"/>
          <w:bottom w:val="single" w:sz="4" w:space="0" w:color="14143C" w:themeColor="accent1"/>
          <w:right w:val="single" w:sz="4" w:space="0" w:color="14143C" w:themeColor="accent1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728A" w:themeColor="accent2"/>
          <w:left w:val="single" w:sz="4" w:space="0" w:color="72728A" w:themeColor="accent2"/>
          <w:bottom w:val="single" w:sz="4" w:space="0" w:color="72728A" w:themeColor="accent2"/>
          <w:right w:val="single" w:sz="4" w:space="0" w:color="72728A" w:themeColor="accent2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B8C4" w:themeColor="accent3"/>
          <w:left w:val="single" w:sz="4" w:space="0" w:color="B8B8C4" w:themeColor="accent3"/>
          <w:bottom w:val="single" w:sz="4" w:space="0" w:color="B8B8C4" w:themeColor="accent3"/>
          <w:right w:val="single" w:sz="4" w:space="0" w:color="B8B8C4" w:themeColor="accent3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69B9" w:themeColor="accent4"/>
          <w:left w:val="single" w:sz="4" w:space="0" w:color="1C69B9" w:themeColor="accent4"/>
          <w:bottom w:val="single" w:sz="4" w:space="0" w:color="1C69B9" w:themeColor="accent4"/>
          <w:right w:val="single" w:sz="4" w:space="0" w:color="1C69B9" w:themeColor="accent4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5D5" w:themeColor="accent5"/>
          <w:left w:val="single" w:sz="4" w:space="0" w:color="77A5D5" w:themeColor="accent5"/>
          <w:bottom w:val="single" w:sz="4" w:space="0" w:color="77A5D5" w:themeColor="accent5"/>
          <w:right w:val="single" w:sz="4" w:space="0" w:color="77A5D5" w:themeColor="accent5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D2EA" w:themeColor="accent6"/>
          <w:left w:val="single" w:sz="4" w:space="0" w:color="BBD2EA" w:themeColor="accent6"/>
          <w:bottom w:val="single" w:sz="4" w:space="0" w:color="BBD2EA" w:themeColor="accent6"/>
          <w:right w:val="single" w:sz="4" w:space="0" w:color="BBD2EA" w:themeColor="accent6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BE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3C" w:themeFill="text1"/>
      </w:tcPr>
    </w:tblStylePr>
    <w:tblStylePr w:type="band1Vert">
      <w:tblPr/>
      <w:tcPr>
        <w:shd w:val="clear" w:color="auto" w:fill="7E7ED4" w:themeFill="text1" w:themeFillTint="66"/>
      </w:tcPr>
    </w:tblStylePr>
    <w:tblStylePr w:type="band1Horz">
      <w:tblPr/>
      <w:tcPr>
        <w:shd w:val="clear" w:color="auto" w:fill="7E7ED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BE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3C" w:themeFill="accent1"/>
      </w:tcPr>
    </w:tblStylePr>
    <w:tblStylePr w:type="band1Vert">
      <w:tblPr/>
      <w:tcPr>
        <w:shd w:val="clear" w:color="auto" w:fill="7E7ED4" w:themeFill="accent1" w:themeFillTint="66"/>
      </w:tcPr>
    </w:tblStylePr>
    <w:tblStylePr w:type="band1Horz">
      <w:tblPr/>
      <w:tcPr>
        <w:shd w:val="clear" w:color="auto" w:fill="7E7ED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728A" w:themeFill="accent2"/>
      </w:tcPr>
    </w:tblStylePr>
    <w:tblStylePr w:type="band1Vert">
      <w:tblPr/>
      <w:tcPr>
        <w:shd w:val="clear" w:color="auto" w:fill="C6C6D0" w:themeFill="accent2" w:themeFillTint="66"/>
      </w:tcPr>
    </w:tblStylePr>
    <w:tblStylePr w:type="band1Horz">
      <w:tblPr/>
      <w:tcPr>
        <w:shd w:val="clear" w:color="auto" w:fill="C6C6D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8B8C4" w:themeFill="accent3"/>
      </w:tcPr>
    </w:tblStylePr>
    <w:tblStylePr w:type="band1Vert">
      <w:tblPr/>
      <w:tcPr>
        <w:shd w:val="clear" w:color="auto" w:fill="E2E2E7" w:themeFill="accent3" w:themeFillTint="66"/>
      </w:tcPr>
    </w:tblStylePr>
    <w:tblStylePr w:type="band1Horz">
      <w:tblPr/>
      <w:tcPr>
        <w:shd w:val="clear" w:color="auto" w:fill="E2E2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E0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69B9" w:themeFill="accent4"/>
      </w:tcPr>
    </w:tblStylePr>
    <w:tblStylePr w:type="band1Vert">
      <w:tblPr/>
      <w:tcPr>
        <w:shd w:val="clear" w:color="auto" w:fill="97C2EF" w:themeFill="accent4" w:themeFillTint="66"/>
      </w:tcPr>
    </w:tblStylePr>
    <w:tblStylePr w:type="band1Horz">
      <w:tblPr/>
      <w:tcPr>
        <w:shd w:val="clear" w:color="auto" w:fill="97C2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C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A5D5" w:themeFill="accent5"/>
      </w:tcPr>
    </w:tblStylePr>
    <w:tblStylePr w:type="band1Vert">
      <w:tblPr/>
      <w:tcPr>
        <w:shd w:val="clear" w:color="auto" w:fill="C8DAEE" w:themeFill="accent5" w:themeFillTint="66"/>
      </w:tcPr>
    </w:tblStylePr>
    <w:tblStylePr w:type="band1Horz">
      <w:tblPr/>
      <w:tcPr>
        <w:shd w:val="clear" w:color="auto" w:fill="C8DA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5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BD2EA" w:themeFill="accent6"/>
      </w:tcPr>
    </w:tblStylePr>
    <w:tblStylePr w:type="band1Vert">
      <w:tblPr/>
      <w:tcPr>
        <w:shd w:val="clear" w:color="auto" w:fill="E3ECF6" w:themeFill="accent6" w:themeFillTint="66"/>
      </w:tcPr>
    </w:tblStylePr>
    <w:tblStylePr w:type="band1Horz">
      <w:tblPr/>
      <w:tcPr>
        <w:shd w:val="clear" w:color="auto" w:fill="E3ECF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E15D1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E15D1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E15D1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E15D1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E15D1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E15D1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  <w:insideV w:val="single" w:sz="4" w:space="0" w:color="3F3FB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bottom w:val="single" w:sz="4" w:space="0" w:color="3F3FBD" w:themeColor="text1" w:themeTint="99"/>
        </w:tcBorders>
      </w:tcPr>
    </w:tblStylePr>
    <w:tblStylePr w:type="nwCell">
      <w:tblPr/>
      <w:tcPr>
        <w:tcBorders>
          <w:bottom w:val="single" w:sz="4" w:space="0" w:color="3F3FBD" w:themeColor="text1" w:themeTint="99"/>
        </w:tcBorders>
      </w:tcPr>
    </w:tblStylePr>
    <w:tblStylePr w:type="seCell">
      <w:tblPr/>
      <w:tcPr>
        <w:tcBorders>
          <w:top w:val="single" w:sz="4" w:space="0" w:color="3F3FBD" w:themeColor="text1" w:themeTint="99"/>
        </w:tcBorders>
      </w:tcPr>
    </w:tblStylePr>
    <w:tblStylePr w:type="swCell">
      <w:tblPr/>
      <w:tcPr>
        <w:tcBorders>
          <w:top w:val="single" w:sz="4" w:space="0" w:color="3F3FBD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E15D1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  <w:insideV w:val="single" w:sz="4" w:space="0" w:color="3F3F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bottom w:val="single" w:sz="4" w:space="0" w:color="3F3FBD" w:themeColor="accent1" w:themeTint="99"/>
        </w:tcBorders>
      </w:tcPr>
    </w:tblStylePr>
    <w:tblStylePr w:type="nwCell">
      <w:tblPr/>
      <w:tcPr>
        <w:tcBorders>
          <w:bottom w:val="single" w:sz="4" w:space="0" w:color="3F3FBD" w:themeColor="accent1" w:themeTint="99"/>
        </w:tcBorders>
      </w:tcPr>
    </w:tblStylePr>
    <w:tblStylePr w:type="seCell">
      <w:tblPr/>
      <w:tcPr>
        <w:tcBorders>
          <w:top w:val="single" w:sz="4" w:space="0" w:color="3F3FBD" w:themeColor="accent1" w:themeTint="99"/>
        </w:tcBorders>
      </w:tcPr>
    </w:tblStylePr>
    <w:tblStylePr w:type="swCell">
      <w:tblPr/>
      <w:tcPr>
        <w:tcBorders>
          <w:top w:val="single" w:sz="4" w:space="0" w:color="3F3F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E15D1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  <w:insideV w:val="single" w:sz="4" w:space="0" w:color="AAAAB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bottom w:val="single" w:sz="4" w:space="0" w:color="AAAAB9" w:themeColor="accent2" w:themeTint="99"/>
        </w:tcBorders>
      </w:tcPr>
    </w:tblStylePr>
    <w:tblStylePr w:type="nwCell">
      <w:tblPr/>
      <w:tcPr>
        <w:tcBorders>
          <w:bottom w:val="single" w:sz="4" w:space="0" w:color="AAAAB9" w:themeColor="accent2" w:themeTint="99"/>
        </w:tcBorders>
      </w:tcPr>
    </w:tblStylePr>
    <w:tblStylePr w:type="seCell">
      <w:tblPr/>
      <w:tcPr>
        <w:tcBorders>
          <w:top w:val="single" w:sz="4" w:space="0" w:color="AAAAB9" w:themeColor="accent2" w:themeTint="99"/>
        </w:tcBorders>
      </w:tcPr>
    </w:tblStylePr>
    <w:tblStylePr w:type="swCell">
      <w:tblPr/>
      <w:tcPr>
        <w:tcBorders>
          <w:top w:val="single" w:sz="4" w:space="0" w:color="AAAAB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E15D1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  <w:insideV w:val="single" w:sz="4" w:space="0" w:color="D4D4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bottom w:val="single" w:sz="4" w:space="0" w:color="D4D4DB" w:themeColor="accent3" w:themeTint="99"/>
        </w:tcBorders>
      </w:tcPr>
    </w:tblStylePr>
    <w:tblStylePr w:type="nwCell">
      <w:tblPr/>
      <w:tcPr>
        <w:tcBorders>
          <w:bottom w:val="single" w:sz="4" w:space="0" w:color="D4D4DB" w:themeColor="accent3" w:themeTint="99"/>
        </w:tcBorders>
      </w:tcPr>
    </w:tblStylePr>
    <w:tblStylePr w:type="seCell">
      <w:tblPr/>
      <w:tcPr>
        <w:tcBorders>
          <w:top w:val="single" w:sz="4" w:space="0" w:color="D4D4DB" w:themeColor="accent3" w:themeTint="99"/>
        </w:tcBorders>
      </w:tcPr>
    </w:tblStylePr>
    <w:tblStylePr w:type="swCell">
      <w:tblPr/>
      <w:tcPr>
        <w:tcBorders>
          <w:top w:val="single" w:sz="4" w:space="0" w:color="D4D4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E15D1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  <w:insideV w:val="single" w:sz="4" w:space="0" w:color="64A4E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bottom w:val="single" w:sz="4" w:space="0" w:color="64A4E7" w:themeColor="accent4" w:themeTint="99"/>
        </w:tcBorders>
      </w:tcPr>
    </w:tblStylePr>
    <w:tblStylePr w:type="nwCell">
      <w:tblPr/>
      <w:tcPr>
        <w:tcBorders>
          <w:bottom w:val="single" w:sz="4" w:space="0" w:color="64A4E7" w:themeColor="accent4" w:themeTint="99"/>
        </w:tcBorders>
      </w:tcPr>
    </w:tblStylePr>
    <w:tblStylePr w:type="seCell">
      <w:tblPr/>
      <w:tcPr>
        <w:tcBorders>
          <w:top w:val="single" w:sz="4" w:space="0" w:color="64A4E7" w:themeColor="accent4" w:themeTint="99"/>
        </w:tcBorders>
      </w:tcPr>
    </w:tblStylePr>
    <w:tblStylePr w:type="swCell">
      <w:tblPr/>
      <w:tcPr>
        <w:tcBorders>
          <w:top w:val="single" w:sz="4" w:space="0" w:color="64A4E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E15D1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  <w:insideV w:val="single" w:sz="4" w:space="0" w:color="ADC8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bottom w:val="single" w:sz="4" w:space="0" w:color="ADC8E5" w:themeColor="accent5" w:themeTint="99"/>
        </w:tcBorders>
      </w:tcPr>
    </w:tblStylePr>
    <w:tblStylePr w:type="nwCell">
      <w:tblPr/>
      <w:tcPr>
        <w:tcBorders>
          <w:bottom w:val="single" w:sz="4" w:space="0" w:color="ADC8E5" w:themeColor="accent5" w:themeTint="99"/>
        </w:tcBorders>
      </w:tcPr>
    </w:tblStylePr>
    <w:tblStylePr w:type="seCell">
      <w:tblPr/>
      <w:tcPr>
        <w:tcBorders>
          <w:top w:val="single" w:sz="4" w:space="0" w:color="ADC8E5" w:themeColor="accent5" w:themeTint="99"/>
        </w:tcBorders>
      </w:tcPr>
    </w:tblStylePr>
    <w:tblStylePr w:type="swCell">
      <w:tblPr/>
      <w:tcPr>
        <w:tcBorders>
          <w:top w:val="single" w:sz="4" w:space="0" w:color="ADC8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E15D1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  <w:insideV w:val="single" w:sz="4" w:space="0" w:color="D6E3F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bottom w:val="single" w:sz="4" w:space="0" w:color="D6E3F2" w:themeColor="accent6" w:themeTint="99"/>
        </w:tcBorders>
      </w:tcPr>
    </w:tblStylePr>
    <w:tblStylePr w:type="nwCell">
      <w:tblPr/>
      <w:tcPr>
        <w:tcBorders>
          <w:bottom w:val="single" w:sz="4" w:space="0" w:color="D6E3F2" w:themeColor="accent6" w:themeTint="99"/>
        </w:tcBorders>
      </w:tcPr>
    </w:tblStylePr>
    <w:tblStylePr w:type="seCell">
      <w:tblPr/>
      <w:tcPr>
        <w:tcBorders>
          <w:top w:val="single" w:sz="4" w:space="0" w:color="D6E3F2" w:themeColor="accent6" w:themeTint="99"/>
        </w:tcBorders>
      </w:tcPr>
    </w:tblStylePr>
    <w:tblStylePr w:type="swCell">
      <w:tblPr/>
      <w:tcPr>
        <w:tcBorders>
          <w:top w:val="single" w:sz="4" w:space="0" w:color="D6E3F2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FE15D1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FE15D1"/>
  </w:style>
  <w:style w:type="paragraph" w:styleId="HTMLAddress">
    <w:name w:val="HTML Address"/>
    <w:basedOn w:val="Normal"/>
    <w:link w:val="HTMLAddressChar"/>
    <w:uiPriority w:val="99"/>
    <w:semiHidden/>
    <w:rsid w:val="00FE15D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15D1"/>
    <w:rPr>
      <w:i/>
      <w:iCs/>
    </w:rPr>
  </w:style>
  <w:style w:type="character" w:styleId="HTMLCite">
    <w:name w:val="HTML Cite"/>
    <w:basedOn w:val="DefaultParagraphFont"/>
    <w:uiPriority w:val="99"/>
    <w:semiHidden/>
    <w:rsid w:val="00FE15D1"/>
    <w:rPr>
      <w:i/>
      <w:iCs/>
    </w:rPr>
  </w:style>
  <w:style w:type="character" w:styleId="HTMLCode">
    <w:name w:val="HTML Code"/>
    <w:basedOn w:val="DefaultParagraphFont"/>
    <w:uiPriority w:val="99"/>
    <w:semiHidden/>
    <w:rsid w:val="00FE15D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FE15D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FE15D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5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5D1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FE15D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FE15D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FE15D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FE15D1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FE15D1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FE15D1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FE15D1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FE15D1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FE15D1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FE15D1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FE15D1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FE15D1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FE15D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  <w:insideH w:val="single" w:sz="8" w:space="0" w:color="14143C" w:themeColor="text1"/>
        <w:insideV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18" w:space="0" w:color="14143C" w:themeColor="text1"/>
          <w:right w:val="single" w:sz="8" w:space="0" w:color="14143C" w:themeColor="text1"/>
          <w:insideH w:val="nil"/>
          <w:insideV w:val="single" w:sz="8" w:space="0" w:color="14143C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H w:val="nil"/>
          <w:insideV w:val="single" w:sz="8" w:space="0" w:color="14143C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band1Vert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V w:val="single" w:sz="8" w:space="0" w:color="14143C" w:themeColor="text1"/>
        </w:tcBorders>
        <w:shd w:val="clear" w:color="auto" w:fill="AFAFE4" w:themeFill="text1" w:themeFillTint="3F"/>
      </w:tcPr>
    </w:tblStylePr>
    <w:tblStylePr w:type="band2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  <w:insideV w:val="single" w:sz="8" w:space="0" w:color="14143C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  <w:insideH w:val="single" w:sz="8" w:space="0" w:color="14143C" w:themeColor="accent1"/>
        <w:insideV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18" w:space="0" w:color="14143C" w:themeColor="accent1"/>
          <w:right w:val="single" w:sz="8" w:space="0" w:color="14143C" w:themeColor="accent1"/>
          <w:insideH w:val="nil"/>
          <w:insideV w:val="single" w:sz="8" w:space="0" w:color="14143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H w:val="nil"/>
          <w:insideV w:val="single" w:sz="8" w:space="0" w:color="14143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band1Vert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V w:val="single" w:sz="8" w:space="0" w:color="14143C" w:themeColor="accent1"/>
        </w:tcBorders>
        <w:shd w:val="clear" w:color="auto" w:fill="AFAFE4" w:themeFill="accent1" w:themeFillTint="3F"/>
      </w:tcPr>
    </w:tblStylePr>
    <w:tblStylePr w:type="band2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  <w:insideV w:val="single" w:sz="8" w:space="0" w:color="14143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  <w:insideH w:val="single" w:sz="8" w:space="0" w:color="72728A" w:themeColor="accent2"/>
        <w:insideV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18" w:space="0" w:color="72728A" w:themeColor="accent2"/>
          <w:right w:val="single" w:sz="8" w:space="0" w:color="72728A" w:themeColor="accent2"/>
          <w:insideH w:val="nil"/>
          <w:insideV w:val="single" w:sz="8" w:space="0" w:color="72728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H w:val="nil"/>
          <w:insideV w:val="single" w:sz="8" w:space="0" w:color="72728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band1Vert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V w:val="single" w:sz="8" w:space="0" w:color="72728A" w:themeColor="accent2"/>
        </w:tcBorders>
        <w:shd w:val="clear" w:color="auto" w:fill="DBDBE2" w:themeFill="accent2" w:themeFillTint="3F"/>
      </w:tcPr>
    </w:tblStylePr>
    <w:tblStylePr w:type="band2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  <w:insideV w:val="single" w:sz="8" w:space="0" w:color="72728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  <w:insideH w:val="single" w:sz="8" w:space="0" w:color="B8B8C4" w:themeColor="accent3"/>
        <w:insideV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18" w:space="0" w:color="B8B8C4" w:themeColor="accent3"/>
          <w:right w:val="single" w:sz="8" w:space="0" w:color="B8B8C4" w:themeColor="accent3"/>
          <w:insideH w:val="nil"/>
          <w:insideV w:val="single" w:sz="8" w:space="0" w:color="B8B8C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H w:val="nil"/>
          <w:insideV w:val="single" w:sz="8" w:space="0" w:color="B8B8C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band1Vert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V w:val="single" w:sz="8" w:space="0" w:color="B8B8C4" w:themeColor="accent3"/>
        </w:tcBorders>
        <w:shd w:val="clear" w:color="auto" w:fill="EDEDF0" w:themeFill="accent3" w:themeFillTint="3F"/>
      </w:tcPr>
    </w:tblStylePr>
    <w:tblStylePr w:type="band2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  <w:insideV w:val="single" w:sz="8" w:space="0" w:color="B8B8C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  <w:insideH w:val="single" w:sz="8" w:space="0" w:color="1C69B9" w:themeColor="accent4"/>
        <w:insideV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18" w:space="0" w:color="1C69B9" w:themeColor="accent4"/>
          <w:right w:val="single" w:sz="8" w:space="0" w:color="1C69B9" w:themeColor="accent4"/>
          <w:insideH w:val="nil"/>
          <w:insideV w:val="single" w:sz="8" w:space="0" w:color="1C69B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H w:val="nil"/>
          <w:insideV w:val="single" w:sz="8" w:space="0" w:color="1C69B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band1Vert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V w:val="single" w:sz="8" w:space="0" w:color="1C69B9" w:themeColor="accent4"/>
        </w:tcBorders>
        <w:shd w:val="clear" w:color="auto" w:fill="BFD9F5" w:themeFill="accent4" w:themeFillTint="3F"/>
      </w:tcPr>
    </w:tblStylePr>
    <w:tblStylePr w:type="band2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  <w:insideV w:val="single" w:sz="8" w:space="0" w:color="1C69B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  <w:insideH w:val="single" w:sz="8" w:space="0" w:color="77A5D5" w:themeColor="accent5"/>
        <w:insideV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18" w:space="0" w:color="77A5D5" w:themeColor="accent5"/>
          <w:right w:val="single" w:sz="8" w:space="0" w:color="77A5D5" w:themeColor="accent5"/>
          <w:insideH w:val="nil"/>
          <w:insideV w:val="single" w:sz="8" w:space="0" w:color="77A5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H w:val="nil"/>
          <w:insideV w:val="single" w:sz="8" w:space="0" w:color="77A5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band1Vert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V w:val="single" w:sz="8" w:space="0" w:color="77A5D5" w:themeColor="accent5"/>
        </w:tcBorders>
        <w:shd w:val="clear" w:color="auto" w:fill="DDE8F4" w:themeFill="accent5" w:themeFillTint="3F"/>
      </w:tcPr>
    </w:tblStylePr>
    <w:tblStylePr w:type="band2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  <w:insideV w:val="single" w:sz="8" w:space="0" w:color="77A5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  <w:insideH w:val="single" w:sz="8" w:space="0" w:color="BBD2EA" w:themeColor="accent6"/>
        <w:insideV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18" w:space="0" w:color="BBD2EA" w:themeColor="accent6"/>
          <w:right w:val="single" w:sz="8" w:space="0" w:color="BBD2EA" w:themeColor="accent6"/>
          <w:insideH w:val="nil"/>
          <w:insideV w:val="single" w:sz="8" w:space="0" w:color="BBD2E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H w:val="nil"/>
          <w:insideV w:val="single" w:sz="8" w:space="0" w:color="BBD2E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band1Vert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V w:val="single" w:sz="8" w:space="0" w:color="BBD2EA" w:themeColor="accent6"/>
        </w:tcBorders>
        <w:shd w:val="clear" w:color="auto" w:fill="EEF3F9" w:themeFill="accent6" w:themeFillTint="3F"/>
      </w:tcPr>
    </w:tblStylePr>
    <w:tblStylePr w:type="band2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  <w:insideV w:val="single" w:sz="8" w:space="0" w:color="BBD2E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  <w:tblStylePr w:type="band1Horz">
      <w:tblPr/>
      <w:tcPr>
        <w:tcBorders>
          <w:top w:val="single" w:sz="8" w:space="0" w:color="14143C" w:themeColor="text1"/>
          <w:left w:val="single" w:sz="8" w:space="0" w:color="14143C" w:themeColor="text1"/>
          <w:bottom w:val="single" w:sz="8" w:space="0" w:color="14143C" w:themeColor="text1"/>
          <w:right w:val="single" w:sz="8" w:space="0" w:color="14143C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  <w:tblStylePr w:type="band1Horz">
      <w:tblPr/>
      <w:tcPr>
        <w:tcBorders>
          <w:top w:val="single" w:sz="8" w:space="0" w:color="14143C" w:themeColor="accent1"/>
          <w:left w:val="single" w:sz="8" w:space="0" w:color="14143C" w:themeColor="accent1"/>
          <w:bottom w:val="single" w:sz="8" w:space="0" w:color="14143C" w:themeColor="accent1"/>
          <w:right w:val="single" w:sz="8" w:space="0" w:color="14143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  <w:tblStylePr w:type="band1Horz">
      <w:tblPr/>
      <w:tcPr>
        <w:tcBorders>
          <w:top w:val="single" w:sz="8" w:space="0" w:color="72728A" w:themeColor="accent2"/>
          <w:left w:val="single" w:sz="8" w:space="0" w:color="72728A" w:themeColor="accent2"/>
          <w:bottom w:val="single" w:sz="8" w:space="0" w:color="72728A" w:themeColor="accent2"/>
          <w:right w:val="single" w:sz="8" w:space="0" w:color="72728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  <w:tblStylePr w:type="band1Horz">
      <w:tblPr/>
      <w:tcPr>
        <w:tcBorders>
          <w:top w:val="single" w:sz="8" w:space="0" w:color="B8B8C4" w:themeColor="accent3"/>
          <w:left w:val="single" w:sz="8" w:space="0" w:color="B8B8C4" w:themeColor="accent3"/>
          <w:bottom w:val="single" w:sz="8" w:space="0" w:color="B8B8C4" w:themeColor="accent3"/>
          <w:right w:val="single" w:sz="8" w:space="0" w:color="B8B8C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  <w:tblStylePr w:type="band1Horz">
      <w:tblPr/>
      <w:tcPr>
        <w:tcBorders>
          <w:top w:val="single" w:sz="8" w:space="0" w:color="1C69B9" w:themeColor="accent4"/>
          <w:left w:val="single" w:sz="8" w:space="0" w:color="1C69B9" w:themeColor="accent4"/>
          <w:bottom w:val="single" w:sz="8" w:space="0" w:color="1C69B9" w:themeColor="accent4"/>
          <w:right w:val="single" w:sz="8" w:space="0" w:color="1C69B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  <w:tblStylePr w:type="band1Horz">
      <w:tblPr/>
      <w:tcPr>
        <w:tcBorders>
          <w:top w:val="single" w:sz="8" w:space="0" w:color="77A5D5" w:themeColor="accent5"/>
          <w:left w:val="single" w:sz="8" w:space="0" w:color="77A5D5" w:themeColor="accent5"/>
          <w:bottom w:val="single" w:sz="8" w:space="0" w:color="77A5D5" w:themeColor="accent5"/>
          <w:right w:val="single" w:sz="8" w:space="0" w:color="77A5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  <w:tblStylePr w:type="band1Horz">
      <w:tblPr/>
      <w:tcPr>
        <w:tcBorders>
          <w:top w:val="single" w:sz="8" w:space="0" w:color="BBD2EA" w:themeColor="accent6"/>
          <w:left w:val="single" w:sz="8" w:space="0" w:color="BBD2EA" w:themeColor="accent6"/>
          <w:bottom w:val="single" w:sz="8" w:space="0" w:color="BBD2EA" w:themeColor="accent6"/>
          <w:right w:val="single" w:sz="8" w:space="0" w:color="BBD2E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E15D1"/>
    <w:pPr>
      <w:spacing w:line="240" w:lineRule="auto"/>
    </w:pPr>
    <w:rPr>
      <w:color w:val="0F0F2C" w:themeColor="text1" w:themeShade="BF"/>
    </w:rPr>
    <w:tblPr>
      <w:tblStyleRowBandSize w:val="1"/>
      <w:tblStyleColBandSize w:val="1"/>
      <w:tblBorders>
        <w:top w:val="single" w:sz="8" w:space="0" w:color="14143C" w:themeColor="text1"/>
        <w:bottom w:val="single" w:sz="8" w:space="0" w:color="14143C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text1"/>
          <w:left w:val="nil"/>
          <w:bottom w:val="single" w:sz="8" w:space="0" w:color="14143C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text1"/>
          <w:left w:val="nil"/>
          <w:bottom w:val="single" w:sz="8" w:space="0" w:color="14143C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E15D1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8" w:space="0" w:color="14143C" w:themeColor="accent1"/>
        <w:bottom w:val="single" w:sz="8" w:space="0" w:color="14143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accent1"/>
          <w:left w:val="nil"/>
          <w:bottom w:val="single" w:sz="8" w:space="0" w:color="14143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3C" w:themeColor="accent1"/>
          <w:left w:val="nil"/>
          <w:bottom w:val="single" w:sz="8" w:space="0" w:color="14143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E15D1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8" w:space="0" w:color="72728A" w:themeColor="accent2"/>
        <w:bottom w:val="single" w:sz="8" w:space="0" w:color="72728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28A" w:themeColor="accent2"/>
          <w:left w:val="nil"/>
          <w:bottom w:val="single" w:sz="8" w:space="0" w:color="72728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28A" w:themeColor="accent2"/>
          <w:left w:val="nil"/>
          <w:bottom w:val="single" w:sz="8" w:space="0" w:color="72728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E15D1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8" w:space="0" w:color="B8B8C4" w:themeColor="accent3"/>
        <w:bottom w:val="single" w:sz="8" w:space="0" w:color="B8B8C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B8C4" w:themeColor="accent3"/>
          <w:left w:val="nil"/>
          <w:bottom w:val="single" w:sz="8" w:space="0" w:color="B8B8C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B8C4" w:themeColor="accent3"/>
          <w:left w:val="nil"/>
          <w:bottom w:val="single" w:sz="8" w:space="0" w:color="B8B8C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E15D1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8" w:space="0" w:color="1C69B9" w:themeColor="accent4"/>
        <w:bottom w:val="single" w:sz="8" w:space="0" w:color="1C69B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69B9" w:themeColor="accent4"/>
          <w:left w:val="nil"/>
          <w:bottom w:val="single" w:sz="8" w:space="0" w:color="1C69B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69B9" w:themeColor="accent4"/>
          <w:left w:val="nil"/>
          <w:bottom w:val="single" w:sz="8" w:space="0" w:color="1C69B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E15D1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8" w:space="0" w:color="77A5D5" w:themeColor="accent5"/>
        <w:bottom w:val="single" w:sz="8" w:space="0" w:color="77A5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A5D5" w:themeColor="accent5"/>
          <w:left w:val="nil"/>
          <w:bottom w:val="single" w:sz="8" w:space="0" w:color="77A5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A5D5" w:themeColor="accent5"/>
          <w:left w:val="nil"/>
          <w:bottom w:val="single" w:sz="8" w:space="0" w:color="77A5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E15D1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8" w:space="0" w:color="BBD2EA" w:themeColor="accent6"/>
        <w:bottom w:val="single" w:sz="8" w:space="0" w:color="BBD2E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D2EA" w:themeColor="accent6"/>
          <w:left w:val="nil"/>
          <w:bottom w:val="single" w:sz="8" w:space="0" w:color="BBD2E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BD2EA" w:themeColor="accent6"/>
          <w:left w:val="nil"/>
          <w:bottom w:val="single" w:sz="8" w:space="0" w:color="BBD2E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FE15D1"/>
  </w:style>
  <w:style w:type="paragraph" w:styleId="List">
    <w:name w:val="List"/>
    <w:basedOn w:val="Normal"/>
    <w:uiPriority w:val="99"/>
    <w:semiHidden/>
    <w:rsid w:val="00FE15D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FE15D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FE15D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FE15D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FE15D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FE15D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FE15D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FE15D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FE15D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FE15D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FE15D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FE15D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FE15D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FE15D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FE15D1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rsid w:val="00FE15D1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rsid w:val="00FE15D1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rsid w:val="00FE15D1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99"/>
    <w:rsid w:val="00FE15D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F3FB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F3F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AAAB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D4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A4E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C8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E3F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2">
    <w:name w:val="List Table 2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bottom w:val="single" w:sz="4" w:space="0" w:color="3F3FBD" w:themeColor="text1" w:themeTint="99"/>
        <w:insideH w:val="single" w:sz="4" w:space="0" w:color="3F3FBD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bottom w:val="single" w:sz="4" w:space="0" w:color="3F3FBD" w:themeColor="accent1" w:themeTint="99"/>
        <w:insideH w:val="single" w:sz="4" w:space="0" w:color="3F3F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bottom w:val="single" w:sz="4" w:space="0" w:color="AAAAB9" w:themeColor="accent2" w:themeTint="99"/>
        <w:insideH w:val="single" w:sz="4" w:space="0" w:color="AAAAB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bottom w:val="single" w:sz="4" w:space="0" w:color="D4D4DB" w:themeColor="accent3" w:themeTint="99"/>
        <w:insideH w:val="single" w:sz="4" w:space="0" w:color="D4D4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bottom w:val="single" w:sz="4" w:space="0" w:color="64A4E7" w:themeColor="accent4" w:themeTint="99"/>
        <w:insideH w:val="single" w:sz="4" w:space="0" w:color="64A4E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bottom w:val="single" w:sz="4" w:space="0" w:color="ADC8E5" w:themeColor="accent5" w:themeTint="99"/>
        <w:insideH w:val="single" w:sz="4" w:space="0" w:color="ADC8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bottom w:val="single" w:sz="4" w:space="0" w:color="D6E3F2" w:themeColor="accent6" w:themeTint="99"/>
        <w:insideH w:val="single" w:sz="4" w:space="0" w:color="D6E3F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3">
    <w:name w:val="List Table 3"/>
    <w:basedOn w:val="TableNormal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14143C" w:themeColor="text1"/>
        <w:left w:val="single" w:sz="4" w:space="0" w:color="14143C" w:themeColor="text1"/>
        <w:bottom w:val="single" w:sz="4" w:space="0" w:color="14143C" w:themeColor="text1"/>
        <w:right w:val="single" w:sz="4" w:space="0" w:color="1414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3C" w:themeColor="text1"/>
          <w:right w:val="single" w:sz="4" w:space="0" w:color="14143C" w:themeColor="text1"/>
        </w:tcBorders>
      </w:tcPr>
    </w:tblStylePr>
    <w:tblStylePr w:type="band1Horz">
      <w:tblPr/>
      <w:tcPr>
        <w:tcBorders>
          <w:top w:val="single" w:sz="4" w:space="0" w:color="14143C" w:themeColor="text1"/>
          <w:bottom w:val="single" w:sz="4" w:space="0" w:color="1414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3C" w:themeColor="text1"/>
          <w:left w:val="nil"/>
        </w:tcBorders>
      </w:tcPr>
    </w:tblStylePr>
    <w:tblStylePr w:type="swCell">
      <w:tblPr/>
      <w:tcPr>
        <w:tcBorders>
          <w:top w:val="double" w:sz="4" w:space="0" w:color="14143C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14143C" w:themeColor="accent1"/>
        <w:left w:val="single" w:sz="4" w:space="0" w:color="14143C" w:themeColor="accent1"/>
        <w:bottom w:val="single" w:sz="4" w:space="0" w:color="14143C" w:themeColor="accent1"/>
        <w:right w:val="single" w:sz="4" w:space="0" w:color="14143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3C" w:themeColor="accent1"/>
          <w:right w:val="single" w:sz="4" w:space="0" w:color="14143C" w:themeColor="accent1"/>
        </w:tcBorders>
      </w:tcPr>
    </w:tblStylePr>
    <w:tblStylePr w:type="band1Horz">
      <w:tblPr/>
      <w:tcPr>
        <w:tcBorders>
          <w:top w:val="single" w:sz="4" w:space="0" w:color="14143C" w:themeColor="accent1"/>
          <w:bottom w:val="single" w:sz="4" w:space="0" w:color="14143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3C" w:themeColor="accent1"/>
          <w:left w:val="nil"/>
        </w:tcBorders>
      </w:tcPr>
    </w:tblStylePr>
    <w:tblStylePr w:type="swCell">
      <w:tblPr/>
      <w:tcPr>
        <w:tcBorders>
          <w:top w:val="double" w:sz="4" w:space="0" w:color="14143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72728A" w:themeColor="accent2"/>
        <w:left w:val="single" w:sz="4" w:space="0" w:color="72728A" w:themeColor="accent2"/>
        <w:bottom w:val="single" w:sz="4" w:space="0" w:color="72728A" w:themeColor="accent2"/>
        <w:right w:val="single" w:sz="4" w:space="0" w:color="72728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2728A" w:themeColor="accent2"/>
          <w:right w:val="single" w:sz="4" w:space="0" w:color="72728A" w:themeColor="accent2"/>
        </w:tcBorders>
      </w:tcPr>
    </w:tblStylePr>
    <w:tblStylePr w:type="band1Horz">
      <w:tblPr/>
      <w:tcPr>
        <w:tcBorders>
          <w:top w:val="single" w:sz="4" w:space="0" w:color="72728A" w:themeColor="accent2"/>
          <w:bottom w:val="single" w:sz="4" w:space="0" w:color="72728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2728A" w:themeColor="accent2"/>
          <w:left w:val="nil"/>
        </w:tcBorders>
      </w:tcPr>
    </w:tblStylePr>
    <w:tblStylePr w:type="swCell">
      <w:tblPr/>
      <w:tcPr>
        <w:tcBorders>
          <w:top w:val="double" w:sz="4" w:space="0" w:color="72728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B8B8C4" w:themeColor="accent3"/>
        <w:left w:val="single" w:sz="4" w:space="0" w:color="B8B8C4" w:themeColor="accent3"/>
        <w:bottom w:val="single" w:sz="4" w:space="0" w:color="B8B8C4" w:themeColor="accent3"/>
        <w:right w:val="single" w:sz="4" w:space="0" w:color="B8B8C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8B8C4" w:themeColor="accent3"/>
          <w:right w:val="single" w:sz="4" w:space="0" w:color="B8B8C4" w:themeColor="accent3"/>
        </w:tcBorders>
      </w:tcPr>
    </w:tblStylePr>
    <w:tblStylePr w:type="band1Horz">
      <w:tblPr/>
      <w:tcPr>
        <w:tcBorders>
          <w:top w:val="single" w:sz="4" w:space="0" w:color="B8B8C4" w:themeColor="accent3"/>
          <w:bottom w:val="single" w:sz="4" w:space="0" w:color="B8B8C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8B8C4" w:themeColor="accent3"/>
          <w:left w:val="nil"/>
        </w:tcBorders>
      </w:tcPr>
    </w:tblStylePr>
    <w:tblStylePr w:type="swCell">
      <w:tblPr/>
      <w:tcPr>
        <w:tcBorders>
          <w:top w:val="double" w:sz="4" w:space="0" w:color="B8B8C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1C69B9" w:themeColor="accent4"/>
        <w:left w:val="single" w:sz="4" w:space="0" w:color="1C69B9" w:themeColor="accent4"/>
        <w:bottom w:val="single" w:sz="4" w:space="0" w:color="1C69B9" w:themeColor="accent4"/>
        <w:right w:val="single" w:sz="4" w:space="0" w:color="1C69B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69B9" w:themeColor="accent4"/>
          <w:right w:val="single" w:sz="4" w:space="0" w:color="1C69B9" w:themeColor="accent4"/>
        </w:tcBorders>
      </w:tcPr>
    </w:tblStylePr>
    <w:tblStylePr w:type="band1Horz">
      <w:tblPr/>
      <w:tcPr>
        <w:tcBorders>
          <w:top w:val="single" w:sz="4" w:space="0" w:color="1C69B9" w:themeColor="accent4"/>
          <w:bottom w:val="single" w:sz="4" w:space="0" w:color="1C69B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69B9" w:themeColor="accent4"/>
          <w:left w:val="nil"/>
        </w:tcBorders>
      </w:tcPr>
    </w:tblStylePr>
    <w:tblStylePr w:type="swCell">
      <w:tblPr/>
      <w:tcPr>
        <w:tcBorders>
          <w:top w:val="double" w:sz="4" w:space="0" w:color="1C69B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77A5D5" w:themeColor="accent5"/>
        <w:left w:val="single" w:sz="4" w:space="0" w:color="77A5D5" w:themeColor="accent5"/>
        <w:bottom w:val="single" w:sz="4" w:space="0" w:color="77A5D5" w:themeColor="accent5"/>
        <w:right w:val="single" w:sz="4" w:space="0" w:color="77A5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7A5D5" w:themeColor="accent5"/>
          <w:right w:val="single" w:sz="4" w:space="0" w:color="77A5D5" w:themeColor="accent5"/>
        </w:tcBorders>
      </w:tcPr>
    </w:tblStylePr>
    <w:tblStylePr w:type="band1Horz">
      <w:tblPr/>
      <w:tcPr>
        <w:tcBorders>
          <w:top w:val="single" w:sz="4" w:space="0" w:color="77A5D5" w:themeColor="accent5"/>
          <w:bottom w:val="single" w:sz="4" w:space="0" w:color="77A5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7A5D5" w:themeColor="accent5"/>
          <w:left w:val="nil"/>
        </w:tcBorders>
      </w:tcPr>
    </w:tblStylePr>
    <w:tblStylePr w:type="swCell">
      <w:tblPr/>
      <w:tcPr>
        <w:tcBorders>
          <w:top w:val="double" w:sz="4" w:space="0" w:color="77A5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BBD2EA" w:themeColor="accent6"/>
        <w:left w:val="single" w:sz="4" w:space="0" w:color="BBD2EA" w:themeColor="accent6"/>
        <w:bottom w:val="single" w:sz="4" w:space="0" w:color="BBD2EA" w:themeColor="accent6"/>
        <w:right w:val="single" w:sz="4" w:space="0" w:color="BBD2E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BD2EA" w:themeColor="accent6"/>
          <w:right w:val="single" w:sz="4" w:space="0" w:color="BBD2EA" w:themeColor="accent6"/>
        </w:tcBorders>
      </w:tcPr>
    </w:tblStylePr>
    <w:tblStylePr w:type="band1Horz">
      <w:tblPr/>
      <w:tcPr>
        <w:tcBorders>
          <w:top w:val="single" w:sz="4" w:space="0" w:color="BBD2EA" w:themeColor="accent6"/>
          <w:bottom w:val="single" w:sz="4" w:space="0" w:color="BBD2E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BD2EA" w:themeColor="accent6"/>
          <w:left w:val="nil"/>
        </w:tcBorders>
      </w:tcPr>
    </w:tblStylePr>
    <w:tblStylePr w:type="swCell">
      <w:tblPr/>
      <w:tcPr>
        <w:tcBorders>
          <w:top w:val="double" w:sz="4" w:space="0" w:color="BBD2E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text1" w:themeTint="99"/>
        <w:left w:val="single" w:sz="4" w:space="0" w:color="3F3FBD" w:themeColor="text1" w:themeTint="99"/>
        <w:bottom w:val="single" w:sz="4" w:space="0" w:color="3F3FBD" w:themeColor="text1" w:themeTint="99"/>
        <w:right w:val="single" w:sz="4" w:space="0" w:color="3F3FBD" w:themeColor="text1" w:themeTint="99"/>
        <w:insideH w:val="single" w:sz="4" w:space="0" w:color="3F3FB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text1"/>
          <w:left w:val="single" w:sz="4" w:space="0" w:color="14143C" w:themeColor="text1"/>
          <w:bottom w:val="single" w:sz="4" w:space="0" w:color="14143C" w:themeColor="text1"/>
          <w:right w:val="single" w:sz="4" w:space="0" w:color="14143C" w:themeColor="text1"/>
          <w:insideH w:val="nil"/>
        </w:tcBorders>
        <w:shd w:val="clear" w:color="auto" w:fill="14143C" w:themeFill="text1"/>
      </w:tcPr>
    </w:tblStylePr>
    <w:tblStylePr w:type="lastRow">
      <w:rPr>
        <w:b/>
        <w:bCs/>
      </w:rPr>
      <w:tblPr/>
      <w:tcPr>
        <w:tcBorders>
          <w:top w:val="double" w:sz="4" w:space="0" w:color="3F3FB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3F3FBD" w:themeColor="accent1" w:themeTint="99"/>
        <w:left w:val="single" w:sz="4" w:space="0" w:color="3F3FBD" w:themeColor="accent1" w:themeTint="99"/>
        <w:bottom w:val="single" w:sz="4" w:space="0" w:color="3F3FBD" w:themeColor="accent1" w:themeTint="99"/>
        <w:right w:val="single" w:sz="4" w:space="0" w:color="3F3FBD" w:themeColor="accent1" w:themeTint="99"/>
        <w:insideH w:val="single" w:sz="4" w:space="0" w:color="3F3F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3C" w:themeColor="accent1"/>
          <w:left w:val="single" w:sz="4" w:space="0" w:color="14143C" w:themeColor="accent1"/>
          <w:bottom w:val="single" w:sz="4" w:space="0" w:color="14143C" w:themeColor="accent1"/>
          <w:right w:val="single" w:sz="4" w:space="0" w:color="14143C" w:themeColor="accent1"/>
          <w:insideH w:val="nil"/>
        </w:tcBorders>
        <w:shd w:val="clear" w:color="auto" w:fill="14143C" w:themeFill="accent1"/>
      </w:tcPr>
    </w:tblStylePr>
    <w:tblStylePr w:type="lastRow">
      <w:rPr>
        <w:b/>
        <w:bCs/>
      </w:rPr>
      <w:tblPr/>
      <w:tcPr>
        <w:tcBorders>
          <w:top w:val="double" w:sz="4" w:space="0" w:color="3F3F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AAAB9" w:themeColor="accent2" w:themeTint="99"/>
        <w:left w:val="single" w:sz="4" w:space="0" w:color="AAAAB9" w:themeColor="accent2" w:themeTint="99"/>
        <w:bottom w:val="single" w:sz="4" w:space="0" w:color="AAAAB9" w:themeColor="accent2" w:themeTint="99"/>
        <w:right w:val="single" w:sz="4" w:space="0" w:color="AAAAB9" w:themeColor="accent2" w:themeTint="99"/>
        <w:insideH w:val="single" w:sz="4" w:space="0" w:color="AAAAB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2728A" w:themeColor="accent2"/>
          <w:left w:val="single" w:sz="4" w:space="0" w:color="72728A" w:themeColor="accent2"/>
          <w:bottom w:val="single" w:sz="4" w:space="0" w:color="72728A" w:themeColor="accent2"/>
          <w:right w:val="single" w:sz="4" w:space="0" w:color="72728A" w:themeColor="accent2"/>
          <w:insideH w:val="nil"/>
        </w:tcBorders>
        <w:shd w:val="clear" w:color="auto" w:fill="72728A" w:themeFill="accent2"/>
      </w:tcPr>
    </w:tblStylePr>
    <w:tblStylePr w:type="lastRow">
      <w:rPr>
        <w:b/>
        <w:bCs/>
      </w:rPr>
      <w:tblPr/>
      <w:tcPr>
        <w:tcBorders>
          <w:top w:val="double" w:sz="4" w:space="0" w:color="AAAAB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4D4DB" w:themeColor="accent3" w:themeTint="99"/>
        <w:left w:val="single" w:sz="4" w:space="0" w:color="D4D4DB" w:themeColor="accent3" w:themeTint="99"/>
        <w:bottom w:val="single" w:sz="4" w:space="0" w:color="D4D4DB" w:themeColor="accent3" w:themeTint="99"/>
        <w:right w:val="single" w:sz="4" w:space="0" w:color="D4D4DB" w:themeColor="accent3" w:themeTint="99"/>
        <w:insideH w:val="single" w:sz="4" w:space="0" w:color="D4D4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8B8C4" w:themeColor="accent3"/>
          <w:left w:val="single" w:sz="4" w:space="0" w:color="B8B8C4" w:themeColor="accent3"/>
          <w:bottom w:val="single" w:sz="4" w:space="0" w:color="B8B8C4" w:themeColor="accent3"/>
          <w:right w:val="single" w:sz="4" w:space="0" w:color="B8B8C4" w:themeColor="accent3"/>
          <w:insideH w:val="nil"/>
        </w:tcBorders>
        <w:shd w:val="clear" w:color="auto" w:fill="B8B8C4" w:themeFill="accent3"/>
      </w:tcPr>
    </w:tblStylePr>
    <w:tblStylePr w:type="lastRow">
      <w:rPr>
        <w:b/>
        <w:bCs/>
      </w:rPr>
      <w:tblPr/>
      <w:tcPr>
        <w:tcBorders>
          <w:top w:val="double" w:sz="4" w:space="0" w:color="D4D4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64A4E7" w:themeColor="accent4" w:themeTint="99"/>
        <w:left w:val="single" w:sz="4" w:space="0" w:color="64A4E7" w:themeColor="accent4" w:themeTint="99"/>
        <w:bottom w:val="single" w:sz="4" w:space="0" w:color="64A4E7" w:themeColor="accent4" w:themeTint="99"/>
        <w:right w:val="single" w:sz="4" w:space="0" w:color="64A4E7" w:themeColor="accent4" w:themeTint="99"/>
        <w:insideH w:val="single" w:sz="4" w:space="0" w:color="64A4E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69B9" w:themeColor="accent4"/>
          <w:left w:val="single" w:sz="4" w:space="0" w:color="1C69B9" w:themeColor="accent4"/>
          <w:bottom w:val="single" w:sz="4" w:space="0" w:color="1C69B9" w:themeColor="accent4"/>
          <w:right w:val="single" w:sz="4" w:space="0" w:color="1C69B9" w:themeColor="accent4"/>
          <w:insideH w:val="nil"/>
        </w:tcBorders>
        <w:shd w:val="clear" w:color="auto" w:fill="1C69B9" w:themeFill="accent4"/>
      </w:tcPr>
    </w:tblStylePr>
    <w:tblStylePr w:type="lastRow">
      <w:rPr>
        <w:b/>
        <w:bCs/>
      </w:rPr>
      <w:tblPr/>
      <w:tcPr>
        <w:tcBorders>
          <w:top w:val="double" w:sz="4" w:space="0" w:color="64A4E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ADC8E5" w:themeColor="accent5" w:themeTint="99"/>
        <w:left w:val="single" w:sz="4" w:space="0" w:color="ADC8E5" w:themeColor="accent5" w:themeTint="99"/>
        <w:bottom w:val="single" w:sz="4" w:space="0" w:color="ADC8E5" w:themeColor="accent5" w:themeTint="99"/>
        <w:right w:val="single" w:sz="4" w:space="0" w:color="ADC8E5" w:themeColor="accent5" w:themeTint="99"/>
        <w:insideH w:val="single" w:sz="4" w:space="0" w:color="ADC8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5D5" w:themeColor="accent5"/>
          <w:left w:val="single" w:sz="4" w:space="0" w:color="77A5D5" w:themeColor="accent5"/>
          <w:bottom w:val="single" w:sz="4" w:space="0" w:color="77A5D5" w:themeColor="accent5"/>
          <w:right w:val="single" w:sz="4" w:space="0" w:color="77A5D5" w:themeColor="accent5"/>
          <w:insideH w:val="nil"/>
        </w:tcBorders>
        <w:shd w:val="clear" w:color="auto" w:fill="77A5D5" w:themeFill="accent5"/>
      </w:tcPr>
    </w:tblStylePr>
    <w:tblStylePr w:type="lastRow">
      <w:rPr>
        <w:b/>
        <w:bCs/>
      </w:rPr>
      <w:tblPr/>
      <w:tcPr>
        <w:tcBorders>
          <w:top w:val="double" w:sz="4" w:space="0" w:color="ADC8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D6E3F2" w:themeColor="accent6" w:themeTint="99"/>
        <w:left w:val="single" w:sz="4" w:space="0" w:color="D6E3F2" w:themeColor="accent6" w:themeTint="99"/>
        <w:bottom w:val="single" w:sz="4" w:space="0" w:color="D6E3F2" w:themeColor="accent6" w:themeTint="99"/>
        <w:right w:val="single" w:sz="4" w:space="0" w:color="D6E3F2" w:themeColor="accent6" w:themeTint="99"/>
        <w:insideH w:val="single" w:sz="4" w:space="0" w:color="D6E3F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BD2EA" w:themeColor="accent6"/>
          <w:left w:val="single" w:sz="4" w:space="0" w:color="BBD2EA" w:themeColor="accent6"/>
          <w:bottom w:val="single" w:sz="4" w:space="0" w:color="BBD2EA" w:themeColor="accent6"/>
          <w:right w:val="single" w:sz="4" w:space="0" w:color="BBD2EA" w:themeColor="accent6"/>
          <w:insideH w:val="nil"/>
        </w:tcBorders>
        <w:shd w:val="clear" w:color="auto" w:fill="BBD2EA" w:themeFill="accent6"/>
      </w:tcPr>
    </w:tblStylePr>
    <w:tblStylePr w:type="lastRow">
      <w:rPr>
        <w:b/>
        <w:bCs/>
      </w:rPr>
      <w:tblPr/>
      <w:tcPr>
        <w:tcBorders>
          <w:top w:val="double" w:sz="4" w:space="0" w:color="D6E3F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3C" w:themeColor="text1"/>
        <w:left w:val="single" w:sz="24" w:space="0" w:color="14143C" w:themeColor="text1"/>
        <w:bottom w:val="single" w:sz="24" w:space="0" w:color="14143C" w:themeColor="text1"/>
        <w:right w:val="single" w:sz="24" w:space="0" w:color="14143C" w:themeColor="text1"/>
      </w:tblBorders>
    </w:tblPr>
    <w:tcPr>
      <w:shd w:val="clear" w:color="auto" w:fill="14143C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3C" w:themeColor="accent1"/>
        <w:left w:val="single" w:sz="24" w:space="0" w:color="14143C" w:themeColor="accent1"/>
        <w:bottom w:val="single" w:sz="24" w:space="0" w:color="14143C" w:themeColor="accent1"/>
        <w:right w:val="single" w:sz="24" w:space="0" w:color="14143C" w:themeColor="accent1"/>
      </w:tblBorders>
    </w:tblPr>
    <w:tcPr>
      <w:shd w:val="clear" w:color="auto" w:fill="14143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2728A" w:themeColor="accent2"/>
        <w:left w:val="single" w:sz="24" w:space="0" w:color="72728A" w:themeColor="accent2"/>
        <w:bottom w:val="single" w:sz="24" w:space="0" w:color="72728A" w:themeColor="accent2"/>
        <w:right w:val="single" w:sz="24" w:space="0" w:color="72728A" w:themeColor="accent2"/>
      </w:tblBorders>
    </w:tblPr>
    <w:tcPr>
      <w:shd w:val="clear" w:color="auto" w:fill="72728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8B8C4" w:themeColor="accent3"/>
        <w:left w:val="single" w:sz="24" w:space="0" w:color="B8B8C4" w:themeColor="accent3"/>
        <w:bottom w:val="single" w:sz="24" w:space="0" w:color="B8B8C4" w:themeColor="accent3"/>
        <w:right w:val="single" w:sz="24" w:space="0" w:color="B8B8C4" w:themeColor="accent3"/>
      </w:tblBorders>
    </w:tblPr>
    <w:tcPr>
      <w:shd w:val="clear" w:color="auto" w:fill="B8B8C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69B9" w:themeColor="accent4"/>
        <w:left w:val="single" w:sz="24" w:space="0" w:color="1C69B9" w:themeColor="accent4"/>
        <w:bottom w:val="single" w:sz="24" w:space="0" w:color="1C69B9" w:themeColor="accent4"/>
        <w:right w:val="single" w:sz="24" w:space="0" w:color="1C69B9" w:themeColor="accent4"/>
      </w:tblBorders>
    </w:tblPr>
    <w:tcPr>
      <w:shd w:val="clear" w:color="auto" w:fill="1C69B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7A5D5" w:themeColor="accent5"/>
        <w:left w:val="single" w:sz="24" w:space="0" w:color="77A5D5" w:themeColor="accent5"/>
        <w:bottom w:val="single" w:sz="24" w:space="0" w:color="77A5D5" w:themeColor="accent5"/>
        <w:right w:val="single" w:sz="24" w:space="0" w:color="77A5D5" w:themeColor="accent5"/>
      </w:tblBorders>
    </w:tblPr>
    <w:tcPr>
      <w:shd w:val="clear" w:color="auto" w:fill="77A5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E15D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BD2EA" w:themeColor="accent6"/>
        <w:left w:val="single" w:sz="24" w:space="0" w:color="BBD2EA" w:themeColor="accent6"/>
        <w:bottom w:val="single" w:sz="24" w:space="0" w:color="BBD2EA" w:themeColor="accent6"/>
        <w:right w:val="single" w:sz="24" w:space="0" w:color="BBD2EA" w:themeColor="accent6"/>
      </w:tblBorders>
    </w:tblPr>
    <w:tcPr>
      <w:shd w:val="clear" w:color="auto" w:fill="BBD2E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4" w:space="0" w:color="14143C" w:themeColor="text1"/>
        <w:bottom w:val="single" w:sz="4" w:space="0" w:color="14143C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4143C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E15D1"/>
    <w:pPr>
      <w:spacing w:line="240" w:lineRule="auto"/>
    </w:pPr>
    <w:rPr>
      <w:color w:val="0F0F2C" w:themeColor="accent1" w:themeShade="BF"/>
    </w:rPr>
    <w:tblPr>
      <w:tblStyleRowBandSize w:val="1"/>
      <w:tblStyleColBandSize w:val="1"/>
      <w:tblBorders>
        <w:top w:val="single" w:sz="4" w:space="0" w:color="14143C" w:themeColor="accent1"/>
        <w:bottom w:val="single" w:sz="4" w:space="0" w:color="14143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3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E15D1"/>
    <w:pPr>
      <w:spacing w:line="240" w:lineRule="auto"/>
    </w:pPr>
    <w:rPr>
      <w:color w:val="555567" w:themeColor="accent2" w:themeShade="BF"/>
    </w:rPr>
    <w:tblPr>
      <w:tblStyleRowBandSize w:val="1"/>
      <w:tblStyleColBandSize w:val="1"/>
      <w:tblBorders>
        <w:top w:val="single" w:sz="4" w:space="0" w:color="72728A" w:themeColor="accent2"/>
        <w:bottom w:val="single" w:sz="4" w:space="0" w:color="72728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2728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E15D1"/>
    <w:pPr>
      <w:spacing w:line="240" w:lineRule="auto"/>
    </w:pPr>
    <w:rPr>
      <w:color w:val="838398" w:themeColor="accent3" w:themeShade="BF"/>
    </w:rPr>
    <w:tblPr>
      <w:tblStyleRowBandSize w:val="1"/>
      <w:tblStyleColBandSize w:val="1"/>
      <w:tblBorders>
        <w:top w:val="single" w:sz="4" w:space="0" w:color="B8B8C4" w:themeColor="accent3"/>
        <w:bottom w:val="single" w:sz="4" w:space="0" w:color="B8B8C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8B8C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E15D1"/>
    <w:pPr>
      <w:spacing w:line="240" w:lineRule="auto"/>
    </w:pPr>
    <w:rPr>
      <w:color w:val="154E8A" w:themeColor="accent4" w:themeShade="BF"/>
    </w:rPr>
    <w:tblPr>
      <w:tblStyleRowBandSize w:val="1"/>
      <w:tblStyleColBandSize w:val="1"/>
      <w:tblBorders>
        <w:top w:val="single" w:sz="4" w:space="0" w:color="1C69B9" w:themeColor="accent4"/>
        <w:bottom w:val="single" w:sz="4" w:space="0" w:color="1C69B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C69B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E15D1"/>
    <w:pPr>
      <w:spacing w:line="240" w:lineRule="auto"/>
    </w:pPr>
    <w:rPr>
      <w:color w:val="3A7ABD" w:themeColor="accent5" w:themeShade="BF"/>
    </w:rPr>
    <w:tblPr>
      <w:tblStyleRowBandSize w:val="1"/>
      <w:tblStyleColBandSize w:val="1"/>
      <w:tblBorders>
        <w:top w:val="single" w:sz="4" w:space="0" w:color="77A5D5" w:themeColor="accent5"/>
        <w:bottom w:val="single" w:sz="4" w:space="0" w:color="77A5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7A5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E15D1"/>
    <w:pPr>
      <w:spacing w:line="240" w:lineRule="auto"/>
    </w:pPr>
    <w:rPr>
      <w:color w:val="6A9CD1" w:themeColor="accent6" w:themeShade="BF"/>
    </w:rPr>
    <w:tblPr>
      <w:tblStyleRowBandSize w:val="1"/>
      <w:tblStyleColBandSize w:val="1"/>
      <w:tblBorders>
        <w:top w:val="single" w:sz="4" w:space="0" w:color="BBD2EA" w:themeColor="accent6"/>
        <w:bottom w:val="single" w:sz="4" w:space="0" w:color="BBD2E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BD2E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3C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3C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3C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3C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text1" w:themeFillTint="33"/>
      </w:tcPr>
    </w:tblStylePr>
    <w:tblStylePr w:type="band1Horz">
      <w:tblPr/>
      <w:tcPr>
        <w:shd w:val="clear" w:color="auto" w:fill="BEBE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E15D1"/>
    <w:pPr>
      <w:spacing w:line="240" w:lineRule="auto"/>
    </w:pPr>
    <w:rPr>
      <w:color w:val="0F0F2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3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3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3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3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EBEE9" w:themeFill="accent1" w:themeFillTint="33"/>
      </w:tcPr>
    </w:tblStylePr>
    <w:tblStylePr w:type="band1Horz">
      <w:tblPr/>
      <w:tcPr>
        <w:shd w:val="clear" w:color="auto" w:fill="BEBE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E15D1"/>
    <w:pPr>
      <w:spacing w:line="240" w:lineRule="auto"/>
    </w:pPr>
    <w:rPr>
      <w:color w:val="55556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2728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2728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2728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2728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2E7" w:themeFill="accent2" w:themeFillTint="33"/>
      </w:tcPr>
    </w:tblStylePr>
    <w:tblStylePr w:type="band1Horz">
      <w:tblPr/>
      <w:tcPr>
        <w:shd w:val="clear" w:color="auto" w:fill="E2E2E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E15D1"/>
    <w:pPr>
      <w:spacing w:line="240" w:lineRule="auto"/>
    </w:pPr>
    <w:rPr>
      <w:color w:val="83839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8B8C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8B8C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8B8C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8B8C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F0F3" w:themeFill="accent3" w:themeFillTint="33"/>
      </w:tcPr>
    </w:tblStylePr>
    <w:tblStylePr w:type="band1Horz">
      <w:tblPr/>
      <w:tcPr>
        <w:shd w:val="clear" w:color="auto" w:fill="F0F0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E15D1"/>
    <w:pPr>
      <w:spacing w:line="240" w:lineRule="auto"/>
    </w:pPr>
    <w:rPr>
      <w:color w:val="154E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69B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69B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69B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69B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BE0F7" w:themeFill="accent4" w:themeFillTint="33"/>
      </w:tcPr>
    </w:tblStylePr>
    <w:tblStylePr w:type="band1Horz">
      <w:tblPr/>
      <w:tcPr>
        <w:shd w:val="clear" w:color="auto" w:fill="CBE0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E15D1"/>
    <w:pPr>
      <w:spacing w:line="240" w:lineRule="auto"/>
    </w:pPr>
    <w:rPr>
      <w:color w:val="3A7AB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7A5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7A5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7A5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7A5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CF6" w:themeFill="accent5" w:themeFillTint="33"/>
      </w:tcPr>
    </w:tblStylePr>
    <w:tblStylePr w:type="band1Horz">
      <w:tblPr/>
      <w:tcPr>
        <w:shd w:val="clear" w:color="auto" w:fill="E3EC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E15D1"/>
    <w:pPr>
      <w:spacing w:line="240" w:lineRule="auto"/>
    </w:pPr>
    <w:rPr>
      <w:color w:val="6A9CD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BD2E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BD2E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BD2E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BD2E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1F5FA" w:themeFill="accent6" w:themeFillTint="33"/>
      </w:tcPr>
    </w:tblStylePr>
    <w:tblStylePr w:type="band1Horz">
      <w:tblPr/>
      <w:tcPr>
        <w:shd w:val="clear" w:color="auto" w:fill="F1F5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E15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15D1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2F2F8C" w:themeColor="text1" w:themeTint="BF"/>
        <w:left w:val="single" w:sz="8" w:space="0" w:color="2F2F8C" w:themeColor="text1" w:themeTint="BF"/>
        <w:bottom w:val="single" w:sz="8" w:space="0" w:color="2F2F8C" w:themeColor="text1" w:themeTint="BF"/>
        <w:right w:val="single" w:sz="8" w:space="0" w:color="2F2F8C" w:themeColor="text1" w:themeTint="BF"/>
        <w:insideH w:val="single" w:sz="8" w:space="0" w:color="2F2F8C" w:themeColor="text1" w:themeTint="BF"/>
        <w:insideV w:val="single" w:sz="8" w:space="0" w:color="2F2F8C" w:themeColor="text1" w:themeTint="BF"/>
      </w:tblBorders>
    </w:tblPr>
    <w:tcPr>
      <w:shd w:val="clear" w:color="auto" w:fill="AFAF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2F8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shd w:val="clear" w:color="auto" w:fill="5E5EC9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2F2F8C" w:themeColor="accent1" w:themeTint="BF"/>
        <w:left w:val="single" w:sz="8" w:space="0" w:color="2F2F8C" w:themeColor="accent1" w:themeTint="BF"/>
        <w:bottom w:val="single" w:sz="8" w:space="0" w:color="2F2F8C" w:themeColor="accent1" w:themeTint="BF"/>
        <w:right w:val="single" w:sz="8" w:space="0" w:color="2F2F8C" w:themeColor="accent1" w:themeTint="BF"/>
        <w:insideH w:val="single" w:sz="8" w:space="0" w:color="2F2F8C" w:themeColor="accent1" w:themeTint="BF"/>
        <w:insideV w:val="single" w:sz="8" w:space="0" w:color="2F2F8C" w:themeColor="accent1" w:themeTint="BF"/>
      </w:tblBorders>
    </w:tblPr>
    <w:tcPr>
      <w:shd w:val="clear" w:color="auto" w:fill="AFAF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2F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shd w:val="clear" w:color="auto" w:fill="5E5EC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9595A7" w:themeColor="accent2" w:themeTint="BF"/>
        <w:left w:val="single" w:sz="8" w:space="0" w:color="9595A7" w:themeColor="accent2" w:themeTint="BF"/>
        <w:bottom w:val="single" w:sz="8" w:space="0" w:color="9595A7" w:themeColor="accent2" w:themeTint="BF"/>
        <w:right w:val="single" w:sz="8" w:space="0" w:color="9595A7" w:themeColor="accent2" w:themeTint="BF"/>
        <w:insideH w:val="single" w:sz="8" w:space="0" w:color="9595A7" w:themeColor="accent2" w:themeTint="BF"/>
        <w:insideV w:val="single" w:sz="8" w:space="0" w:color="9595A7" w:themeColor="accent2" w:themeTint="BF"/>
      </w:tblBorders>
    </w:tblPr>
    <w:tcPr>
      <w:shd w:val="clear" w:color="auto" w:fill="DBDB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95A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shd w:val="clear" w:color="auto" w:fill="B8B8C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C9C9D2" w:themeColor="accent3" w:themeTint="BF"/>
        <w:left w:val="single" w:sz="8" w:space="0" w:color="C9C9D2" w:themeColor="accent3" w:themeTint="BF"/>
        <w:bottom w:val="single" w:sz="8" w:space="0" w:color="C9C9D2" w:themeColor="accent3" w:themeTint="BF"/>
        <w:right w:val="single" w:sz="8" w:space="0" w:color="C9C9D2" w:themeColor="accent3" w:themeTint="BF"/>
        <w:insideH w:val="single" w:sz="8" w:space="0" w:color="C9C9D2" w:themeColor="accent3" w:themeTint="BF"/>
        <w:insideV w:val="single" w:sz="8" w:space="0" w:color="C9C9D2" w:themeColor="accent3" w:themeTint="BF"/>
      </w:tblBorders>
    </w:tblPr>
    <w:tcPr>
      <w:shd w:val="clear" w:color="auto" w:fill="EDED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C9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shd w:val="clear" w:color="auto" w:fill="DBDB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3D8EE1" w:themeColor="accent4" w:themeTint="BF"/>
        <w:left w:val="single" w:sz="8" w:space="0" w:color="3D8EE1" w:themeColor="accent4" w:themeTint="BF"/>
        <w:bottom w:val="single" w:sz="8" w:space="0" w:color="3D8EE1" w:themeColor="accent4" w:themeTint="BF"/>
        <w:right w:val="single" w:sz="8" w:space="0" w:color="3D8EE1" w:themeColor="accent4" w:themeTint="BF"/>
        <w:insideH w:val="single" w:sz="8" w:space="0" w:color="3D8EE1" w:themeColor="accent4" w:themeTint="BF"/>
        <w:insideV w:val="single" w:sz="8" w:space="0" w:color="3D8EE1" w:themeColor="accent4" w:themeTint="BF"/>
      </w:tblBorders>
    </w:tblPr>
    <w:tcPr>
      <w:shd w:val="clear" w:color="auto" w:fill="BFD9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D8EE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shd w:val="clear" w:color="auto" w:fill="7EB3E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99BBDF" w:themeColor="accent5" w:themeTint="BF"/>
        <w:left w:val="single" w:sz="8" w:space="0" w:color="99BBDF" w:themeColor="accent5" w:themeTint="BF"/>
        <w:bottom w:val="single" w:sz="8" w:space="0" w:color="99BBDF" w:themeColor="accent5" w:themeTint="BF"/>
        <w:right w:val="single" w:sz="8" w:space="0" w:color="99BBDF" w:themeColor="accent5" w:themeTint="BF"/>
        <w:insideH w:val="single" w:sz="8" w:space="0" w:color="99BBDF" w:themeColor="accent5" w:themeTint="BF"/>
        <w:insideV w:val="single" w:sz="8" w:space="0" w:color="99BBDF" w:themeColor="accent5" w:themeTint="BF"/>
      </w:tblBorders>
    </w:tblPr>
    <w:tcPr>
      <w:shd w:val="clear" w:color="auto" w:fill="DDE8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9BB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shd w:val="clear" w:color="auto" w:fill="BBD2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CCDDEF" w:themeColor="accent6" w:themeTint="BF"/>
        <w:left w:val="single" w:sz="8" w:space="0" w:color="CCDDEF" w:themeColor="accent6" w:themeTint="BF"/>
        <w:bottom w:val="single" w:sz="8" w:space="0" w:color="CCDDEF" w:themeColor="accent6" w:themeTint="BF"/>
        <w:right w:val="single" w:sz="8" w:space="0" w:color="CCDDEF" w:themeColor="accent6" w:themeTint="BF"/>
        <w:insideH w:val="single" w:sz="8" w:space="0" w:color="CCDDEF" w:themeColor="accent6" w:themeTint="BF"/>
        <w:insideV w:val="single" w:sz="8" w:space="0" w:color="CCDDEF" w:themeColor="accent6" w:themeTint="BF"/>
      </w:tblBorders>
    </w:tblPr>
    <w:tcPr>
      <w:shd w:val="clear" w:color="auto" w:fill="EEF3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DD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shd w:val="clear" w:color="auto" w:fill="DDE8F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  <w:insideH w:val="single" w:sz="8" w:space="0" w:color="14143C" w:themeColor="text1"/>
        <w:insideV w:val="single" w:sz="8" w:space="0" w:color="14143C" w:themeColor="text1"/>
      </w:tblBorders>
    </w:tblPr>
    <w:tcPr>
      <w:shd w:val="clear" w:color="auto" w:fill="AFAFE4" w:themeFill="tex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tex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text1" w:themeFillTint="33"/>
      </w:tcPr>
    </w:tblStylePr>
    <w:tblStylePr w:type="band1Vert">
      <w:tblPr/>
      <w:tcPr>
        <w:shd w:val="clear" w:color="auto" w:fill="5E5EC9" w:themeFill="text1" w:themeFillTint="7F"/>
      </w:tcPr>
    </w:tblStylePr>
    <w:tblStylePr w:type="band1Horz">
      <w:tblPr/>
      <w:tcPr>
        <w:tcBorders>
          <w:insideH w:val="single" w:sz="6" w:space="0" w:color="14143C" w:themeColor="text1"/>
          <w:insideV w:val="single" w:sz="6" w:space="0" w:color="14143C" w:themeColor="text1"/>
        </w:tcBorders>
        <w:shd w:val="clear" w:color="auto" w:fill="5E5EC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  <w:insideH w:val="single" w:sz="8" w:space="0" w:color="14143C" w:themeColor="accent1"/>
        <w:insideV w:val="single" w:sz="8" w:space="0" w:color="14143C" w:themeColor="accent1"/>
      </w:tblBorders>
    </w:tblPr>
    <w:tcPr>
      <w:shd w:val="clear" w:color="auto" w:fill="AFAFE4" w:themeFill="accent1" w:themeFillTint="3F"/>
    </w:tcPr>
    <w:tblStylePr w:type="firstRow">
      <w:rPr>
        <w:b/>
        <w:bCs/>
        <w:color w:val="14143C" w:themeColor="text1"/>
      </w:rPr>
      <w:tblPr/>
      <w:tcPr>
        <w:shd w:val="clear" w:color="auto" w:fill="DFDFF4" w:themeFill="accent1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BEE9" w:themeFill="accent1" w:themeFillTint="33"/>
      </w:tcPr>
    </w:tblStylePr>
    <w:tblStylePr w:type="band1Vert">
      <w:tblPr/>
      <w:tcPr>
        <w:shd w:val="clear" w:color="auto" w:fill="5E5EC9" w:themeFill="accent1" w:themeFillTint="7F"/>
      </w:tcPr>
    </w:tblStylePr>
    <w:tblStylePr w:type="band1Horz">
      <w:tblPr/>
      <w:tcPr>
        <w:tcBorders>
          <w:insideH w:val="single" w:sz="6" w:space="0" w:color="14143C" w:themeColor="accent1"/>
          <w:insideV w:val="single" w:sz="6" w:space="0" w:color="14143C" w:themeColor="accent1"/>
        </w:tcBorders>
        <w:shd w:val="clear" w:color="auto" w:fill="5E5EC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  <w:insideH w:val="single" w:sz="8" w:space="0" w:color="72728A" w:themeColor="accent2"/>
        <w:insideV w:val="single" w:sz="8" w:space="0" w:color="72728A" w:themeColor="accent2"/>
      </w:tblBorders>
    </w:tblPr>
    <w:tcPr>
      <w:shd w:val="clear" w:color="auto" w:fill="DBDBE2" w:themeFill="accent2" w:themeFillTint="3F"/>
    </w:tcPr>
    <w:tblStylePr w:type="firstRow">
      <w:rPr>
        <w:b/>
        <w:bCs/>
        <w:color w:val="14143C" w:themeColor="text1"/>
      </w:rPr>
      <w:tblPr/>
      <w:tcPr>
        <w:shd w:val="clear" w:color="auto" w:fill="F1F1F3" w:themeFill="accent2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7" w:themeFill="accent2" w:themeFillTint="33"/>
      </w:tcPr>
    </w:tblStylePr>
    <w:tblStylePr w:type="band1Vert">
      <w:tblPr/>
      <w:tcPr>
        <w:shd w:val="clear" w:color="auto" w:fill="B8B8C4" w:themeFill="accent2" w:themeFillTint="7F"/>
      </w:tcPr>
    </w:tblStylePr>
    <w:tblStylePr w:type="band1Horz">
      <w:tblPr/>
      <w:tcPr>
        <w:tcBorders>
          <w:insideH w:val="single" w:sz="6" w:space="0" w:color="72728A" w:themeColor="accent2"/>
          <w:insideV w:val="single" w:sz="6" w:space="0" w:color="72728A" w:themeColor="accent2"/>
        </w:tcBorders>
        <w:shd w:val="clear" w:color="auto" w:fill="B8B8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  <w:insideH w:val="single" w:sz="8" w:space="0" w:color="B8B8C4" w:themeColor="accent3"/>
        <w:insideV w:val="single" w:sz="8" w:space="0" w:color="B8B8C4" w:themeColor="accent3"/>
      </w:tblBorders>
    </w:tblPr>
    <w:tcPr>
      <w:shd w:val="clear" w:color="auto" w:fill="EDEDF0" w:themeFill="accent3" w:themeFillTint="3F"/>
    </w:tcPr>
    <w:tblStylePr w:type="firstRow">
      <w:rPr>
        <w:b/>
        <w:bCs/>
        <w:color w:val="14143C" w:themeColor="text1"/>
      </w:rPr>
      <w:tblPr/>
      <w:tcPr>
        <w:shd w:val="clear" w:color="auto" w:fill="F7F7F9" w:themeFill="accent3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3" w:themeFill="accent3" w:themeFillTint="33"/>
      </w:tcPr>
    </w:tblStylePr>
    <w:tblStylePr w:type="band1Vert">
      <w:tblPr/>
      <w:tcPr>
        <w:shd w:val="clear" w:color="auto" w:fill="DBDBE1" w:themeFill="accent3" w:themeFillTint="7F"/>
      </w:tcPr>
    </w:tblStylePr>
    <w:tblStylePr w:type="band1Horz">
      <w:tblPr/>
      <w:tcPr>
        <w:tcBorders>
          <w:insideH w:val="single" w:sz="6" w:space="0" w:color="B8B8C4" w:themeColor="accent3"/>
          <w:insideV w:val="single" w:sz="6" w:space="0" w:color="B8B8C4" w:themeColor="accent3"/>
        </w:tcBorders>
        <w:shd w:val="clear" w:color="auto" w:fill="DBDB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  <w:insideH w:val="single" w:sz="8" w:space="0" w:color="1C69B9" w:themeColor="accent4"/>
        <w:insideV w:val="single" w:sz="8" w:space="0" w:color="1C69B9" w:themeColor="accent4"/>
      </w:tblBorders>
    </w:tblPr>
    <w:tcPr>
      <w:shd w:val="clear" w:color="auto" w:fill="BFD9F5" w:themeFill="accent4" w:themeFillTint="3F"/>
    </w:tcPr>
    <w:tblStylePr w:type="firstRow">
      <w:rPr>
        <w:b/>
        <w:bCs/>
        <w:color w:val="14143C" w:themeColor="text1"/>
      </w:rPr>
      <w:tblPr/>
      <w:tcPr>
        <w:shd w:val="clear" w:color="auto" w:fill="E5F0FB" w:themeFill="accent4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0F7" w:themeFill="accent4" w:themeFillTint="33"/>
      </w:tcPr>
    </w:tblStylePr>
    <w:tblStylePr w:type="band1Vert">
      <w:tblPr/>
      <w:tcPr>
        <w:shd w:val="clear" w:color="auto" w:fill="7EB3EB" w:themeFill="accent4" w:themeFillTint="7F"/>
      </w:tcPr>
    </w:tblStylePr>
    <w:tblStylePr w:type="band1Horz">
      <w:tblPr/>
      <w:tcPr>
        <w:tcBorders>
          <w:insideH w:val="single" w:sz="6" w:space="0" w:color="1C69B9" w:themeColor="accent4"/>
          <w:insideV w:val="single" w:sz="6" w:space="0" w:color="1C69B9" w:themeColor="accent4"/>
        </w:tcBorders>
        <w:shd w:val="clear" w:color="auto" w:fill="7EB3E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  <w:insideH w:val="single" w:sz="8" w:space="0" w:color="77A5D5" w:themeColor="accent5"/>
        <w:insideV w:val="single" w:sz="8" w:space="0" w:color="77A5D5" w:themeColor="accent5"/>
      </w:tblBorders>
    </w:tblPr>
    <w:tcPr>
      <w:shd w:val="clear" w:color="auto" w:fill="DDE8F4" w:themeFill="accent5" w:themeFillTint="3F"/>
    </w:tcPr>
    <w:tblStylePr w:type="firstRow">
      <w:rPr>
        <w:b/>
        <w:bCs/>
        <w:color w:val="14143C" w:themeColor="text1"/>
      </w:rPr>
      <w:tblPr/>
      <w:tcPr>
        <w:shd w:val="clear" w:color="auto" w:fill="F1F6FA" w:themeFill="accent5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CF6" w:themeFill="accent5" w:themeFillTint="33"/>
      </w:tcPr>
    </w:tblStylePr>
    <w:tblStylePr w:type="band1Vert">
      <w:tblPr/>
      <w:tcPr>
        <w:shd w:val="clear" w:color="auto" w:fill="BBD2EA" w:themeFill="accent5" w:themeFillTint="7F"/>
      </w:tcPr>
    </w:tblStylePr>
    <w:tblStylePr w:type="band1Horz">
      <w:tblPr/>
      <w:tcPr>
        <w:tcBorders>
          <w:insideH w:val="single" w:sz="6" w:space="0" w:color="77A5D5" w:themeColor="accent5"/>
          <w:insideV w:val="single" w:sz="6" w:space="0" w:color="77A5D5" w:themeColor="accent5"/>
        </w:tcBorders>
        <w:shd w:val="clear" w:color="auto" w:fill="BBD2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  <w:insideH w:val="single" w:sz="8" w:space="0" w:color="BBD2EA" w:themeColor="accent6"/>
        <w:insideV w:val="single" w:sz="8" w:space="0" w:color="BBD2EA" w:themeColor="accent6"/>
      </w:tblBorders>
    </w:tblPr>
    <w:tcPr>
      <w:shd w:val="clear" w:color="auto" w:fill="EEF3F9" w:themeFill="accent6" w:themeFillTint="3F"/>
    </w:tcPr>
    <w:tblStylePr w:type="firstRow">
      <w:rPr>
        <w:b/>
        <w:bCs/>
        <w:color w:val="14143C" w:themeColor="text1"/>
      </w:rPr>
      <w:tblPr/>
      <w:tcPr>
        <w:shd w:val="clear" w:color="auto" w:fill="F8FAFD" w:themeFill="accent6" w:themeFillTint="19"/>
      </w:tcPr>
    </w:tblStylePr>
    <w:tblStylePr w:type="lastRow">
      <w:rPr>
        <w:b/>
        <w:bCs/>
        <w:color w:val="14143C" w:themeColor="text1"/>
      </w:rPr>
      <w:tblPr/>
      <w:tcPr>
        <w:tcBorders>
          <w:top w:val="single" w:sz="12" w:space="0" w:color="14143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4143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FA" w:themeFill="accent6" w:themeFillTint="33"/>
      </w:tcPr>
    </w:tblStylePr>
    <w:tblStylePr w:type="band1Vert">
      <w:tblPr/>
      <w:tcPr>
        <w:shd w:val="clear" w:color="auto" w:fill="DDE8F4" w:themeFill="accent6" w:themeFillTint="7F"/>
      </w:tcPr>
    </w:tblStylePr>
    <w:tblStylePr w:type="band1Horz">
      <w:tblPr/>
      <w:tcPr>
        <w:tcBorders>
          <w:insideH w:val="single" w:sz="6" w:space="0" w:color="BBD2EA" w:themeColor="accent6"/>
          <w:insideV w:val="single" w:sz="6" w:space="0" w:color="BBD2EA" w:themeColor="accent6"/>
        </w:tcBorders>
        <w:shd w:val="clear" w:color="auto" w:fill="DDE8F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AF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5EC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5EC9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AF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3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5EC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5EC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728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728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B8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B8C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D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B8C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8B8C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DB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DB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D9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69B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69B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B3E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B3E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8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A5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A5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D2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D2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3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D2E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BD2E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E8F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E8F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bottom w:val="single" w:sz="8" w:space="0" w:color="14143C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3C" w:themeColor="text1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4143C" w:themeColor="text1"/>
          <w:bottom w:val="single" w:sz="8" w:space="0" w:color="14143C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3C" w:themeColor="text1"/>
          <w:bottom w:val="single" w:sz="8" w:space="0" w:color="14143C" w:themeColor="text1"/>
        </w:tcBorders>
      </w:tc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shd w:val="clear" w:color="auto" w:fill="AFAFE4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bottom w:val="single" w:sz="8" w:space="0" w:color="14143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3C" w:themeColor="accent1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4143C" w:themeColor="accent1"/>
          <w:bottom w:val="single" w:sz="8" w:space="0" w:color="1414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3C" w:themeColor="accent1"/>
          <w:bottom w:val="single" w:sz="8" w:space="0" w:color="14143C" w:themeColor="accent1"/>
        </w:tcBorders>
      </w:tc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shd w:val="clear" w:color="auto" w:fill="AFAF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bottom w:val="single" w:sz="8" w:space="0" w:color="72728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2728A" w:themeColor="accent2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72728A" w:themeColor="accent2"/>
          <w:bottom w:val="single" w:sz="8" w:space="0" w:color="72728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2728A" w:themeColor="accent2"/>
          <w:bottom w:val="single" w:sz="8" w:space="0" w:color="72728A" w:themeColor="accent2"/>
        </w:tcBorders>
      </w:tc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shd w:val="clear" w:color="auto" w:fill="DBDB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bottom w:val="single" w:sz="8" w:space="0" w:color="B8B8C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8B8C4" w:themeColor="accent3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B8B8C4" w:themeColor="accent3"/>
          <w:bottom w:val="single" w:sz="8" w:space="0" w:color="B8B8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8B8C4" w:themeColor="accent3"/>
          <w:bottom w:val="single" w:sz="8" w:space="0" w:color="B8B8C4" w:themeColor="accent3"/>
        </w:tcBorders>
      </w:tc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shd w:val="clear" w:color="auto" w:fill="EDED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bottom w:val="single" w:sz="8" w:space="0" w:color="1C69B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69B9" w:themeColor="accent4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1C69B9" w:themeColor="accent4"/>
          <w:bottom w:val="single" w:sz="8" w:space="0" w:color="1C69B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69B9" w:themeColor="accent4"/>
          <w:bottom w:val="single" w:sz="8" w:space="0" w:color="1C69B9" w:themeColor="accent4"/>
        </w:tcBorders>
      </w:tc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shd w:val="clear" w:color="auto" w:fill="BFD9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bottom w:val="single" w:sz="8" w:space="0" w:color="77A5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7A5D5" w:themeColor="accent5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77A5D5" w:themeColor="accent5"/>
          <w:bottom w:val="single" w:sz="8" w:space="0" w:color="77A5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7A5D5" w:themeColor="accent5"/>
          <w:bottom w:val="single" w:sz="8" w:space="0" w:color="77A5D5" w:themeColor="accent5"/>
        </w:tcBorders>
      </w:tc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shd w:val="clear" w:color="auto" w:fill="DDE8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E15D1"/>
    <w:pPr>
      <w:spacing w:line="240" w:lineRule="auto"/>
    </w:pPr>
    <w:rPr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bottom w:val="single" w:sz="8" w:space="0" w:color="BBD2E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BD2EA" w:themeColor="accent6"/>
        </w:tcBorders>
      </w:tcPr>
    </w:tblStylePr>
    <w:tblStylePr w:type="lastRow">
      <w:rPr>
        <w:b/>
        <w:bCs/>
        <w:color w:val="D1C5C3" w:themeColor="text2"/>
      </w:rPr>
      <w:tblPr/>
      <w:tcPr>
        <w:tcBorders>
          <w:top w:val="single" w:sz="8" w:space="0" w:color="BBD2EA" w:themeColor="accent6"/>
          <w:bottom w:val="single" w:sz="8" w:space="0" w:color="BBD2E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BD2EA" w:themeColor="accent6"/>
          <w:bottom w:val="single" w:sz="8" w:space="0" w:color="BBD2EA" w:themeColor="accent6"/>
        </w:tcBorders>
      </w:tc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shd w:val="clear" w:color="auto" w:fill="EEF3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text1"/>
        <w:left w:val="single" w:sz="8" w:space="0" w:color="14143C" w:themeColor="text1"/>
        <w:bottom w:val="single" w:sz="8" w:space="0" w:color="14143C" w:themeColor="text1"/>
        <w:right w:val="single" w:sz="8" w:space="0" w:color="14143C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3C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3C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3C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4143C" w:themeColor="accent1"/>
        <w:left w:val="single" w:sz="8" w:space="0" w:color="14143C" w:themeColor="accent1"/>
        <w:bottom w:val="single" w:sz="8" w:space="0" w:color="14143C" w:themeColor="accent1"/>
        <w:right w:val="single" w:sz="8" w:space="0" w:color="14143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3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3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3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AF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AF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2728A" w:themeColor="accent2"/>
        <w:left w:val="single" w:sz="8" w:space="0" w:color="72728A" w:themeColor="accent2"/>
        <w:bottom w:val="single" w:sz="8" w:space="0" w:color="72728A" w:themeColor="accent2"/>
        <w:right w:val="single" w:sz="8" w:space="0" w:color="72728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28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28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28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8B8C4" w:themeColor="accent3"/>
        <w:left w:val="single" w:sz="8" w:space="0" w:color="B8B8C4" w:themeColor="accent3"/>
        <w:bottom w:val="single" w:sz="8" w:space="0" w:color="B8B8C4" w:themeColor="accent3"/>
        <w:right w:val="single" w:sz="8" w:space="0" w:color="B8B8C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8B8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8B8C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8B8C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D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D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1C69B9" w:themeColor="accent4"/>
        <w:left w:val="single" w:sz="8" w:space="0" w:color="1C69B9" w:themeColor="accent4"/>
        <w:bottom w:val="single" w:sz="8" w:space="0" w:color="1C69B9" w:themeColor="accent4"/>
        <w:right w:val="single" w:sz="8" w:space="0" w:color="1C69B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69B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69B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69B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9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D9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77A5D5" w:themeColor="accent5"/>
        <w:left w:val="single" w:sz="8" w:space="0" w:color="77A5D5" w:themeColor="accent5"/>
        <w:bottom w:val="single" w:sz="8" w:space="0" w:color="77A5D5" w:themeColor="accent5"/>
        <w:right w:val="single" w:sz="8" w:space="0" w:color="77A5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7A5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7A5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7A5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8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8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E15D1"/>
    <w:pPr>
      <w:spacing w:line="240" w:lineRule="auto"/>
    </w:pPr>
    <w:rPr>
      <w:rFonts w:asciiTheme="majorHAnsi" w:eastAsiaTheme="majorEastAsia" w:hAnsiTheme="majorHAnsi" w:cstheme="majorBidi"/>
      <w:color w:val="14143C" w:themeColor="text1"/>
    </w:rPr>
    <w:tblPr>
      <w:tblStyleRowBandSize w:val="1"/>
      <w:tblStyleColBandSize w:val="1"/>
      <w:tblBorders>
        <w:top w:val="single" w:sz="8" w:space="0" w:color="BBD2EA" w:themeColor="accent6"/>
        <w:left w:val="single" w:sz="8" w:space="0" w:color="BBD2EA" w:themeColor="accent6"/>
        <w:bottom w:val="single" w:sz="8" w:space="0" w:color="BBD2EA" w:themeColor="accent6"/>
        <w:right w:val="single" w:sz="8" w:space="0" w:color="BBD2E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BD2E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BD2E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BD2E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3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3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2F2F8C" w:themeColor="text1" w:themeTint="BF"/>
        <w:left w:val="single" w:sz="8" w:space="0" w:color="2F2F8C" w:themeColor="text1" w:themeTint="BF"/>
        <w:bottom w:val="single" w:sz="8" w:space="0" w:color="2F2F8C" w:themeColor="text1" w:themeTint="BF"/>
        <w:right w:val="single" w:sz="8" w:space="0" w:color="2F2F8C" w:themeColor="text1" w:themeTint="BF"/>
        <w:insideH w:val="single" w:sz="8" w:space="0" w:color="2F2F8C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2F8C" w:themeColor="text1" w:themeTint="BF"/>
          <w:left w:val="single" w:sz="8" w:space="0" w:color="2F2F8C" w:themeColor="text1" w:themeTint="BF"/>
          <w:bottom w:val="single" w:sz="8" w:space="0" w:color="2F2F8C" w:themeColor="text1" w:themeTint="BF"/>
          <w:right w:val="single" w:sz="8" w:space="0" w:color="2F2F8C" w:themeColor="text1" w:themeTint="BF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2F8C" w:themeColor="text1" w:themeTint="BF"/>
          <w:left w:val="single" w:sz="8" w:space="0" w:color="2F2F8C" w:themeColor="text1" w:themeTint="BF"/>
          <w:bottom w:val="single" w:sz="8" w:space="0" w:color="2F2F8C" w:themeColor="text1" w:themeTint="BF"/>
          <w:right w:val="single" w:sz="8" w:space="0" w:color="2F2F8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2F2F8C" w:themeColor="accent1" w:themeTint="BF"/>
        <w:left w:val="single" w:sz="8" w:space="0" w:color="2F2F8C" w:themeColor="accent1" w:themeTint="BF"/>
        <w:bottom w:val="single" w:sz="8" w:space="0" w:color="2F2F8C" w:themeColor="accent1" w:themeTint="BF"/>
        <w:right w:val="single" w:sz="8" w:space="0" w:color="2F2F8C" w:themeColor="accent1" w:themeTint="BF"/>
        <w:insideH w:val="single" w:sz="8" w:space="0" w:color="2F2F8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2F8C" w:themeColor="accent1" w:themeTint="BF"/>
          <w:left w:val="single" w:sz="8" w:space="0" w:color="2F2F8C" w:themeColor="accent1" w:themeTint="BF"/>
          <w:bottom w:val="single" w:sz="8" w:space="0" w:color="2F2F8C" w:themeColor="accent1" w:themeTint="BF"/>
          <w:right w:val="single" w:sz="8" w:space="0" w:color="2F2F8C" w:themeColor="accent1" w:themeTint="BF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2F8C" w:themeColor="accent1" w:themeTint="BF"/>
          <w:left w:val="single" w:sz="8" w:space="0" w:color="2F2F8C" w:themeColor="accent1" w:themeTint="BF"/>
          <w:bottom w:val="single" w:sz="8" w:space="0" w:color="2F2F8C" w:themeColor="accent1" w:themeTint="BF"/>
          <w:right w:val="single" w:sz="8" w:space="0" w:color="2F2F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AF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9595A7" w:themeColor="accent2" w:themeTint="BF"/>
        <w:left w:val="single" w:sz="8" w:space="0" w:color="9595A7" w:themeColor="accent2" w:themeTint="BF"/>
        <w:bottom w:val="single" w:sz="8" w:space="0" w:color="9595A7" w:themeColor="accent2" w:themeTint="BF"/>
        <w:right w:val="single" w:sz="8" w:space="0" w:color="9595A7" w:themeColor="accent2" w:themeTint="BF"/>
        <w:insideH w:val="single" w:sz="8" w:space="0" w:color="9595A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95A7" w:themeColor="accent2" w:themeTint="BF"/>
          <w:left w:val="single" w:sz="8" w:space="0" w:color="9595A7" w:themeColor="accent2" w:themeTint="BF"/>
          <w:bottom w:val="single" w:sz="8" w:space="0" w:color="9595A7" w:themeColor="accent2" w:themeTint="BF"/>
          <w:right w:val="single" w:sz="8" w:space="0" w:color="9595A7" w:themeColor="accent2" w:themeTint="BF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5A7" w:themeColor="accent2" w:themeTint="BF"/>
          <w:left w:val="single" w:sz="8" w:space="0" w:color="9595A7" w:themeColor="accent2" w:themeTint="BF"/>
          <w:bottom w:val="single" w:sz="8" w:space="0" w:color="9595A7" w:themeColor="accent2" w:themeTint="BF"/>
          <w:right w:val="single" w:sz="8" w:space="0" w:color="9595A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C9C9D2" w:themeColor="accent3" w:themeTint="BF"/>
        <w:left w:val="single" w:sz="8" w:space="0" w:color="C9C9D2" w:themeColor="accent3" w:themeTint="BF"/>
        <w:bottom w:val="single" w:sz="8" w:space="0" w:color="C9C9D2" w:themeColor="accent3" w:themeTint="BF"/>
        <w:right w:val="single" w:sz="8" w:space="0" w:color="C9C9D2" w:themeColor="accent3" w:themeTint="BF"/>
        <w:insideH w:val="single" w:sz="8" w:space="0" w:color="C9C9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C9D2" w:themeColor="accent3" w:themeTint="BF"/>
          <w:left w:val="single" w:sz="8" w:space="0" w:color="C9C9D2" w:themeColor="accent3" w:themeTint="BF"/>
          <w:bottom w:val="single" w:sz="8" w:space="0" w:color="C9C9D2" w:themeColor="accent3" w:themeTint="BF"/>
          <w:right w:val="single" w:sz="8" w:space="0" w:color="C9C9D2" w:themeColor="accent3" w:themeTint="BF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C9D2" w:themeColor="accent3" w:themeTint="BF"/>
          <w:left w:val="single" w:sz="8" w:space="0" w:color="C9C9D2" w:themeColor="accent3" w:themeTint="BF"/>
          <w:bottom w:val="single" w:sz="8" w:space="0" w:color="C9C9D2" w:themeColor="accent3" w:themeTint="BF"/>
          <w:right w:val="single" w:sz="8" w:space="0" w:color="C9C9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D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3D8EE1" w:themeColor="accent4" w:themeTint="BF"/>
        <w:left w:val="single" w:sz="8" w:space="0" w:color="3D8EE1" w:themeColor="accent4" w:themeTint="BF"/>
        <w:bottom w:val="single" w:sz="8" w:space="0" w:color="3D8EE1" w:themeColor="accent4" w:themeTint="BF"/>
        <w:right w:val="single" w:sz="8" w:space="0" w:color="3D8EE1" w:themeColor="accent4" w:themeTint="BF"/>
        <w:insideH w:val="single" w:sz="8" w:space="0" w:color="3D8EE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D8EE1" w:themeColor="accent4" w:themeTint="BF"/>
          <w:left w:val="single" w:sz="8" w:space="0" w:color="3D8EE1" w:themeColor="accent4" w:themeTint="BF"/>
          <w:bottom w:val="single" w:sz="8" w:space="0" w:color="3D8EE1" w:themeColor="accent4" w:themeTint="BF"/>
          <w:right w:val="single" w:sz="8" w:space="0" w:color="3D8EE1" w:themeColor="accent4" w:themeTint="BF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8EE1" w:themeColor="accent4" w:themeTint="BF"/>
          <w:left w:val="single" w:sz="8" w:space="0" w:color="3D8EE1" w:themeColor="accent4" w:themeTint="BF"/>
          <w:bottom w:val="single" w:sz="8" w:space="0" w:color="3D8EE1" w:themeColor="accent4" w:themeTint="BF"/>
          <w:right w:val="single" w:sz="8" w:space="0" w:color="3D8EE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D9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D9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99BBDF" w:themeColor="accent5" w:themeTint="BF"/>
        <w:left w:val="single" w:sz="8" w:space="0" w:color="99BBDF" w:themeColor="accent5" w:themeTint="BF"/>
        <w:bottom w:val="single" w:sz="8" w:space="0" w:color="99BBDF" w:themeColor="accent5" w:themeTint="BF"/>
        <w:right w:val="single" w:sz="8" w:space="0" w:color="99BBDF" w:themeColor="accent5" w:themeTint="BF"/>
        <w:insideH w:val="single" w:sz="8" w:space="0" w:color="99B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9BBDF" w:themeColor="accent5" w:themeTint="BF"/>
          <w:left w:val="single" w:sz="8" w:space="0" w:color="99BBDF" w:themeColor="accent5" w:themeTint="BF"/>
          <w:bottom w:val="single" w:sz="8" w:space="0" w:color="99BBDF" w:themeColor="accent5" w:themeTint="BF"/>
          <w:right w:val="single" w:sz="8" w:space="0" w:color="99BBDF" w:themeColor="accent5" w:themeTint="BF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BBDF" w:themeColor="accent5" w:themeTint="BF"/>
          <w:left w:val="single" w:sz="8" w:space="0" w:color="99BBDF" w:themeColor="accent5" w:themeTint="BF"/>
          <w:bottom w:val="single" w:sz="8" w:space="0" w:color="99BBDF" w:themeColor="accent5" w:themeTint="BF"/>
          <w:right w:val="single" w:sz="8" w:space="0" w:color="99B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8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8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8" w:space="0" w:color="CCDDEF" w:themeColor="accent6" w:themeTint="BF"/>
        <w:left w:val="single" w:sz="8" w:space="0" w:color="CCDDEF" w:themeColor="accent6" w:themeTint="BF"/>
        <w:bottom w:val="single" w:sz="8" w:space="0" w:color="CCDDEF" w:themeColor="accent6" w:themeTint="BF"/>
        <w:right w:val="single" w:sz="8" w:space="0" w:color="CCDDEF" w:themeColor="accent6" w:themeTint="BF"/>
        <w:insideH w:val="single" w:sz="8" w:space="0" w:color="CCDDE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DDEF" w:themeColor="accent6" w:themeTint="BF"/>
          <w:left w:val="single" w:sz="8" w:space="0" w:color="CCDDEF" w:themeColor="accent6" w:themeTint="BF"/>
          <w:bottom w:val="single" w:sz="8" w:space="0" w:color="CCDDEF" w:themeColor="accent6" w:themeTint="BF"/>
          <w:right w:val="single" w:sz="8" w:space="0" w:color="CCDDEF" w:themeColor="accent6" w:themeTint="BF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DDEF" w:themeColor="accent6" w:themeTint="BF"/>
          <w:left w:val="single" w:sz="8" w:space="0" w:color="CCDDEF" w:themeColor="accent6" w:themeTint="BF"/>
          <w:bottom w:val="single" w:sz="8" w:space="0" w:color="CCDDEF" w:themeColor="accent6" w:themeTint="BF"/>
          <w:right w:val="single" w:sz="8" w:space="0" w:color="CCDD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3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3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3C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3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28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B8C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69B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7A5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E15D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BD2E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unhideWhenUsed/>
    <w:rsid w:val="00FE15D1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FE15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15D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FE15D1"/>
  </w:style>
  <w:style w:type="paragraph" w:styleId="NoteHeading">
    <w:name w:val="Note Heading"/>
    <w:basedOn w:val="Normal"/>
    <w:next w:val="Normal"/>
    <w:link w:val="NoteHeadingChar"/>
    <w:uiPriority w:val="99"/>
    <w:semiHidden/>
    <w:rsid w:val="00FE15D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15D1"/>
  </w:style>
  <w:style w:type="table" w:styleId="PlainTable1">
    <w:name w:val="Plain Table 1"/>
    <w:basedOn w:val="TableNormal"/>
    <w:uiPriority w:val="41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15D1"/>
    <w:pPr>
      <w:spacing w:line="240" w:lineRule="auto"/>
    </w:pPr>
    <w:tblPr>
      <w:tblStyleRowBandSize w:val="1"/>
      <w:tblStyleColBandSize w:val="1"/>
      <w:tblBorders>
        <w:top w:val="single" w:sz="4" w:space="0" w:color="5D5DC9" w:themeColor="text1" w:themeTint="80"/>
        <w:bottom w:val="single" w:sz="4" w:space="0" w:color="5D5D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D5D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D5D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D5DC9" w:themeColor="text1" w:themeTint="80"/>
          <w:right w:val="single" w:sz="4" w:space="0" w:color="5D5DC9" w:themeColor="text1" w:themeTint="80"/>
        </w:tcBorders>
      </w:tcPr>
    </w:tblStylePr>
    <w:tblStylePr w:type="band2Vert">
      <w:tblPr/>
      <w:tcPr>
        <w:tcBorders>
          <w:left w:val="single" w:sz="4" w:space="0" w:color="5D5DC9" w:themeColor="text1" w:themeTint="80"/>
          <w:right w:val="single" w:sz="4" w:space="0" w:color="5D5DC9" w:themeColor="text1" w:themeTint="80"/>
        </w:tcBorders>
      </w:tcPr>
    </w:tblStylePr>
    <w:tblStylePr w:type="band1Horz">
      <w:tblPr/>
      <w:tcPr>
        <w:tcBorders>
          <w:top w:val="single" w:sz="4" w:space="0" w:color="5D5DC9" w:themeColor="text1" w:themeTint="80"/>
          <w:bottom w:val="single" w:sz="4" w:space="0" w:color="5D5DC9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D5DC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D5DC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E15D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5DC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5DC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5DC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5DC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FE15D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15D1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E15D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15D1"/>
  </w:style>
  <w:style w:type="character" w:styleId="SmartHyperlink">
    <w:name w:val="Smart Hyperlink"/>
    <w:basedOn w:val="DefaultParagraphFont"/>
    <w:uiPriority w:val="99"/>
    <w:semiHidden/>
    <w:unhideWhenUsed/>
    <w:rsid w:val="00FE15D1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FE15D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E15D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E15D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E15D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E15D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E15D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E15D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E15D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E15D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E15D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E15D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E15D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E15D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E15D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E15D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E15D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E15D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E15D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E15D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E15D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E15D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E15D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E15D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E15D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E15D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E15D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E15D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E15D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E15D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E15D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E15D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E15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E1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E15D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E15D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E15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unhideWhenUsed/>
    <w:rsid w:val="00FE15D1"/>
    <w:rPr>
      <w:color w:val="605E5C"/>
      <w:shd w:val="clear" w:color="auto" w:fill="E1DFDD"/>
    </w:rPr>
  </w:style>
  <w:style w:type="paragraph" w:customStyle="1" w:styleId="Heading1-Udennr">
    <w:name w:val="Heading 1 - Uden nr"/>
    <w:basedOn w:val="Heading1"/>
    <w:uiPriority w:val="99"/>
    <w:semiHidden/>
    <w:qFormat/>
    <w:rsid w:val="00C52531"/>
    <w:pPr>
      <w:numPr>
        <w:numId w:val="0"/>
      </w:numPr>
      <w:spacing w:after="1200"/>
      <w:contextualSpacing/>
    </w:pPr>
    <w:rPr>
      <w:rFonts w:ascii="Academy Sans Black" w:hAnsi="Academy Sans Black"/>
      <w:color w:val="14143C" w:themeColor="accent1"/>
    </w:rPr>
  </w:style>
  <w:style w:type="paragraph" w:customStyle="1" w:styleId="Template-Web-hvid">
    <w:name w:val="Template - Web - hvid"/>
    <w:basedOn w:val="Footer"/>
    <w:next w:val="Template-Web-bl"/>
    <w:uiPriority w:val="8"/>
    <w:rsid w:val="00A33C52"/>
    <w:pPr>
      <w:framePr w:wrap="around" w:hAnchor="margin" w:yAlign="bottom"/>
      <w:spacing w:before="160"/>
      <w:suppressOverlap/>
    </w:pPr>
    <w:rPr>
      <w:b/>
      <w:color w:val="FFFFFF"/>
    </w:rPr>
  </w:style>
  <w:style w:type="paragraph" w:customStyle="1" w:styleId="Anmrkning">
    <w:name w:val="Anmærkning"/>
    <w:basedOn w:val="Normal"/>
    <w:uiPriority w:val="8"/>
    <w:semiHidden/>
    <w:rsid w:val="005D3B97"/>
    <w:pPr>
      <w:spacing w:before="100" w:line="200" w:lineRule="atLeast"/>
    </w:pPr>
    <w:rPr>
      <w:noProof/>
      <w:spacing w:val="-6"/>
      <w:sz w:val="15"/>
    </w:rPr>
  </w:style>
  <w:style w:type="paragraph" w:customStyle="1" w:styleId="Header-Dato">
    <w:name w:val="Header - Dato"/>
    <w:basedOn w:val="Header"/>
    <w:uiPriority w:val="8"/>
    <w:semiHidden/>
    <w:rsid w:val="005D3B97"/>
    <w:pPr>
      <w:spacing w:line="200" w:lineRule="atLeast"/>
    </w:pPr>
    <w:rPr>
      <w:b w:val="0"/>
      <w:noProof/>
    </w:rPr>
  </w:style>
  <w:style w:type="paragraph" w:customStyle="1" w:styleId="Mnedogr">
    <w:name w:val="Måned og År"/>
    <w:basedOn w:val="Header"/>
    <w:uiPriority w:val="8"/>
    <w:semiHidden/>
    <w:qFormat/>
    <w:rsid w:val="005D3B97"/>
    <w:rPr>
      <w:b w:val="0"/>
      <w:noProof/>
      <w:spacing w:val="-6"/>
    </w:rPr>
  </w:style>
  <w:style w:type="paragraph" w:customStyle="1" w:styleId="Forsidetitel">
    <w:name w:val="Forside titel"/>
    <w:basedOn w:val="Title"/>
    <w:uiPriority w:val="19"/>
    <w:rsid w:val="00C946D9"/>
  </w:style>
  <w:style w:type="paragraph" w:customStyle="1" w:styleId="ISBN">
    <w:name w:val="ISBN"/>
    <w:basedOn w:val="Template-Web-bl"/>
    <w:uiPriority w:val="8"/>
    <w:rsid w:val="00236B36"/>
    <w:pPr>
      <w:framePr w:wrap="auto" w:hAnchor="text" w:yAlign="inline"/>
      <w:spacing w:before="0"/>
      <w:suppressOverlap w:val="0"/>
    </w:pPr>
    <w:rPr>
      <w:b w:val="0"/>
    </w:rPr>
  </w:style>
  <w:style w:type="character" w:customStyle="1" w:styleId="cf01">
    <w:name w:val="cf01"/>
    <w:basedOn w:val="DefaultParagraphFont"/>
    <w:rsid w:val="00DB5F1E"/>
    <w:rPr>
      <w:rFonts w:ascii="Segoe UI" w:hAnsi="Segoe UI" w:cs="Segoe UI" w:hint="default"/>
      <w:color w:val="14143C"/>
      <w:sz w:val="18"/>
      <w:szCs w:val="18"/>
    </w:rPr>
  </w:style>
  <w:style w:type="table" w:customStyle="1" w:styleId="Netcompany">
    <w:name w:val="Netcompany"/>
    <w:basedOn w:val="TableGrid"/>
    <w:uiPriority w:val="99"/>
    <w:rsid w:val="00ED1F3D"/>
    <w:pPr>
      <w:spacing w:after="120" w:line="240" w:lineRule="auto"/>
    </w:pPr>
    <w:rPr>
      <w:rFonts w:ascii="Calibri" w:eastAsia="Times New Roman" w:hAnsi="Calibri" w:cs="Times New Roman"/>
      <w:color w:val="auto"/>
      <w:szCs w:val="20"/>
      <w:lang w:eastAsia="da-DK"/>
    </w:rPr>
    <w:tblPr>
      <w:tblCellMar>
        <w:top w:w="108" w:type="dxa"/>
      </w:tblCellMar>
    </w:tblPr>
    <w:tcPr>
      <w:shd w:val="clear" w:color="auto" w:fill="auto"/>
      <w:vAlign w:val="center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14143C" w:themeFill="text1"/>
      </w:tcPr>
    </w:tblStylePr>
    <w:tblStylePr w:type="firstCol">
      <w:rPr>
        <w:b/>
      </w:rPr>
    </w:tblStylePr>
  </w:style>
  <w:style w:type="paragraph" w:customStyle="1" w:styleId="Style1">
    <w:name w:val="Style1"/>
    <w:basedOn w:val="Heading4"/>
    <w:link w:val="Style1Char"/>
    <w:qFormat/>
    <w:rsid w:val="00ED1F3D"/>
    <w:pPr>
      <w:numPr>
        <w:ilvl w:val="0"/>
        <w:numId w:val="13"/>
      </w:numPr>
      <w:spacing w:after="240" w:line="320" w:lineRule="atLeast"/>
    </w:pPr>
    <w:rPr>
      <w:rFonts w:ascii="Academy Sans Office Extrabold" w:hAnsi="Academy Sans Office Extrabold"/>
      <w:bCs w:val="0"/>
      <w:sz w:val="20"/>
      <w:szCs w:val="20"/>
    </w:rPr>
  </w:style>
  <w:style w:type="character" w:customStyle="1" w:styleId="Style1Char">
    <w:name w:val="Style1 Char"/>
    <w:basedOn w:val="Heading4Char"/>
    <w:link w:val="Style1"/>
    <w:rsid w:val="00ED1F3D"/>
    <w:rPr>
      <w:rFonts w:ascii="Academy Sans Office Extrabold" w:eastAsiaTheme="majorEastAsia" w:hAnsi="Academy Sans Office Extrabold" w:cstheme="majorBidi"/>
      <w:b/>
      <w:bCs w:val="0"/>
      <w:iCs/>
      <w:color w:val="auto"/>
      <w:sz w:val="20"/>
      <w:szCs w:val="20"/>
      <w:lang w:val="en-GB" w:eastAsia="da-DK"/>
    </w:rPr>
  </w:style>
  <w:style w:type="paragraph" w:customStyle="1" w:styleId="Style3">
    <w:name w:val="Style3"/>
    <w:basedOn w:val="Heading4"/>
    <w:link w:val="Style3Char"/>
    <w:qFormat/>
    <w:rsid w:val="00ED1F3D"/>
    <w:pPr>
      <w:numPr>
        <w:ilvl w:val="0"/>
        <w:numId w:val="15"/>
      </w:numPr>
      <w:spacing w:after="240" w:line="320" w:lineRule="atLeast"/>
    </w:pPr>
    <w:rPr>
      <w:rFonts w:ascii="Academy Sans Office Extrabold" w:hAnsi="Academy Sans Office Extrabold"/>
      <w:bCs w:val="0"/>
      <w:sz w:val="22"/>
    </w:rPr>
  </w:style>
  <w:style w:type="character" w:customStyle="1" w:styleId="Style3Char">
    <w:name w:val="Style3 Char"/>
    <w:basedOn w:val="Heading4Char"/>
    <w:link w:val="Style3"/>
    <w:rsid w:val="00ED1F3D"/>
    <w:rPr>
      <w:rFonts w:ascii="Academy Sans Office Extrabold" w:eastAsiaTheme="majorEastAsia" w:hAnsi="Academy Sans Office Extrabold" w:cstheme="majorBidi"/>
      <w:b/>
      <w:bCs w:val="0"/>
      <w:iCs/>
      <w:color w:val="auto"/>
      <w:sz w:val="22"/>
      <w:szCs w:val="24"/>
      <w:lang w:val="en-GB" w:eastAsia="da-DK"/>
    </w:rPr>
  </w:style>
  <w:style w:type="paragraph" w:styleId="Revision">
    <w:name w:val="Revision"/>
    <w:hidden/>
    <w:uiPriority w:val="99"/>
    <w:semiHidden/>
    <w:rsid w:val="00ED1F3D"/>
    <w:pPr>
      <w:spacing w:line="240" w:lineRule="auto"/>
    </w:pPr>
  </w:style>
  <w:style w:type="character" w:customStyle="1" w:styleId="normaltextrun">
    <w:name w:val="normaltextrun"/>
    <w:basedOn w:val="DefaultParagraphFont"/>
    <w:rsid w:val="0012774E"/>
  </w:style>
  <w:style w:type="character" w:customStyle="1" w:styleId="eop">
    <w:name w:val="eop"/>
    <w:basedOn w:val="DefaultParagraphFont"/>
    <w:rsid w:val="0012774E"/>
  </w:style>
  <w:style w:type="paragraph" w:customStyle="1" w:styleId="msonormal0">
    <w:name w:val="msonormal"/>
    <w:basedOn w:val="Normal"/>
    <w:rsid w:val="003F5E50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5558A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14143C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4">
    <w:name w:val="xl64"/>
    <w:basedOn w:val="Normal"/>
    <w:rsid w:val="005558A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14143C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5">
    <w:name w:val="xl65"/>
    <w:basedOn w:val="Normal"/>
    <w:rsid w:val="005558A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66">
    <w:name w:val="xl66"/>
    <w:basedOn w:val="Normal"/>
    <w:rsid w:val="005558A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paragraph">
    <w:name w:val="paragraph"/>
    <w:basedOn w:val="Normal"/>
    <w:rsid w:val="004727FA"/>
    <w:pPr>
      <w:spacing w:before="100" w:beforeAutospacing="1" w:after="100" w:afterAutospacing="1"/>
    </w:pPr>
  </w:style>
  <w:style w:type="character" w:customStyle="1" w:styleId="scxw92641360">
    <w:name w:val="scxw92641360"/>
    <w:basedOn w:val="DefaultParagraphFont"/>
    <w:rsid w:val="00CB4854"/>
  </w:style>
  <w:style w:type="character" w:customStyle="1" w:styleId="cm-line">
    <w:name w:val="cm-line"/>
    <w:basedOn w:val="DefaultParagraphFont"/>
    <w:rsid w:val="001B4AA3"/>
  </w:style>
  <w:style w:type="character" w:customStyle="1" w:styleId="spellingerror">
    <w:name w:val="spellingerror"/>
    <w:basedOn w:val="DefaultParagraphFont"/>
    <w:rsid w:val="005273EA"/>
  </w:style>
  <w:style w:type="character" w:customStyle="1" w:styleId="linebreakblob">
    <w:name w:val="linebreakblob"/>
    <w:basedOn w:val="DefaultParagraphFont"/>
    <w:rsid w:val="005273EA"/>
  </w:style>
  <w:style w:type="character" w:customStyle="1" w:styleId="font101">
    <w:name w:val="font101"/>
    <w:basedOn w:val="DefaultParagraphFont"/>
    <w:rsid w:val="00F71AF3"/>
    <w:rPr>
      <w:rFonts w:ascii="Calibri" w:hAnsi="Calibri" w:cs="Calibri" w:hint="default"/>
      <w:b/>
      <w:bCs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ui-provider">
    <w:name w:val="ui-provider"/>
    <w:basedOn w:val="DefaultParagraphFont"/>
    <w:rsid w:val="00140354"/>
  </w:style>
  <w:style w:type="character" w:customStyle="1" w:styleId="findhit">
    <w:name w:val="findhit"/>
    <w:basedOn w:val="DefaultParagraphFont"/>
    <w:rsid w:val="00B0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4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0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0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6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9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0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52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5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0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23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7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1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8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9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7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7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1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8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1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8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07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9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26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9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59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6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8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36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3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01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5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25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1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6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8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8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95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7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5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4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6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86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99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7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16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2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68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2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4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5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0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0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26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8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0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1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8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5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6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60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9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2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09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52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17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4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38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2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9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4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3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5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2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8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8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2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1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18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5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7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88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14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8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8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4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4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91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5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72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8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0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0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41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07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9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1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49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5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6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8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3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1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4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8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4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47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2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82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32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13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3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74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7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2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1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2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0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02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16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01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23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06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5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1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15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9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20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1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9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2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8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8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0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0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2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0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8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0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3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8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4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2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1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5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0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0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1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2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1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86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1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83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1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43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9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2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83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7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89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07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2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0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6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59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3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60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9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5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3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5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7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1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9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1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25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8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4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91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9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7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6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49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7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32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2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5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31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4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9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4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6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6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0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7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9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0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25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3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3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7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8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6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5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7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5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8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8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8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2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2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7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7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8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0458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7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8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7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7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62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8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4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7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4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6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5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8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0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6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0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0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4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8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7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7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6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8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0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2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2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8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1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2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9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43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0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40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9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1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3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1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0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22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9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7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73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7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22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28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05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2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87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4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81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0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26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86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9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8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6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3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0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4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88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4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28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2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7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0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74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4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9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2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5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6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3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8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4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6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82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7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2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4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1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5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3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1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8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1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57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22120\AppData\Local\Microsoft\Windows\INetCache\Content.MSO\53D2281A.dotm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1241B0E3-EE5B-4C99-96B8-7B555FEE291C}">
    <t:Anchor>
      <t:Comment id="666826250"/>
    </t:Anchor>
    <t:History>
      <t:Event id="{EF8D1A40-F2F9-498B-BA21-858C9EFA80A2}" time="2023-03-17T13:22:02.775Z">
        <t:Attribution userId="S::JesperSture.Bergendorff@ufst.dk::9530bd67-8f05-4455-8d2e-d965da6c814d" userProvider="AD" userName="Jesper Sture Bergendorff"/>
        <t:Anchor>
          <t:Comment id="666826250"/>
        </t:Anchor>
        <t:Create/>
      </t:Event>
      <t:Event id="{476E7419-1B4B-49B5-BC43-B28485210B57}" time="2023-03-17T13:22:02.775Z">
        <t:Attribution userId="S::JesperSture.Bergendorff@ufst.dk::9530bd67-8f05-4455-8d2e-d965da6c814d" userProvider="AD" userName="Jesper Sture Bergendorff"/>
        <t:Anchor>
          <t:Comment id="666826250"/>
        </t:Anchor>
        <t:Assign userId="S::JensTiedemann.Frokjaer@ufst.dk::0f174f4f-c8c5-4caa-a73b-b7a3210a0d65" userProvider="AD" userName="Jens Tiedemann Frøkjær"/>
      </t:Event>
      <t:Event id="{5FA9F277-9936-46F8-9C3F-E7B075047B3B}" time="2023-03-17T13:22:02.775Z">
        <t:Attribution userId="S::JesperSture.Bergendorff@ufst.dk::9530bd67-8f05-4455-8d2e-d965da6c814d" userProvider="AD" userName="Jesper Sture Bergendorff"/>
        <t:Anchor>
          <t:Comment id="666826250"/>
        </t:Anchor>
        <t:SetTitle title="Er det altid tilfældet at IE025 betyder goods release *uden kontrol*, eller kan man også få en release of goods efter en kontrol der gav satisfactory resultat? @Jens Tiedemann Frøkjær "/>
      </t:Event>
      <t:Event id="{4418BC8A-D529-410E-BBC0-801B85EFB755}" time="2023-03-20T12:09:22.851Z">
        <t:Attribution userId="S::JensTiedemann.Frokjaer@ufst.dk::0f174f4f-c8c5-4caa-a73b-b7a3210a0d65" userProvider="AD" userName="Jens Tiedemann"/>
        <t:Progress percentComplete="100"/>
      </t:Event>
    </t:History>
  </t:Task>
  <t:Task id="{F090881A-7E2D-43DC-9CAE-6FF2FACBEF82}">
    <t:Anchor>
      <t:Comment id="667023714"/>
    </t:Anchor>
    <t:History>
      <t:Event id="{1DA0D03F-C4E5-495B-B5CF-21C48A9BAE0D}" time="2023-03-19T20:13:06.282Z">
        <t:Attribution userId="S::JesperSture.Bergendorff@ufst.dk::9530bd67-8f05-4455-8d2e-d965da6c814d" userProvider="AD" userName="Jesper Sture Bergendorff"/>
        <t:Anchor>
          <t:Comment id="667023714"/>
        </t:Anchor>
        <t:Create/>
      </t:Event>
      <t:Event id="{21C4A54E-79AB-438F-8859-E09CD25CC326}" time="2023-03-19T20:13:06.282Z">
        <t:Attribution userId="S::JesperSture.Bergendorff@ufst.dk::9530bd67-8f05-4455-8d2e-d965da6c814d" userProvider="AD" userName="Jesper Sture Bergendorff"/>
        <t:Anchor>
          <t:Comment id="667023714"/>
        </t:Anchor>
        <t:Assign userId="S::JensTiedemann.Frokjaer@ufst.dk::0f174f4f-c8c5-4caa-a73b-b7a3210a0d65" userProvider="AD" userName="Jens Tiedemann Frøkjær"/>
      </t:Event>
      <t:Event id="{7732FBA8-E3C7-4211-B6DC-19C6C7B0F70F}" time="2023-03-19T20:13:06.282Z">
        <t:Attribution userId="S::JesperSture.Bergendorff@ufst.dk::9530bd67-8f05-4455-8d2e-d965da6c814d" userProvider="AD" userName="Jesper Sture Bergendorff"/>
        <t:Anchor>
          <t:Comment id="667023714"/>
        </t:Anchor>
        <t:SetTitle title="@Jens Tiedemann Frøkjær kan denne fjernes nu?"/>
      </t:Event>
      <t:Event id="{C7748D7C-CF91-4E87-8DD7-EDEDBB6D4D2A}" time="2023-03-20T07:48:44.114Z">
        <t:Attribution userId="S::JensTiedemann.Frokjaer@ufst.dk::0f174f4f-c8c5-4caa-a73b-b7a3210a0d65" userProvider="AD" userName="Jens Tiedemann"/>
        <t:Progress percentComplete="100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103F9D6516433B96511D5FC5ADC0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666E20-721D-43A7-B059-1357D23DD859}"/>
      </w:docPartPr>
      <w:docPartBody>
        <w:p w:rsidR="00563B75" w:rsidRDefault="009204AD">
          <w:pPr>
            <w:pStyle w:val="E1103F9D6516433B96511D5FC5ADC048"/>
          </w:pPr>
          <w:r w:rsidRPr="004418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emy Sans Office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cademy Sans Office Black">
    <w:altName w:val="Calibri"/>
    <w:charset w:val="00"/>
    <w:family w:val="swiss"/>
    <w:pitch w:val="variable"/>
    <w:sig w:usb0="A00002FF" w:usb1="5000A4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demy Sans Office Light">
    <w:altName w:val="Calibri"/>
    <w:charset w:val="00"/>
    <w:family w:val="swiss"/>
    <w:pitch w:val="variable"/>
    <w:sig w:usb0="A00002FF" w:usb1="5000A47B" w:usb2="00000000" w:usb3="00000000" w:csb0="0000019F" w:csb1="00000000"/>
  </w:font>
  <w:font w:name="Academy Sans Light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Academy Sans Office Extrabold">
    <w:altName w:val="Calibri"/>
    <w:charset w:val="00"/>
    <w:family w:val="swiss"/>
    <w:pitch w:val="variable"/>
    <w:sig w:usb0="A00002FF" w:usb1="5000A4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ademy Sans Black">
    <w:altName w:val="Calibri"/>
    <w:panose1 w:val="00000000000000000000"/>
    <w:charset w:val="00"/>
    <w:family w:val="swiss"/>
    <w:notTrueType/>
    <w:pitch w:val="variable"/>
    <w:sig w:usb0="A00002FF" w:usb1="5000A4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75"/>
    <w:rsid w:val="000317D6"/>
    <w:rsid w:val="00047982"/>
    <w:rsid w:val="00062F27"/>
    <w:rsid w:val="00095725"/>
    <w:rsid w:val="000A33AD"/>
    <w:rsid w:val="000A4F45"/>
    <w:rsid w:val="000C0FB1"/>
    <w:rsid w:val="000E7C40"/>
    <w:rsid w:val="000F6B15"/>
    <w:rsid w:val="00143FAA"/>
    <w:rsid w:val="00180FE4"/>
    <w:rsid w:val="00183E3A"/>
    <w:rsid w:val="0019199A"/>
    <w:rsid w:val="001F0231"/>
    <w:rsid w:val="00203993"/>
    <w:rsid w:val="00203D04"/>
    <w:rsid w:val="0022201F"/>
    <w:rsid w:val="00245D1C"/>
    <w:rsid w:val="002702A6"/>
    <w:rsid w:val="002B7803"/>
    <w:rsid w:val="002D1FF6"/>
    <w:rsid w:val="002D5C0B"/>
    <w:rsid w:val="002E1A74"/>
    <w:rsid w:val="002F0A4E"/>
    <w:rsid w:val="002F68A3"/>
    <w:rsid w:val="003524D0"/>
    <w:rsid w:val="00354A50"/>
    <w:rsid w:val="00392A64"/>
    <w:rsid w:val="003C3AF0"/>
    <w:rsid w:val="003D07CE"/>
    <w:rsid w:val="003E51F0"/>
    <w:rsid w:val="003E65C2"/>
    <w:rsid w:val="0040297A"/>
    <w:rsid w:val="00402EC3"/>
    <w:rsid w:val="004210F7"/>
    <w:rsid w:val="00432F2E"/>
    <w:rsid w:val="00450D79"/>
    <w:rsid w:val="00475CE5"/>
    <w:rsid w:val="0047602F"/>
    <w:rsid w:val="00485112"/>
    <w:rsid w:val="00520085"/>
    <w:rsid w:val="00563B75"/>
    <w:rsid w:val="00590FDC"/>
    <w:rsid w:val="005A5551"/>
    <w:rsid w:val="005C4E77"/>
    <w:rsid w:val="005D054D"/>
    <w:rsid w:val="00660334"/>
    <w:rsid w:val="00673E8D"/>
    <w:rsid w:val="006C7674"/>
    <w:rsid w:val="006E57EC"/>
    <w:rsid w:val="007307DA"/>
    <w:rsid w:val="00752EFE"/>
    <w:rsid w:val="00786C8D"/>
    <w:rsid w:val="007D1425"/>
    <w:rsid w:val="007E1797"/>
    <w:rsid w:val="007E5C80"/>
    <w:rsid w:val="007F7BDD"/>
    <w:rsid w:val="008239F4"/>
    <w:rsid w:val="00825D5E"/>
    <w:rsid w:val="008558F9"/>
    <w:rsid w:val="0086747D"/>
    <w:rsid w:val="008C2D0C"/>
    <w:rsid w:val="008C4188"/>
    <w:rsid w:val="008D63A3"/>
    <w:rsid w:val="008F55E0"/>
    <w:rsid w:val="009204AD"/>
    <w:rsid w:val="009852AE"/>
    <w:rsid w:val="009B68D5"/>
    <w:rsid w:val="009D316F"/>
    <w:rsid w:val="009F0E7A"/>
    <w:rsid w:val="009F6D3C"/>
    <w:rsid w:val="00A96630"/>
    <w:rsid w:val="00AB3A30"/>
    <w:rsid w:val="00AE3E88"/>
    <w:rsid w:val="00B658CD"/>
    <w:rsid w:val="00B67286"/>
    <w:rsid w:val="00B85273"/>
    <w:rsid w:val="00BE5415"/>
    <w:rsid w:val="00BF1386"/>
    <w:rsid w:val="00C27CB2"/>
    <w:rsid w:val="00C5121A"/>
    <w:rsid w:val="00C94FAB"/>
    <w:rsid w:val="00CB27D0"/>
    <w:rsid w:val="00D32F78"/>
    <w:rsid w:val="00D80FC7"/>
    <w:rsid w:val="00D811AD"/>
    <w:rsid w:val="00E23228"/>
    <w:rsid w:val="00E93B5C"/>
    <w:rsid w:val="00F41A4C"/>
    <w:rsid w:val="00F6663C"/>
    <w:rsid w:val="00F861C0"/>
    <w:rsid w:val="00F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auto"/>
    </w:rPr>
  </w:style>
  <w:style w:type="paragraph" w:customStyle="1" w:styleId="E1103F9D6516433B96511D5FC5ADC048">
    <w:name w:val="E1103F9D6516433B96511D5FC5ADC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dviklingsstyrelsen">
      <a:dk1>
        <a:srgbClr val="14143C"/>
      </a:dk1>
      <a:lt1>
        <a:srgbClr val="FFFFFF"/>
      </a:lt1>
      <a:dk2>
        <a:srgbClr val="D1C5C3"/>
      </a:dk2>
      <a:lt2>
        <a:srgbClr val="E8E2E1"/>
      </a:lt2>
      <a:accent1>
        <a:srgbClr val="14143C"/>
      </a:accent1>
      <a:accent2>
        <a:srgbClr val="72728A"/>
      </a:accent2>
      <a:accent3>
        <a:srgbClr val="B8B8C4"/>
      </a:accent3>
      <a:accent4>
        <a:srgbClr val="1C69B9"/>
      </a:accent4>
      <a:accent5>
        <a:srgbClr val="77A5D5"/>
      </a:accent5>
      <a:accent6>
        <a:srgbClr val="BBD2EA"/>
      </a:accent6>
      <a:hlink>
        <a:srgbClr val="14143C"/>
      </a:hlink>
      <a:folHlink>
        <a:srgbClr val="14143C"/>
      </a:folHlink>
    </a:clrScheme>
    <a:fontScheme name="Skattestyrelsen_Academy Sans">
      <a:majorFont>
        <a:latin typeface="Academy Sans"/>
        <a:ea typeface=""/>
        <a:cs typeface=""/>
      </a:majorFont>
      <a:minorFont>
        <a:latin typeface="Academy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ae24ef-e62f-4b8d-80dc-c40f0d5bc41f">
      <Terms xmlns="http://schemas.microsoft.com/office/infopath/2007/PartnerControls"/>
    </lcf76f155ced4ddcb4097134ff3c332f>
    <TaxCatchAll xmlns="7fe23f6f-9365-4c76-8087-cf904d432e8f" xsi:nil="true"/>
    <SharedWithUsers xmlns="7fe23f6f-9365-4c76-8087-cf904d432e8f">
      <UserInfo>
        <DisplayName>Anneline Lundsgaard Haubjerg</DisplayName>
        <AccountId>42</AccountId>
        <AccountType/>
      </UserInfo>
      <UserInfo>
        <DisplayName>Maja Sølvstrøm Jensen</DisplayName>
        <AccountId>57</AccountId>
        <AccountType/>
      </UserInfo>
      <UserInfo>
        <DisplayName>Tobias Heide Kaihøj</DisplayName>
        <AccountId>28</AccountId>
        <AccountType/>
      </UserInfo>
      <UserInfo>
        <DisplayName>David Martin Carl</DisplayName>
        <AccountId>39</AccountId>
        <AccountType/>
      </UserInfo>
      <UserInfo>
        <DisplayName>Jesper Andreassen</DisplayName>
        <AccountId>14</AccountId>
        <AccountType/>
      </UserInfo>
      <UserInfo>
        <DisplayName>Lukas Martin Wick</DisplayName>
        <AccountId>119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400438E9CE67429B64909DE8374CFE" ma:contentTypeVersion="15" ma:contentTypeDescription="Opret et nyt dokument." ma:contentTypeScope="" ma:versionID="2d5d2a331bce3b7d245c4eb9d47a3f8c">
  <xsd:schema xmlns:xsd="http://www.w3.org/2001/XMLSchema" xmlns:xs="http://www.w3.org/2001/XMLSchema" xmlns:p="http://schemas.microsoft.com/office/2006/metadata/properties" xmlns:ns2="7fe23f6f-9365-4c76-8087-cf904d432e8f" xmlns:ns3="90ae24ef-e62f-4b8d-80dc-c40f0d5bc41f" targetNamespace="http://schemas.microsoft.com/office/2006/metadata/properties" ma:root="true" ma:fieldsID="d7091cfefc545ee2234d76728fe585e6" ns2:_="" ns3:_="">
    <xsd:import namespace="7fe23f6f-9365-4c76-8087-cf904d432e8f"/>
    <xsd:import namespace="90ae24ef-e62f-4b8d-80dc-c40f0d5bc4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23f6f-9365-4c76-8087-cf904d432e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b2400a1a-4f89-4c2d-814a-3250526d005b}" ma:internalName="TaxCatchAll" ma:showField="CatchAllData" ma:web="7fe23f6f-9365-4c76-8087-cf904d432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e24ef-e62f-4b8d-80dc-c40f0d5bc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77cd6466-0c3f-4dec-b109-a6ea28fc2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689DF-5E36-4027-AAE4-A1CD1A3463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FA6DC-C833-4CD2-BAF0-C00AA6A892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41C06D-23D6-421B-A858-33B520106185}">
  <ds:schemaRefs>
    <ds:schemaRef ds:uri="http://schemas.microsoft.com/office/2006/metadata/properties"/>
    <ds:schemaRef ds:uri="http://schemas.microsoft.com/office/infopath/2007/PartnerControls"/>
    <ds:schemaRef ds:uri="90ae24ef-e62f-4b8d-80dc-c40f0d5bc41f"/>
    <ds:schemaRef ds:uri="7fe23f6f-9365-4c76-8087-cf904d432e8f"/>
  </ds:schemaRefs>
</ds:datastoreItem>
</file>

<file path=customXml/itemProps4.xml><?xml version="1.0" encoding="utf-8"?>
<ds:datastoreItem xmlns:ds="http://schemas.openxmlformats.org/officeDocument/2006/customXml" ds:itemID="{26192BD7-EC1D-4210-88EE-AF2D3F1F4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23f6f-9365-4c76-8087-cf904d432e8f"/>
    <ds:schemaRef ds:uri="90ae24ef-e62f-4b8d-80dc-c40f0d5b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53D2281A</Template>
  <TotalTime>192</TotalTime>
  <Pages>10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Links>
    <vt:vector size="1650" baseType="variant">
      <vt:variant>
        <vt:i4>5242981</vt:i4>
      </vt:variant>
      <vt:variant>
        <vt:i4>1578</vt:i4>
      </vt:variant>
      <vt:variant>
        <vt:i4>0</vt:i4>
      </vt:variant>
      <vt:variant>
        <vt:i4>5</vt:i4>
      </vt:variant>
      <vt:variant>
        <vt:lpwstr>https://skat.sharepoint.com/sites/proj_5455/Delte dokumenter/General/R4.0/Deliverables/Official onboarding documentation/Work in progress/github.com/skat/dms-public/Onboarding Documents</vt:lpwstr>
      </vt:variant>
      <vt:variant>
        <vt:lpwstr/>
      </vt:variant>
      <vt:variant>
        <vt:i4>1179726</vt:i4>
      </vt:variant>
      <vt:variant>
        <vt:i4>1575</vt:i4>
      </vt:variant>
      <vt:variant>
        <vt:i4>0</vt:i4>
      </vt:variant>
      <vt:variant>
        <vt:i4>5</vt:i4>
      </vt:variant>
      <vt:variant>
        <vt:lpwstr>https://euc-word-edit.officeapps.live.com/we/wordeditorframe.aspx?ui=en%2DGB&amp;rs=da%2DDK&amp;wopisrc=https%3A%2F%2Fskat.sharepoint.com%2Fsites%2Fproj_5455%2F_vti_bin%2Fwopi.ashx%2Ffiles%2F79df3e6d275a46c39e0a1ef83abfeaa7&amp;wdenableroaming=1&amp;mscc=1&amp;hid=910BBCA0-50B2-6000-A010-7138D61D4752&amp;wdorigin=ItemsView&amp;wdhostclicktime=1686555607289&amp;jsapi=1&amp;jsapiver=v1&amp;newsession=1&amp;corrid=8b338248-05e6-43ac-8a9d-d18b2ba5b1c7&amp;usid=8b338248-05e6-43ac-8a9d-d18b2ba5b1c7&amp;sftc=1&amp;cac=1&amp;mtf=1&amp;sfp=1&amp;instantedit=1&amp;wopicomplete=1&amp;wdredirectionreason=Unified_SingleFlush&amp;rct=Normal&amp;ctp=LeastProtected</vt:lpwstr>
      </vt:variant>
      <vt:variant>
        <vt:lpwstr>_Notifications</vt:lpwstr>
      </vt:variant>
      <vt:variant>
        <vt:i4>7405604</vt:i4>
      </vt:variant>
      <vt:variant>
        <vt:i4>1572</vt:i4>
      </vt:variant>
      <vt:variant>
        <vt:i4>0</vt:i4>
      </vt:variant>
      <vt:variant>
        <vt:i4>5</vt:i4>
      </vt:variant>
      <vt:variant>
        <vt:lpwstr>https://github.com/skat/dms-public/blob/master/Onboarding Documents/Codelists.xlsx</vt:lpwstr>
      </vt:variant>
      <vt:variant>
        <vt:lpwstr/>
      </vt:variant>
      <vt:variant>
        <vt:i4>4522044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_Supplementary_Declaration_1</vt:lpwstr>
      </vt:variant>
      <vt:variant>
        <vt:i4>4587521</vt:i4>
      </vt:variant>
      <vt:variant>
        <vt:i4>1533</vt:i4>
      </vt:variant>
      <vt:variant>
        <vt:i4>0</vt:i4>
      </vt:variant>
      <vt:variant>
        <vt:i4>5</vt:i4>
      </vt:variant>
      <vt:variant>
        <vt:lpwstr>https://github.com/skat/dms-public/tree/master/Transit XSDs/Test Cases/Test Scenarios</vt:lpwstr>
      </vt:variant>
      <vt:variant>
        <vt:lpwstr/>
      </vt:variant>
      <vt:variant>
        <vt:i4>7405601</vt:i4>
      </vt:variant>
      <vt:variant>
        <vt:i4>1530</vt:i4>
      </vt:variant>
      <vt:variant>
        <vt:i4>0</vt:i4>
      </vt:variant>
      <vt:variant>
        <vt:i4>5</vt:i4>
      </vt:variant>
      <vt:variant>
        <vt:lpwstr>https://github.com/skat/dms-public/tree/master/Transit XSDs/Test Cases</vt:lpwstr>
      </vt:variant>
      <vt:variant>
        <vt:lpwstr/>
      </vt:variant>
      <vt:variant>
        <vt:i4>2818101</vt:i4>
      </vt:variant>
      <vt:variant>
        <vt:i4>1527</vt:i4>
      </vt:variant>
      <vt:variant>
        <vt:i4>0</vt:i4>
      </vt:variant>
      <vt:variant>
        <vt:i4>5</vt:i4>
      </vt:variant>
      <vt:variant>
        <vt:lpwstr>https://github.com/skat/dms-public/tree/master/Transit XSDs/D4 XSDs</vt:lpwstr>
      </vt:variant>
      <vt:variant>
        <vt:lpwstr/>
      </vt:variant>
      <vt:variant>
        <vt:i4>6291509</vt:i4>
      </vt:variant>
      <vt:variant>
        <vt:i4>1524</vt:i4>
      </vt:variant>
      <vt:variant>
        <vt:i4>0</vt:i4>
      </vt:variant>
      <vt:variant>
        <vt:i4>5</vt:i4>
      </vt:variant>
      <vt:variant>
        <vt:lpwstr>https://github.com/skat/dms-public/tree/master/Transit XSDs/Test Cases/Test Cases - D2</vt:lpwstr>
      </vt:variant>
      <vt:variant>
        <vt:lpwstr/>
      </vt:variant>
      <vt:variant>
        <vt:i4>2949173</vt:i4>
      </vt:variant>
      <vt:variant>
        <vt:i4>1521</vt:i4>
      </vt:variant>
      <vt:variant>
        <vt:i4>0</vt:i4>
      </vt:variant>
      <vt:variant>
        <vt:i4>5</vt:i4>
      </vt:variant>
      <vt:variant>
        <vt:lpwstr>https://github.com/skat/dms-public/tree/master/Transit XSDs/D2 XSDs</vt:lpwstr>
      </vt:variant>
      <vt:variant>
        <vt:lpwstr/>
      </vt:variant>
      <vt:variant>
        <vt:i4>6488117</vt:i4>
      </vt:variant>
      <vt:variant>
        <vt:i4>1518</vt:i4>
      </vt:variant>
      <vt:variant>
        <vt:i4>0</vt:i4>
      </vt:variant>
      <vt:variant>
        <vt:i4>5</vt:i4>
      </vt:variant>
      <vt:variant>
        <vt:lpwstr>https://github.com/skat/dms-public/tree/master/Transit XSDs/Test Cases/Test Cases - D1</vt:lpwstr>
      </vt:variant>
      <vt:variant>
        <vt:lpwstr/>
      </vt:variant>
      <vt:variant>
        <vt:i4>3014709</vt:i4>
      </vt:variant>
      <vt:variant>
        <vt:i4>1515</vt:i4>
      </vt:variant>
      <vt:variant>
        <vt:i4>0</vt:i4>
      </vt:variant>
      <vt:variant>
        <vt:i4>5</vt:i4>
      </vt:variant>
      <vt:variant>
        <vt:lpwstr>https://github.com/skat/dms-public/tree/master/Transit XSDs/D1 XSDs</vt:lpwstr>
      </vt:variant>
      <vt:variant>
        <vt:lpwstr/>
      </vt:variant>
      <vt:variant>
        <vt:i4>2883697</vt:i4>
      </vt:variant>
      <vt:variant>
        <vt:i4>1512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4587526</vt:i4>
      </vt:variant>
      <vt:variant>
        <vt:i4>1509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524311</vt:i4>
      </vt:variant>
      <vt:variant>
        <vt:i4>1506</vt:i4>
      </vt:variant>
      <vt:variant>
        <vt:i4>0</vt:i4>
      </vt:variant>
      <vt:variant>
        <vt:i4>5</vt:i4>
      </vt:variant>
      <vt:variant>
        <vt:lpwstr>https://github.com/skat/dms-public/tree/master/Export XSDs/Exit XSDs/A3 XSDs</vt:lpwstr>
      </vt:variant>
      <vt:variant>
        <vt:lpwstr/>
      </vt:variant>
      <vt:variant>
        <vt:i4>4587526</vt:i4>
      </vt:variant>
      <vt:variant>
        <vt:i4>1503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524310</vt:i4>
      </vt:variant>
      <vt:variant>
        <vt:i4>1500</vt:i4>
      </vt:variant>
      <vt:variant>
        <vt:i4>0</vt:i4>
      </vt:variant>
      <vt:variant>
        <vt:i4>5</vt:i4>
      </vt:variant>
      <vt:variant>
        <vt:lpwstr>https://github.com/skat/dms-public/tree/master/Export XSDs/Exit XSDs/A2 XSDs</vt:lpwstr>
      </vt:variant>
      <vt:variant>
        <vt:lpwstr/>
      </vt:variant>
      <vt:variant>
        <vt:i4>4587526</vt:i4>
      </vt:variant>
      <vt:variant>
        <vt:i4>1497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524309</vt:i4>
      </vt:variant>
      <vt:variant>
        <vt:i4>1494</vt:i4>
      </vt:variant>
      <vt:variant>
        <vt:i4>0</vt:i4>
      </vt:variant>
      <vt:variant>
        <vt:i4>5</vt:i4>
      </vt:variant>
      <vt:variant>
        <vt:lpwstr>https://github.com/skat/dms-public/tree/master/Export XSDs/Exit XSDs/A1 XSDs</vt:lpwstr>
      </vt:variant>
      <vt:variant>
        <vt:lpwstr/>
      </vt:variant>
      <vt:variant>
        <vt:i4>4587526</vt:i4>
      </vt:variant>
      <vt:variant>
        <vt:i4>1491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2490409</vt:i4>
      </vt:variant>
      <vt:variant>
        <vt:i4>1488</vt:i4>
      </vt:variant>
      <vt:variant>
        <vt:i4>0</vt:i4>
      </vt:variant>
      <vt:variant>
        <vt:i4>5</vt:i4>
      </vt:variant>
      <vt:variant>
        <vt:lpwstr>https://github.com/skat/dms-public/tree/master/Export XSDs/C2 XSDs</vt:lpwstr>
      </vt:variant>
      <vt:variant>
        <vt:lpwstr/>
      </vt:variant>
      <vt:variant>
        <vt:i4>4587526</vt:i4>
      </vt:variant>
      <vt:variant>
        <vt:i4>1485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2490410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https://github.com/skat/dms-public/tree/master/Export XSDs/C1 XSDs</vt:lpwstr>
      </vt:variant>
      <vt:variant>
        <vt:lpwstr/>
      </vt:variant>
      <vt:variant>
        <vt:i4>4587526</vt:i4>
      </vt:variant>
      <vt:variant>
        <vt:i4>1479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2555951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https://github.com/skat/dms-public/tree/master/Export XSDs/B4 XSDs</vt:lpwstr>
      </vt:variant>
      <vt:variant>
        <vt:lpwstr/>
      </vt:variant>
      <vt:variant>
        <vt:i4>4587526</vt:i4>
      </vt:variant>
      <vt:variant>
        <vt:i4>1473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2555944</vt:i4>
      </vt:variant>
      <vt:variant>
        <vt:i4>1470</vt:i4>
      </vt:variant>
      <vt:variant>
        <vt:i4>0</vt:i4>
      </vt:variant>
      <vt:variant>
        <vt:i4>5</vt:i4>
      </vt:variant>
      <vt:variant>
        <vt:lpwstr>https://github.com/skat/dms-public/tree/master/Export XSDs/B3 XSDs</vt:lpwstr>
      </vt:variant>
      <vt:variant>
        <vt:lpwstr/>
      </vt:variant>
      <vt:variant>
        <vt:i4>4587526</vt:i4>
      </vt:variant>
      <vt:variant>
        <vt:i4>1467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2555945</vt:i4>
      </vt:variant>
      <vt:variant>
        <vt:i4>1464</vt:i4>
      </vt:variant>
      <vt:variant>
        <vt:i4>0</vt:i4>
      </vt:variant>
      <vt:variant>
        <vt:i4>5</vt:i4>
      </vt:variant>
      <vt:variant>
        <vt:lpwstr>https://github.com/skat/dms-public/tree/master/Export XSDs/B2 XSDs</vt:lpwstr>
      </vt:variant>
      <vt:variant>
        <vt:lpwstr/>
      </vt:variant>
      <vt:variant>
        <vt:i4>4587526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2555946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https://github.com/skat/dms-public/tree/master/Export XSDs/B1 XSDs</vt:lpwstr>
      </vt:variant>
      <vt:variant>
        <vt:lpwstr/>
      </vt:variant>
      <vt:variant>
        <vt:i4>6619176</vt:i4>
      </vt:variant>
      <vt:variant>
        <vt:i4>1455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2097212</vt:i4>
      </vt:variant>
      <vt:variant>
        <vt:i4>1452</vt:i4>
      </vt:variant>
      <vt:variant>
        <vt:i4>0</vt:i4>
      </vt:variant>
      <vt:variant>
        <vt:i4>5</vt:i4>
      </vt:variant>
      <vt:variant>
        <vt:lpwstr>https://github.com/skat/dms-public/tree/master/Import XSDs/I2 XSDs</vt:lpwstr>
      </vt:variant>
      <vt:variant>
        <vt:lpwstr/>
      </vt:variant>
      <vt:variant>
        <vt:i4>4456521</vt:i4>
      </vt:variant>
      <vt:variant>
        <vt:i4>1449</vt:i4>
      </vt:variant>
      <vt:variant>
        <vt:i4>0</vt:i4>
      </vt:variant>
      <vt:variant>
        <vt:i4>5</vt:i4>
      </vt:variant>
      <vt:variant>
        <vt:lpwstr>https://skat.github.io/dms-public/test-data/</vt:lpwstr>
      </vt:variant>
      <vt:variant>
        <vt:lpwstr/>
      </vt:variant>
      <vt:variant>
        <vt:i4>2097212</vt:i4>
      </vt:variant>
      <vt:variant>
        <vt:i4>1446</vt:i4>
      </vt:variant>
      <vt:variant>
        <vt:i4>0</vt:i4>
      </vt:variant>
      <vt:variant>
        <vt:i4>5</vt:i4>
      </vt:variant>
      <vt:variant>
        <vt:lpwstr>https://github.com/skat/dms-public/tree/master/Import XSDs/I2 XSDs</vt:lpwstr>
      </vt:variant>
      <vt:variant>
        <vt:lpwstr/>
      </vt:variant>
      <vt:variant>
        <vt:i4>4456521</vt:i4>
      </vt:variant>
      <vt:variant>
        <vt:i4>1443</vt:i4>
      </vt:variant>
      <vt:variant>
        <vt:i4>0</vt:i4>
      </vt:variant>
      <vt:variant>
        <vt:i4>5</vt:i4>
      </vt:variant>
      <vt:variant>
        <vt:lpwstr>https://skat.github.io/dms-public/test-data/</vt:lpwstr>
      </vt:variant>
      <vt:variant>
        <vt:lpwstr/>
      </vt:variant>
      <vt:variant>
        <vt:i4>2162745</vt:i4>
      </vt:variant>
      <vt:variant>
        <vt:i4>1440</vt:i4>
      </vt:variant>
      <vt:variant>
        <vt:i4>0</vt:i4>
      </vt:variant>
      <vt:variant>
        <vt:i4>5</vt:i4>
      </vt:variant>
      <vt:variant>
        <vt:lpwstr>https://github.com/skat/dms-public/tree/master/Import XSDs/H7 XSDs</vt:lpwstr>
      </vt:variant>
      <vt:variant>
        <vt:lpwstr/>
      </vt:variant>
      <vt:variant>
        <vt:i4>6881341</vt:i4>
      </vt:variant>
      <vt:variant>
        <vt:i4>1437</vt:i4>
      </vt:variant>
      <vt:variant>
        <vt:i4>0</vt:i4>
      </vt:variant>
      <vt:variant>
        <vt:i4>5</vt:i4>
      </vt:variant>
      <vt:variant>
        <vt:lpwstr>https://github.com/skat/dms-public/tree/master/Import XSDs</vt:lpwstr>
      </vt:variant>
      <vt:variant>
        <vt:lpwstr/>
      </vt:variant>
      <vt:variant>
        <vt:i4>4456521</vt:i4>
      </vt:variant>
      <vt:variant>
        <vt:i4>1434</vt:i4>
      </vt:variant>
      <vt:variant>
        <vt:i4>0</vt:i4>
      </vt:variant>
      <vt:variant>
        <vt:i4>5</vt:i4>
      </vt:variant>
      <vt:variant>
        <vt:lpwstr>https://skat.github.io/dms-public/test-data/</vt:lpwstr>
      </vt:variant>
      <vt:variant>
        <vt:lpwstr/>
      </vt:variant>
      <vt:variant>
        <vt:i4>2162745</vt:i4>
      </vt:variant>
      <vt:variant>
        <vt:i4>1431</vt:i4>
      </vt:variant>
      <vt:variant>
        <vt:i4>0</vt:i4>
      </vt:variant>
      <vt:variant>
        <vt:i4>5</vt:i4>
      </vt:variant>
      <vt:variant>
        <vt:lpwstr>https://github.com/skat/dms-public/tree/master/Import XSDs/H7 XSDs</vt:lpwstr>
      </vt:variant>
      <vt:variant>
        <vt:lpwstr/>
      </vt:variant>
      <vt:variant>
        <vt:i4>6881341</vt:i4>
      </vt:variant>
      <vt:variant>
        <vt:i4>1428</vt:i4>
      </vt:variant>
      <vt:variant>
        <vt:i4>0</vt:i4>
      </vt:variant>
      <vt:variant>
        <vt:i4>5</vt:i4>
      </vt:variant>
      <vt:variant>
        <vt:lpwstr>https://github.com/skat/dms-public/tree/master/Import XSDs</vt:lpwstr>
      </vt:variant>
      <vt:variant>
        <vt:lpwstr/>
      </vt:variant>
      <vt:variant>
        <vt:i4>4456521</vt:i4>
      </vt:variant>
      <vt:variant>
        <vt:i4>1425</vt:i4>
      </vt:variant>
      <vt:variant>
        <vt:i4>0</vt:i4>
      </vt:variant>
      <vt:variant>
        <vt:i4>5</vt:i4>
      </vt:variant>
      <vt:variant>
        <vt:lpwstr>https://skat.github.io/dms-public/test-data/</vt:lpwstr>
      </vt:variant>
      <vt:variant>
        <vt:lpwstr/>
      </vt:variant>
      <vt:variant>
        <vt:i4>2162745</vt:i4>
      </vt:variant>
      <vt:variant>
        <vt:i4>1422</vt:i4>
      </vt:variant>
      <vt:variant>
        <vt:i4>0</vt:i4>
      </vt:variant>
      <vt:variant>
        <vt:i4>5</vt:i4>
      </vt:variant>
      <vt:variant>
        <vt:lpwstr>https://github.com/skat/dms-public/tree/master/Import XSDs/H7 XSDs</vt:lpwstr>
      </vt:variant>
      <vt:variant>
        <vt:lpwstr/>
      </vt:variant>
      <vt:variant>
        <vt:i4>6881341</vt:i4>
      </vt:variant>
      <vt:variant>
        <vt:i4>1419</vt:i4>
      </vt:variant>
      <vt:variant>
        <vt:i4>0</vt:i4>
      </vt:variant>
      <vt:variant>
        <vt:i4>5</vt:i4>
      </vt:variant>
      <vt:variant>
        <vt:lpwstr>https://github.com/skat/dms-public/tree/master/Import XSDs</vt:lpwstr>
      </vt:variant>
      <vt:variant>
        <vt:lpwstr/>
      </vt:variant>
      <vt:variant>
        <vt:i4>4456521</vt:i4>
      </vt:variant>
      <vt:variant>
        <vt:i4>1416</vt:i4>
      </vt:variant>
      <vt:variant>
        <vt:i4>0</vt:i4>
      </vt:variant>
      <vt:variant>
        <vt:i4>5</vt:i4>
      </vt:variant>
      <vt:variant>
        <vt:lpwstr>https://skat.github.io/dms-public/test-data/</vt:lpwstr>
      </vt:variant>
      <vt:variant>
        <vt:lpwstr/>
      </vt:variant>
      <vt:variant>
        <vt:i4>2162745</vt:i4>
      </vt:variant>
      <vt:variant>
        <vt:i4>1413</vt:i4>
      </vt:variant>
      <vt:variant>
        <vt:i4>0</vt:i4>
      </vt:variant>
      <vt:variant>
        <vt:i4>5</vt:i4>
      </vt:variant>
      <vt:variant>
        <vt:lpwstr>https://github.com/skat/dms-public/tree/master/Import XSDs/H7 XSDs</vt:lpwstr>
      </vt:variant>
      <vt:variant>
        <vt:lpwstr/>
      </vt:variant>
      <vt:variant>
        <vt:i4>6881341</vt:i4>
      </vt:variant>
      <vt:variant>
        <vt:i4>1410</vt:i4>
      </vt:variant>
      <vt:variant>
        <vt:i4>0</vt:i4>
      </vt:variant>
      <vt:variant>
        <vt:i4>5</vt:i4>
      </vt:variant>
      <vt:variant>
        <vt:lpwstr>https://github.com/skat/dms-public/tree/master/Import XSDs</vt:lpwstr>
      </vt:variant>
      <vt:variant>
        <vt:lpwstr/>
      </vt:variant>
      <vt:variant>
        <vt:i4>4456521</vt:i4>
      </vt:variant>
      <vt:variant>
        <vt:i4>1407</vt:i4>
      </vt:variant>
      <vt:variant>
        <vt:i4>0</vt:i4>
      </vt:variant>
      <vt:variant>
        <vt:i4>5</vt:i4>
      </vt:variant>
      <vt:variant>
        <vt:lpwstr>https://skat.github.io/dms-public/test-data/</vt:lpwstr>
      </vt:variant>
      <vt:variant>
        <vt:lpwstr/>
      </vt:variant>
      <vt:variant>
        <vt:i4>2162745</vt:i4>
      </vt:variant>
      <vt:variant>
        <vt:i4>1404</vt:i4>
      </vt:variant>
      <vt:variant>
        <vt:i4>0</vt:i4>
      </vt:variant>
      <vt:variant>
        <vt:i4>5</vt:i4>
      </vt:variant>
      <vt:variant>
        <vt:lpwstr>https://github.com/skat/dms-public/tree/master/Import XSDs/H7 XSDs</vt:lpwstr>
      </vt:variant>
      <vt:variant>
        <vt:lpwstr/>
      </vt:variant>
      <vt:variant>
        <vt:i4>8060987</vt:i4>
      </vt:variant>
      <vt:variant>
        <vt:i4>1401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4587526</vt:i4>
      </vt:variant>
      <vt:variant>
        <vt:i4>1398</vt:i4>
      </vt:variant>
      <vt:variant>
        <vt:i4>0</vt:i4>
      </vt:variant>
      <vt:variant>
        <vt:i4>5</vt:i4>
      </vt:variant>
      <vt:variant>
        <vt:lpwstr>https://github.com/skat/dms-public/tree/master/Export XSDs/Test cases</vt:lpwstr>
      </vt:variant>
      <vt:variant>
        <vt:lpwstr/>
      </vt:variant>
      <vt:variant>
        <vt:i4>4456521</vt:i4>
      </vt:variant>
      <vt:variant>
        <vt:i4>1395</vt:i4>
      </vt:variant>
      <vt:variant>
        <vt:i4>0</vt:i4>
      </vt:variant>
      <vt:variant>
        <vt:i4>5</vt:i4>
      </vt:variant>
      <vt:variant>
        <vt:lpwstr>https://skat.github.io/dms-public/test-data/</vt:lpwstr>
      </vt:variant>
      <vt:variant>
        <vt:lpwstr/>
      </vt:variant>
      <vt:variant>
        <vt:i4>6619176</vt:i4>
      </vt:variant>
      <vt:variant>
        <vt:i4>1392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6881341</vt:i4>
      </vt:variant>
      <vt:variant>
        <vt:i4>1389</vt:i4>
      </vt:variant>
      <vt:variant>
        <vt:i4>0</vt:i4>
      </vt:variant>
      <vt:variant>
        <vt:i4>5</vt:i4>
      </vt:variant>
      <vt:variant>
        <vt:lpwstr>https://github.com/skat/dms-public/tree/master/Import XSDs</vt:lpwstr>
      </vt:variant>
      <vt:variant>
        <vt:lpwstr/>
      </vt:variant>
      <vt:variant>
        <vt:i4>7274542</vt:i4>
      </vt:variant>
      <vt:variant>
        <vt:i4>1386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7995505</vt:i4>
      </vt:variant>
      <vt:variant>
        <vt:i4>1383</vt:i4>
      </vt:variant>
      <vt:variant>
        <vt:i4>0</vt:i4>
      </vt:variant>
      <vt:variant>
        <vt:i4>5</vt:i4>
      </vt:variant>
      <vt:variant>
        <vt:lpwstr>https://pdcs.skat.dk/dcs-atn-gateway/login/tsklogin?userType=virksomhed&amp;targetUrl=aHR0cHM6Ly93d3cuc2thdC5kay9udHNlLWZyb250L2NvbnRlbnQ/aWQ9Rm9yc2lkZQ==</vt:lpwstr>
      </vt:variant>
      <vt:variant>
        <vt:lpwstr/>
      </vt:variant>
      <vt:variant>
        <vt:i4>7274542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7274542</vt:i4>
      </vt:variant>
      <vt:variant>
        <vt:i4>1377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7995505</vt:i4>
      </vt:variant>
      <vt:variant>
        <vt:i4>1374</vt:i4>
      </vt:variant>
      <vt:variant>
        <vt:i4>0</vt:i4>
      </vt:variant>
      <vt:variant>
        <vt:i4>5</vt:i4>
      </vt:variant>
      <vt:variant>
        <vt:lpwstr>https://pdcs.skat.dk/dcs-atn-gateway/login/tsklogin?userType=virksomhed&amp;targetUrl=aHR0cHM6Ly93d3cuc2thdC5kay9udHNlLWZyb250L2NvbnRlbnQ/aWQ9Rm9yc2lkZQ==</vt:lpwstr>
      </vt:variant>
      <vt:variant>
        <vt:lpwstr/>
      </vt:variant>
      <vt:variant>
        <vt:i4>1507353</vt:i4>
      </vt:variant>
      <vt:variant>
        <vt:i4>1368</vt:i4>
      </vt:variant>
      <vt:variant>
        <vt:i4>0</vt:i4>
      </vt:variant>
      <vt:variant>
        <vt:i4>5</vt:i4>
      </vt:variant>
      <vt:variant>
        <vt:lpwstr>https://skat.dk/skat.aspx?oid=2300042</vt:lpwstr>
      </vt:variant>
      <vt:variant>
        <vt:lpwstr/>
      </vt:variant>
      <vt:variant>
        <vt:i4>4063276</vt:i4>
      </vt:variant>
      <vt:variant>
        <vt:i4>1365</vt:i4>
      </vt:variant>
      <vt:variant>
        <vt:i4>0</vt:i4>
      </vt:variant>
      <vt:variant>
        <vt:i4>5</vt:i4>
      </vt:variant>
      <vt:variant>
        <vt:lpwstr>https://skat.dk/data.aspx?oid=5001</vt:lpwstr>
      </vt:variant>
      <vt:variant>
        <vt:lpwstr/>
      </vt:variant>
      <vt:variant>
        <vt:i4>1507353</vt:i4>
      </vt:variant>
      <vt:variant>
        <vt:i4>1359</vt:i4>
      </vt:variant>
      <vt:variant>
        <vt:i4>0</vt:i4>
      </vt:variant>
      <vt:variant>
        <vt:i4>5</vt:i4>
      </vt:variant>
      <vt:variant>
        <vt:lpwstr>https://skat.dk/skat.aspx?oid=2300042</vt:lpwstr>
      </vt:variant>
      <vt:variant>
        <vt:lpwstr/>
      </vt:variant>
      <vt:variant>
        <vt:i4>4063276</vt:i4>
      </vt:variant>
      <vt:variant>
        <vt:i4>1356</vt:i4>
      </vt:variant>
      <vt:variant>
        <vt:i4>0</vt:i4>
      </vt:variant>
      <vt:variant>
        <vt:i4>5</vt:i4>
      </vt:variant>
      <vt:variant>
        <vt:lpwstr>https://skat.dk/data.aspx?oid=5001</vt:lpwstr>
      </vt:variant>
      <vt:variant>
        <vt:lpwstr/>
      </vt:variant>
      <vt:variant>
        <vt:i4>536870932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_IE056_–_Rejection</vt:lpwstr>
      </vt:variant>
      <vt:variant>
        <vt:i4>7471219</vt:i4>
      </vt:variant>
      <vt:variant>
        <vt:i4>1338</vt:i4>
      </vt:variant>
      <vt:variant>
        <vt:i4>0</vt:i4>
      </vt:variant>
      <vt:variant>
        <vt:i4>5</vt:i4>
      </vt:variant>
      <vt:variant>
        <vt:lpwstr>https://github.com/skat/dms-public-private/tree/master/Onboarding Documents</vt:lpwstr>
      </vt:variant>
      <vt:variant>
        <vt:lpwstr/>
      </vt:variant>
      <vt:variant>
        <vt:i4>7471219</vt:i4>
      </vt:variant>
      <vt:variant>
        <vt:i4>1335</vt:i4>
      </vt:variant>
      <vt:variant>
        <vt:i4>0</vt:i4>
      </vt:variant>
      <vt:variant>
        <vt:i4>5</vt:i4>
      </vt:variant>
      <vt:variant>
        <vt:lpwstr>https://github.com/skat/dms-public-private/tree/master/Onboarding Documents</vt:lpwstr>
      </vt:variant>
      <vt:variant>
        <vt:lpwstr/>
      </vt:variant>
      <vt:variant>
        <vt:i4>7274542</vt:i4>
      </vt:variant>
      <vt:variant>
        <vt:i4>1332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7274542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2752590</vt:i4>
      </vt:variant>
      <vt:variant>
        <vt:i4>1326</vt:i4>
      </vt:variant>
      <vt:variant>
        <vt:i4>0</vt:i4>
      </vt:variant>
      <vt:variant>
        <vt:i4>5</vt:i4>
      </vt:variant>
      <vt:variant>
        <vt:lpwstr>https://ec.europa.eu/taxation_customs/dds2/rd/rd_download_home.jsp?Lang=en</vt:lpwstr>
      </vt:variant>
      <vt:variant>
        <vt:lpwstr/>
      </vt:variant>
      <vt:variant>
        <vt:i4>5374069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_Transit_Notification_flows</vt:lpwstr>
      </vt:variant>
      <vt:variant>
        <vt:i4>7405604</vt:i4>
      </vt:variant>
      <vt:variant>
        <vt:i4>1320</vt:i4>
      </vt:variant>
      <vt:variant>
        <vt:i4>0</vt:i4>
      </vt:variant>
      <vt:variant>
        <vt:i4>5</vt:i4>
      </vt:variant>
      <vt:variant>
        <vt:lpwstr>https://github.com/skat/dms-public/blob/master/Onboarding Documents/Codelists.xlsx</vt:lpwstr>
      </vt:variant>
      <vt:variant>
        <vt:lpwstr/>
      </vt:variant>
      <vt:variant>
        <vt:i4>5374069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_Transit_Notification_flows</vt:lpwstr>
      </vt:variant>
      <vt:variant>
        <vt:i4>5374069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_Transit_Notification_flows</vt:lpwstr>
      </vt:variant>
      <vt:variant>
        <vt:i4>393282</vt:i4>
      </vt:variant>
      <vt:variant>
        <vt:i4>1311</vt:i4>
      </vt:variant>
      <vt:variant>
        <vt:i4>0</vt:i4>
      </vt:variant>
      <vt:variant>
        <vt:i4>5</vt:i4>
      </vt:variant>
      <vt:variant>
        <vt:lpwstr>https://github.com/skat/dms-public/tree/master/Notification XSDs</vt:lpwstr>
      </vt:variant>
      <vt:variant>
        <vt:lpwstr/>
      </vt:variant>
      <vt:variant>
        <vt:i4>7274542</vt:i4>
      </vt:variant>
      <vt:variant>
        <vt:i4>1296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1179722</vt:i4>
      </vt:variant>
      <vt:variant>
        <vt:i4>1293</vt:i4>
      </vt:variant>
      <vt:variant>
        <vt:i4>0</vt:i4>
      </vt:variant>
      <vt:variant>
        <vt:i4>5</vt:i4>
      </vt:variant>
      <vt:variant>
        <vt:lpwstr/>
      </vt:variant>
      <vt:variant>
        <vt:lpwstr>_Overview_of_declaration_2</vt:lpwstr>
      </vt:variant>
      <vt:variant>
        <vt:i4>4849769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_Codelists_used_in</vt:lpwstr>
      </vt:variant>
      <vt:variant>
        <vt:i4>7274542</vt:i4>
      </vt:variant>
      <vt:variant>
        <vt:i4>1257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7274542</vt:i4>
      </vt:variant>
      <vt:variant>
        <vt:i4>1251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7274542</vt:i4>
      </vt:variant>
      <vt:variant>
        <vt:i4>1248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7274542</vt:i4>
      </vt:variant>
      <vt:variant>
        <vt:i4>1245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7274542</vt:i4>
      </vt:variant>
      <vt:variant>
        <vt:i4>1236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4849769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_Codelists_used_in</vt:lpwstr>
      </vt:variant>
      <vt:variant>
        <vt:i4>4849769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_Codelists_used_in</vt:lpwstr>
      </vt:variant>
      <vt:variant>
        <vt:i4>4849769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_Codelists_used_in</vt:lpwstr>
      </vt:variant>
      <vt:variant>
        <vt:i4>4849769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_Codelists_used_in</vt:lpwstr>
      </vt:variant>
      <vt:variant>
        <vt:i4>7274542</vt:i4>
      </vt:variant>
      <vt:variant>
        <vt:i4>1203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327733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_Export_and_Exit</vt:lpwstr>
      </vt:variant>
      <vt:variant>
        <vt:i4>393282</vt:i4>
      </vt:variant>
      <vt:variant>
        <vt:i4>1197</vt:i4>
      </vt:variant>
      <vt:variant>
        <vt:i4>0</vt:i4>
      </vt:variant>
      <vt:variant>
        <vt:i4>5</vt:i4>
      </vt:variant>
      <vt:variant>
        <vt:lpwstr>https://github.com/skat/dms-public/tree/master/Notification XSDs</vt:lpwstr>
      </vt:variant>
      <vt:variant>
        <vt:lpwstr/>
      </vt:variant>
      <vt:variant>
        <vt:i4>2883697</vt:i4>
      </vt:variant>
      <vt:variant>
        <vt:i4>1170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2883697</vt:i4>
      </vt:variant>
      <vt:variant>
        <vt:i4>1164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2883697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2883697</vt:i4>
      </vt:variant>
      <vt:variant>
        <vt:i4>1152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2883697</vt:i4>
      </vt:variant>
      <vt:variant>
        <vt:i4>1146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2883697</vt:i4>
      </vt:variant>
      <vt:variant>
        <vt:i4>1140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5767171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_AS4_Services</vt:lpwstr>
      </vt:variant>
      <vt:variant>
        <vt:i4>7274542</vt:i4>
      </vt:variant>
      <vt:variant>
        <vt:i4>1128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6684687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_D4_Goods_Presentation</vt:lpwstr>
      </vt:variant>
      <vt:variant>
        <vt:i4>8060987</vt:i4>
      </vt:variant>
      <vt:variant>
        <vt:i4>1122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7536695</vt:i4>
      </vt:variant>
      <vt:variant>
        <vt:i4>1119</vt:i4>
      </vt:variant>
      <vt:variant>
        <vt:i4>0</vt:i4>
      </vt:variant>
      <vt:variant>
        <vt:i4>5</vt:i4>
      </vt:variant>
      <vt:variant>
        <vt:lpwstr>https://github.com/skat/dms-public/blob/master/Onboarding Documents</vt:lpwstr>
      </vt:variant>
      <vt:variant>
        <vt:lpwstr/>
      </vt:variant>
      <vt:variant>
        <vt:i4>8060987</vt:i4>
      </vt:variant>
      <vt:variant>
        <vt:i4>1116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2883697</vt:i4>
      </vt:variant>
      <vt:variant>
        <vt:i4>1113</vt:i4>
      </vt:variant>
      <vt:variant>
        <vt:i4>0</vt:i4>
      </vt:variant>
      <vt:variant>
        <vt:i4>5</vt:i4>
      </vt:variant>
      <vt:variant>
        <vt:lpwstr>https://github.com/skat/dms-public/tree/master/Transit XSDs</vt:lpwstr>
      </vt:variant>
      <vt:variant>
        <vt:lpwstr/>
      </vt:variant>
      <vt:variant>
        <vt:i4>8060987</vt:i4>
      </vt:variant>
      <vt:variant>
        <vt:i4>1104</vt:i4>
      </vt:variant>
      <vt:variant>
        <vt:i4>0</vt:i4>
      </vt:variant>
      <vt:variant>
        <vt:i4>5</vt:i4>
      </vt:variant>
      <vt:variant>
        <vt:lpwstr>https://github.com/skat/dms-public/</vt:lpwstr>
      </vt:variant>
      <vt:variant>
        <vt:lpwstr/>
      </vt:variant>
      <vt:variant>
        <vt:i4>6619176</vt:i4>
      </vt:variant>
      <vt:variant>
        <vt:i4>1098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6619176</vt:i4>
      </vt:variant>
      <vt:variant>
        <vt:i4>1092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8060987</vt:i4>
      </vt:variant>
      <vt:variant>
        <vt:i4>1083</vt:i4>
      </vt:variant>
      <vt:variant>
        <vt:i4>0</vt:i4>
      </vt:variant>
      <vt:variant>
        <vt:i4>5</vt:i4>
      </vt:variant>
      <vt:variant>
        <vt:lpwstr>https://github.com/skat/dms-public/</vt:lpwstr>
      </vt:variant>
      <vt:variant>
        <vt:lpwstr/>
      </vt:variant>
      <vt:variant>
        <vt:i4>6619176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6619176</vt:i4>
      </vt:variant>
      <vt:variant>
        <vt:i4>1074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8060987</vt:i4>
      </vt:variant>
      <vt:variant>
        <vt:i4>1062</vt:i4>
      </vt:variant>
      <vt:variant>
        <vt:i4>0</vt:i4>
      </vt:variant>
      <vt:variant>
        <vt:i4>5</vt:i4>
      </vt:variant>
      <vt:variant>
        <vt:lpwstr>https://github.com/skat/dms-public/</vt:lpwstr>
      </vt:variant>
      <vt:variant>
        <vt:lpwstr/>
      </vt:variant>
      <vt:variant>
        <vt:i4>6619176</vt:i4>
      </vt:variant>
      <vt:variant>
        <vt:i4>1059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6619176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6619176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6619176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7274542</vt:i4>
      </vt:variant>
      <vt:variant>
        <vt:i4>1026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8060987</vt:i4>
      </vt:variant>
      <vt:variant>
        <vt:i4>1023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7536695</vt:i4>
      </vt:variant>
      <vt:variant>
        <vt:i4>1020</vt:i4>
      </vt:variant>
      <vt:variant>
        <vt:i4>0</vt:i4>
      </vt:variant>
      <vt:variant>
        <vt:i4>5</vt:i4>
      </vt:variant>
      <vt:variant>
        <vt:lpwstr>https://github.com/skat/dms-public/blob/master/Onboarding Documents</vt:lpwstr>
      </vt:variant>
      <vt:variant>
        <vt:lpwstr/>
      </vt:variant>
      <vt:variant>
        <vt:i4>8060987</vt:i4>
      </vt:variant>
      <vt:variant>
        <vt:i4>1017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6619176</vt:i4>
      </vt:variant>
      <vt:variant>
        <vt:i4>1014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6619176</vt:i4>
      </vt:variant>
      <vt:variant>
        <vt:i4>1011</vt:i4>
      </vt:variant>
      <vt:variant>
        <vt:i4>0</vt:i4>
      </vt:variant>
      <vt:variant>
        <vt:i4>5</vt:i4>
      </vt:variant>
      <vt:variant>
        <vt:lpwstr>https://github.com/skat/dms-public/tree/master/Export XSDs</vt:lpwstr>
      </vt:variant>
      <vt:variant>
        <vt:lpwstr/>
      </vt:variant>
      <vt:variant>
        <vt:i4>2097212</vt:i4>
      </vt:variant>
      <vt:variant>
        <vt:i4>1005</vt:i4>
      </vt:variant>
      <vt:variant>
        <vt:i4>0</vt:i4>
      </vt:variant>
      <vt:variant>
        <vt:i4>5</vt:i4>
      </vt:variant>
      <vt:variant>
        <vt:lpwstr>https://github.com/skat/dms-public/tree/master/Import XSDs/I2 XSDs</vt:lpwstr>
      </vt:variant>
      <vt:variant>
        <vt:lpwstr/>
      </vt:variant>
      <vt:variant>
        <vt:i4>8060987</vt:i4>
      </vt:variant>
      <vt:variant>
        <vt:i4>996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8060987</vt:i4>
      </vt:variant>
      <vt:variant>
        <vt:i4>984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8060987</vt:i4>
      </vt:variant>
      <vt:variant>
        <vt:i4>972</vt:i4>
      </vt:variant>
      <vt:variant>
        <vt:i4>0</vt:i4>
      </vt:variant>
      <vt:variant>
        <vt:i4>5</vt:i4>
      </vt:variant>
      <vt:variant>
        <vt:lpwstr>https://github.com/skat/dms-public</vt:lpwstr>
      </vt:variant>
      <vt:variant>
        <vt:lpwstr/>
      </vt:variant>
      <vt:variant>
        <vt:i4>7274542</vt:i4>
      </vt:variant>
      <vt:variant>
        <vt:i4>954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8323108</vt:i4>
      </vt:variant>
      <vt:variant>
        <vt:i4>942</vt:i4>
      </vt:variant>
      <vt:variant>
        <vt:i4>0</vt:i4>
      </vt:variant>
      <vt:variant>
        <vt:i4>5</vt:i4>
      </vt:variant>
      <vt:variant>
        <vt:lpwstr>https://github.com/skat/dms-public/tree/master/Export XSDs/Test cases/Test Cases - C2/Test Case - C2 Presentation Notification</vt:lpwstr>
      </vt:variant>
      <vt:variant>
        <vt:lpwstr/>
      </vt:variant>
      <vt:variant>
        <vt:i4>2097212</vt:i4>
      </vt:variant>
      <vt:variant>
        <vt:i4>939</vt:i4>
      </vt:variant>
      <vt:variant>
        <vt:i4>0</vt:i4>
      </vt:variant>
      <vt:variant>
        <vt:i4>5</vt:i4>
      </vt:variant>
      <vt:variant>
        <vt:lpwstr>https://github.com/skat/dms-public/tree/master/Import XSDs/I2 XSDs</vt:lpwstr>
      </vt:variant>
      <vt:variant>
        <vt:lpwstr/>
      </vt:variant>
      <vt:variant>
        <vt:i4>7274542</vt:i4>
      </vt:variant>
      <vt:variant>
        <vt:i4>933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7274542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7536695</vt:i4>
      </vt:variant>
      <vt:variant>
        <vt:i4>927</vt:i4>
      </vt:variant>
      <vt:variant>
        <vt:i4>0</vt:i4>
      </vt:variant>
      <vt:variant>
        <vt:i4>5</vt:i4>
      </vt:variant>
      <vt:variant>
        <vt:lpwstr>https://github.com/skat/dms-public/blob/master/Onboarding Documents</vt:lpwstr>
      </vt:variant>
      <vt:variant>
        <vt:lpwstr/>
      </vt:variant>
      <vt:variant>
        <vt:i4>7274542</vt:i4>
      </vt:variant>
      <vt:variant>
        <vt:i4>924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327688</vt:i4>
      </vt:variant>
      <vt:variant>
        <vt:i4>921</vt:i4>
      </vt:variant>
      <vt:variant>
        <vt:i4>0</vt:i4>
      </vt:variant>
      <vt:variant>
        <vt:i4>5</vt:i4>
      </vt:variant>
      <vt:variant>
        <vt:lpwstr>https://eucdm.softdev.eu.com/</vt:lpwstr>
      </vt:variant>
      <vt:variant>
        <vt:lpwstr/>
      </vt:variant>
      <vt:variant>
        <vt:i4>393282</vt:i4>
      </vt:variant>
      <vt:variant>
        <vt:i4>918</vt:i4>
      </vt:variant>
      <vt:variant>
        <vt:i4>0</vt:i4>
      </vt:variant>
      <vt:variant>
        <vt:i4>5</vt:i4>
      </vt:variant>
      <vt:variant>
        <vt:lpwstr>https://github.com/skat/dms-public/tree/master/Notification XSDs</vt:lpwstr>
      </vt:variant>
      <vt:variant>
        <vt:lpwstr/>
      </vt:variant>
      <vt:variant>
        <vt:i4>4784203</vt:i4>
      </vt:variant>
      <vt:variant>
        <vt:i4>897</vt:i4>
      </vt:variant>
      <vt:variant>
        <vt:i4>0</vt:i4>
      </vt:variant>
      <vt:variant>
        <vt:i4>5</vt:i4>
      </vt:variant>
      <vt:variant>
        <vt:lpwstr>https://github.com/skat/dms-public/tree/master/Onboarding Documents/appendix</vt:lpwstr>
      </vt:variant>
      <vt:variant>
        <vt:lpwstr/>
      </vt:variant>
      <vt:variant>
        <vt:i4>4784203</vt:i4>
      </vt:variant>
      <vt:variant>
        <vt:i4>888</vt:i4>
      </vt:variant>
      <vt:variant>
        <vt:i4>0</vt:i4>
      </vt:variant>
      <vt:variant>
        <vt:i4>5</vt:i4>
      </vt:variant>
      <vt:variant>
        <vt:lpwstr>https://github.com/skat/dms-public/tree/master/Onboarding Documents/appendix</vt:lpwstr>
      </vt:variant>
      <vt:variant>
        <vt:lpwstr/>
      </vt:variant>
      <vt:variant>
        <vt:i4>7536695</vt:i4>
      </vt:variant>
      <vt:variant>
        <vt:i4>879</vt:i4>
      </vt:variant>
      <vt:variant>
        <vt:i4>0</vt:i4>
      </vt:variant>
      <vt:variant>
        <vt:i4>5</vt:i4>
      </vt:variant>
      <vt:variant>
        <vt:lpwstr>https://github.com/skat/dms-public/blob/master/Onboarding Documents</vt:lpwstr>
      </vt:variant>
      <vt:variant>
        <vt:lpwstr/>
      </vt:variant>
      <vt:variant>
        <vt:i4>6029380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_Notification_descriptions</vt:lpwstr>
      </vt:variant>
      <vt:variant>
        <vt:i4>7536695</vt:i4>
      </vt:variant>
      <vt:variant>
        <vt:i4>843</vt:i4>
      </vt:variant>
      <vt:variant>
        <vt:i4>0</vt:i4>
      </vt:variant>
      <vt:variant>
        <vt:i4>5</vt:i4>
      </vt:variant>
      <vt:variant>
        <vt:lpwstr>https://github.com/skat/dms-public/blob/master/Onboarding Documents</vt:lpwstr>
      </vt:variant>
      <vt:variant>
        <vt:lpwstr/>
      </vt:variant>
      <vt:variant>
        <vt:i4>7274542</vt:i4>
      </vt:variant>
      <vt:variant>
        <vt:i4>831</vt:i4>
      </vt:variant>
      <vt:variant>
        <vt:i4>0</vt:i4>
      </vt:variant>
      <vt:variant>
        <vt:i4>5</vt:i4>
      </vt:variant>
      <vt:variant>
        <vt:lpwstr>https://github.com/skat/dms-public/tree/master/Onboarding Documents</vt:lpwstr>
      </vt:variant>
      <vt:variant>
        <vt:lpwstr/>
      </vt:variant>
      <vt:variant>
        <vt:i4>1572926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_Toc145589279</vt:lpwstr>
      </vt:variant>
      <vt:variant>
        <vt:i4>1572926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_Toc145589278</vt:lpwstr>
      </vt:variant>
      <vt:variant>
        <vt:i4>1572926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_Toc145589277</vt:lpwstr>
      </vt:variant>
      <vt:variant>
        <vt:i4>1572926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_Toc145589276</vt:lpwstr>
      </vt:variant>
      <vt:variant>
        <vt:i4>1572926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_Toc145589275</vt:lpwstr>
      </vt:variant>
      <vt:variant>
        <vt:i4>1572926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_Toc145589274</vt:lpwstr>
      </vt:variant>
      <vt:variant>
        <vt:i4>1572926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_Toc145589273</vt:lpwstr>
      </vt:variant>
      <vt:variant>
        <vt:i4>1572926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_Toc145589272</vt:lpwstr>
      </vt:variant>
      <vt:variant>
        <vt:i4>1572926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_Toc145589271</vt:lpwstr>
      </vt:variant>
      <vt:variant>
        <vt:i4>1572926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_Toc145589270</vt:lpwstr>
      </vt:variant>
      <vt:variant>
        <vt:i4>1638462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_Toc145589269</vt:lpwstr>
      </vt:variant>
      <vt:variant>
        <vt:i4>1638462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_Toc145589268</vt:lpwstr>
      </vt:variant>
      <vt:variant>
        <vt:i4>1638462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_Toc145589267</vt:lpwstr>
      </vt:variant>
      <vt:variant>
        <vt:i4>1638462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_Toc145589266</vt:lpwstr>
      </vt:variant>
      <vt:variant>
        <vt:i4>1638462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_Toc145589265</vt:lpwstr>
      </vt:variant>
      <vt:variant>
        <vt:i4>1638462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_Toc145589264</vt:lpwstr>
      </vt:variant>
      <vt:variant>
        <vt:i4>1638462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_Toc145589263</vt:lpwstr>
      </vt:variant>
      <vt:variant>
        <vt:i4>1638462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_Toc145589262</vt:lpwstr>
      </vt:variant>
      <vt:variant>
        <vt:i4>1638462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_Toc145589261</vt:lpwstr>
      </vt:variant>
      <vt:variant>
        <vt:i4>1638462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_Toc145589260</vt:lpwstr>
      </vt:variant>
      <vt:variant>
        <vt:i4>1703998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_Toc145589259</vt:lpwstr>
      </vt:variant>
      <vt:variant>
        <vt:i4>1703998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_Toc145589258</vt:lpwstr>
      </vt:variant>
      <vt:variant>
        <vt:i4>1703998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_Toc145589257</vt:lpwstr>
      </vt:variant>
      <vt:variant>
        <vt:i4>1703998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_Toc145589256</vt:lpwstr>
      </vt:variant>
      <vt:variant>
        <vt:i4>1703998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_Toc145589255</vt:lpwstr>
      </vt:variant>
      <vt:variant>
        <vt:i4>1703998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_Toc145589254</vt:lpwstr>
      </vt:variant>
      <vt:variant>
        <vt:i4>1703998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_Toc145589253</vt:lpwstr>
      </vt:variant>
      <vt:variant>
        <vt:i4>1703998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_Toc145589252</vt:lpwstr>
      </vt:variant>
      <vt:variant>
        <vt:i4>1703998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_Toc145589251</vt:lpwstr>
      </vt:variant>
      <vt:variant>
        <vt:i4>1703998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_Toc145589250</vt:lpwstr>
      </vt:variant>
      <vt:variant>
        <vt:i4>1769534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_Toc145589249</vt:lpwstr>
      </vt:variant>
      <vt:variant>
        <vt:i4>1769534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_Toc145589248</vt:lpwstr>
      </vt:variant>
      <vt:variant>
        <vt:i4>1769534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_Toc145589247</vt:lpwstr>
      </vt:variant>
      <vt:variant>
        <vt:i4>1769534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_Toc145589246</vt:lpwstr>
      </vt:variant>
      <vt:variant>
        <vt:i4>1769534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_Toc145589245</vt:lpwstr>
      </vt:variant>
      <vt:variant>
        <vt:i4>1769534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_Toc145589244</vt:lpwstr>
      </vt:variant>
      <vt:variant>
        <vt:i4>1769534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_Toc145589243</vt:lpwstr>
      </vt:variant>
      <vt:variant>
        <vt:i4>1769534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_Toc145589242</vt:lpwstr>
      </vt:variant>
      <vt:variant>
        <vt:i4>1769534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_Toc145589241</vt:lpwstr>
      </vt:variant>
      <vt:variant>
        <vt:i4>1769534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_Toc145589240</vt:lpwstr>
      </vt:variant>
      <vt:variant>
        <vt:i4>1835070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_Toc145589239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_Toc145589238</vt:lpwstr>
      </vt:variant>
      <vt:variant>
        <vt:i4>1835070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_Toc145589237</vt:lpwstr>
      </vt:variant>
      <vt:variant>
        <vt:i4>1835070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_Toc145589236</vt:lpwstr>
      </vt:variant>
      <vt:variant>
        <vt:i4>1835070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_Toc145589235</vt:lpwstr>
      </vt:variant>
      <vt:variant>
        <vt:i4>1835070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_Toc145589234</vt:lpwstr>
      </vt:variant>
      <vt:variant>
        <vt:i4>1835070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_Toc145589233</vt:lpwstr>
      </vt:variant>
      <vt:variant>
        <vt:i4>1835070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_Toc145589232</vt:lpwstr>
      </vt:variant>
      <vt:variant>
        <vt:i4>1835070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_Toc145589231</vt:lpwstr>
      </vt:variant>
      <vt:variant>
        <vt:i4>1835070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_Toc145589230</vt:lpwstr>
      </vt:variant>
      <vt:variant>
        <vt:i4>1900606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_Toc145589229</vt:lpwstr>
      </vt:variant>
      <vt:variant>
        <vt:i4>1900606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_Toc145589228</vt:lpwstr>
      </vt:variant>
      <vt:variant>
        <vt:i4>1900606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_Toc145589227</vt:lpwstr>
      </vt:variant>
      <vt:variant>
        <vt:i4>1900606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_Toc145589226</vt:lpwstr>
      </vt:variant>
      <vt:variant>
        <vt:i4>1900606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_Toc145589225</vt:lpwstr>
      </vt:variant>
      <vt:variant>
        <vt:i4>1900606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_Toc145589224</vt:lpwstr>
      </vt:variant>
      <vt:variant>
        <vt:i4>1900606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_Toc145589223</vt:lpwstr>
      </vt:variant>
      <vt:variant>
        <vt:i4>1900606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_Toc145589222</vt:lpwstr>
      </vt:variant>
      <vt:variant>
        <vt:i4>1900606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_Toc145589221</vt:lpwstr>
      </vt:variant>
      <vt:variant>
        <vt:i4>1900606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_Toc145589220</vt:lpwstr>
      </vt:variant>
      <vt:variant>
        <vt:i4>1966142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_Toc145589219</vt:lpwstr>
      </vt:variant>
      <vt:variant>
        <vt:i4>1966142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_Toc145589218</vt:lpwstr>
      </vt:variant>
      <vt:variant>
        <vt:i4>1966142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_Toc145589217</vt:lpwstr>
      </vt:variant>
      <vt:variant>
        <vt:i4>1966142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_Toc145589216</vt:lpwstr>
      </vt:variant>
      <vt:variant>
        <vt:i4>1966142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_Toc145589215</vt:lpwstr>
      </vt:variant>
      <vt:variant>
        <vt:i4>1966142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_Toc145589214</vt:lpwstr>
      </vt:variant>
      <vt:variant>
        <vt:i4>1966142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_Toc145589213</vt:lpwstr>
      </vt:variant>
      <vt:variant>
        <vt:i4>1966142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_Toc145589212</vt:lpwstr>
      </vt:variant>
      <vt:variant>
        <vt:i4>1966142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_Toc145589211</vt:lpwstr>
      </vt:variant>
      <vt:variant>
        <vt:i4>1966142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_Toc145589210</vt:lpwstr>
      </vt:variant>
      <vt:variant>
        <vt:i4>2031678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_Toc145589209</vt:lpwstr>
      </vt:variant>
      <vt:variant>
        <vt:i4>2031678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_Toc145589208</vt:lpwstr>
      </vt:variant>
      <vt:variant>
        <vt:i4>2031678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_Toc145589207</vt:lpwstr>
      </vt:variant>
      <vt:variant>
        <vt:i4>2031678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_Toc145589206</vt:lpwstr>
      </vt:variant>
      <vt:variant>
        <vt:i4>2031678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_Toc145589205</vt:lpwstr>
      </vt:variant>
      <vt:variant>
        <vt:i4>2031678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_Toc145589204</vt:lpwstr>
      </vt:variant>
      <vt:variant>
        <vt:i4>2031678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_Toc145589203</vt:lpwstr>
      </vt:variant>
      <vt:variant>
        <vt:i4>2031678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_Toc145589202</vt:lpwstr>
      </vt:variant>
      <vt:variant>
        <vt:i4>2031678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_Toc145589201</vt:lpwstr>
      </vt:variant>
      <vt:variant>
        <vt:i4>2031678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_Toc145589200</vt:lpwstr>
      </vt:variant>
      <vt:variant>
        <vt:i4>1441853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_Toc145589199</vt:lpwstr>
      </vt:variant>
      <vt:variant>
        <vt:i4>1441853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_Toc145589198</vt:lpwstr>
      </vt:variant>
      <vt:variant>
        <vt:i4>1441853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_Toc145589197</vt:lpwstr>
      </vt:variant>
      <vt:variant>
        <vt:i4>1441853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_Toc145589196</vt:lpwstr>
      </vt:variant>
      <vt:variant>
        <vt:i4>1441853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_Toc145589195</vt:lpwstr>
      </vt:variant>
      <vt:variant>
        <vt:i4>1441853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_Toc145589194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_Toc145589193</vt:lpwstr>
      </vt:variant>
      <vt:variant>
        <vt:i4>1441853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_Toc145589192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_Toc145589191</vt:lpwstr>
      </vt:variant>
      <vt:variant>
        <vt:i4>1441853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_Toc145589190</vt:lpwstr>
      </vt:variant>
      <vt:variant>
        <vt:i4>1507389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_Toc145589189</vt:lpwstr>
      </vt:variant>
      <vt:variant>
        <vt:i4>1507389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_Toc145589188</vt:lpwstr>
      </vt:variant>
      <vt:variant>
        <vt:i4>1507389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_Toc145589187</vt:lpwstr>
      </vt:variant>
      <vt:variant>
        <vt:i4>1507389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_Toc145589186</vt:lpwstr>
      </vt:variant>
      <vt:variant>
        <vt:i4>1507389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_Toc145589185</vt:lpwstr>
      </vt:variant>
      <vt:variant>
        <vt:i4>1507389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_Toc145589184</vt:lpwstr>
      </vt:variant>
      <vt:variant>
        <vt:i4>1507389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_Toc145589183</vt:lpwstr>
      </vt:variant>
      <vt:variant>
        <vt:i4>1507389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_Toc145589182</vt:lpwstr>
      </vt:variant>
      <vt:variant>
        <vt:i4>1507389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_Toc145589181</vt:lpwstr>
      </vt:variant>
      <vt:variant>
        <vt:i4>1507389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_Toc145589180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_Toc145589179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_Toc145589178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_Toc145589177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_Toc145589176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_Toc145589175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_Toc145589174</vt:lpwstr>
      </vt:variant>
      <vt:variant>
        <vt:i4>1572925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_Toc145589173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_Toc145589172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_Toc145589171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_Toc145589170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_Toc145589169</vt:lpwstr>
      </vt:variant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_Toc145589168</vt:lpwstr>
      </vt:variant>
      <vt:variant>
        <vt:i4>1638461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_Toc145589167</vt:lpwstr>
      </vt:variant>
      <vt:variant>
        <vt:i4>1638461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_Toc145589166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_Toc145589165</vt:lpwstr>
      </vt:variant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_Toc145589164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_Toc145589163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_Toc145589162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_Toc145589161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_Toc145589160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_Toc145589159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_Toc145589158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_Toc145589157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_Toc145589156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_Toc145589155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_Toc145589154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_Toc145589153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_Toc145589152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_Toc145589151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_Toc145589150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_Toc145589149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_Toc145589148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_Toc145589147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_Toc145589146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_Toc145589145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_Toc145589144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_Toc145589143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_Toc145589142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Vejling Sennefelder</dc:creator>
  <cp:keywords/>
  <dc:description/>
  <cp:lastModifiedBy>Jens Tiedemann Frøkjær</cp:lastModifiedBy>
  <cp:revision>18</cp:revision>
  <cp:lastPrinted>2023-10-19T13:18:00Z</cp:lastPrinted>
  <dcterms:created xsi:type="dcterms:W3CDTF">2023-10-20T12:42:00Z</dcterms:created>
  <dcterms:modified xsi:type="dcterms:W3CDTF">2023-10-20T15:54:00Z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ImageFolder">
    <vt:lpwstr>C:\Users\fib.SKABELON\SkabelonDesign A S\Saved Pictures</vt:lpwstr>
  </property>
  <property fmtid="{D5CDD505-2E9C-101B-9397-08002B2CF9AE}" pid="3" name="ContentTypeId">
    <vt:lpwstr>0x01010015400438E9CE67429B64909DE8374CFE</vt:lpwstr>
  </property>
  <property fmtid="{D5CDD505-2E9C-101B-9397-08002B2CF9AE}" pid="4" name="MediaServiceImageTags">
    <vt:lpwstr/>
  </property>
</Properties>
</file>